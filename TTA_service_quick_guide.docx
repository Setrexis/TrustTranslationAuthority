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9E76DD" w14:textId="77777777" w:rsidR="00E20572" w:rsidRPr="00DE5D42" w:rsidRDefault="00E20572" w:rsidP="0029068C">
      <w:pPr>
        <w:pStyle w:val="Encabezado"/>
        <w:tabs>
          <w:tab w:val="clear" w:pos="4703"/>
          <w:tab w:val="clear" w:pos="9406"/>
          <w:tab w:val="left" w:pos="7020"/>
        </w:tabs>
        <w:rPr>
          <w:rFonts w:asciiTheme="majorHAnsi" w:eastAsia="Times New Roman" w:hAnsiTheme="majorHAnsi" w:cstheme="majorHAnsi"/>
          <w:b/>
          <w:color w:val="0033A0" w:themeColor="accent1" w:themeShade="BF"/>
          <w:sz w:val="28"/>
          <w:szCs w:val="20"/>
          <w:lang w:eastAsia="de-DE"/>
        </w:rPr>
      </w:pPr>
      <w:r w:rsidRPr="00DE5D42">
        <w:rPr>
          <w:rFonts w:asciiTheme="majorHAnsi" w:eastAsia="Times New Roman" w:hAnsiTheme="majorHAnsi" w:cstheme="majorHAnsi"/>
          <w:b/>
          <w:color w:val="0033A0" w:themeColor="accent1" w:themeShade="BF"/>
          <w:sz w:val="28"/>
          <w:szCs w:val="20"/>
          <w:lang w:eastAsia="de-DE"/>
        </w:rPr>
        <w:t xml:space="preserve"> </w:t>
      </w:r>
    </w:p>
    <w:sdt>
      <w:sdtPr>
        <w:rPr>
          <w:rFonts w:asciiTheme="majorHAnsi" w:eastAsia="Times New Roman" w:hAnsiTheme="majorHAnsi" w:cstheme="majorHAnsi"/>
          <w:b/>
          <w:color w:val="0033A0" w:themeColor="accent1" w:themeShade="BF"/>
          <w:sz w:val="28"/>
          <w:szCs w:val="20"/>
          <w:lang w:eastAsia="de-DE"/>
        </w:rPr>
        <w:id w:val="-721754532"/>
        <w:docPartObj>
          <w:docPartGallery w:val="Cover Pages"/>
          <w:docPartUnique/>
        </w:docPartObj>
      </w:sdtPr>
      <w:sdtEndPr>
        <w:rPr>
          <w:rFonts w:eastAsiaTheme="minorHAnsi"/>
          <w:b w:val="0"/>
          <w:color w:val="auto"/>
          <w:sz w:val="24"/>
          <w:szCs w:val="24"/>
          <w:lang w:eastAsia="en-US"/>
        </w:rPr>
      </w:sdtEndPr>
      <w:sdtContent>
        <w:p w14:paraId="0342D621" w14:textId="77777777" w:rsidR="00710BDE" w:rsidRPr="00DE5D42" w:rsidRDefault="009E263C" w:rsidP="0029068C">
          <w:pPr>
            <w:pStyle w:val="Encabezado"/>
            <w:tabs>
              <w:tab w:val="clear" w:pos="4703"/>
              <w:tab w:val="clear" w:pos="9406"/>
              <w:tab w:val="left" w:pos="7020"/>
            </w:tabs>
            <w:rPr>
              <w:rFonts w:asciiTheme="majorHAnsi" w:hAnsiTheme="majorHAnsi" w:cstheme="majorHAnsi"/>
              <w:b/>
            </w:rPr>
          </w:pPr>
          <w:r>
            <w:rPr>
              <w:rFonts w:asciiTheme="majorHAnsi" w:hAnsiTheme="majorHAnsi" w:cstheme="majorHAnsi"/>
              <w:noProof/>
              <w:color w:val="000099"/>
            </w:rPr>
            <w:pict w14:anchorId="27ECA589">
              <v:rect id="_x0000_s1029" style="position:absolute;margin-left:-1.1pt;margin-top:20.45pt;width:471pt;height:3.55pt;flip:y;z-index:251659264;mso-position-horizontal-relative:text;mso-position-vertical-relative:text;mso-width-relative:page;mso-height-relative:page" o:hralign="center" o:hrstd="t" o:hrnoshade="t" o:hr="t" fillcolor="#0042c7 [2431]" stroked="f"/>
            </w:pict>
          </w:r>
        </w:p>
        <w:p w14:paraId="361D5B4C" w14:textId="77777777" w:rsidR="00710BDE" w:rsidRPr="00DE5D42" w:rsidRDefault="00710BDE" w:rsidP="0029068C">
          <w:pPr>
            <w:pStyle w:val="Encabezado"/>
            <w:tabs>
              <w:tab w:val="clear" w:pos="4703"/>
              <w:tab w:val="clear" w:pos="9406"/>
              <w:tab w:val="left" w:pos="7020"/>
            </w:tabs>
            <w:rPr>
              <w:rFonts w:asciiTheme="majorHAnsi" w:hAnsiTheme="majorHAnsi" w:cstheme="majorHAnsi"/>
              <w:b/>
            </w:rPr>
          </w:pPr>
        </w:p>
        <w:p w14:paraId="1F444C01" w14:textId="77777777" w:rsidR="00710BDE" w:rsidRPr="00DE5D42" w:rsidRDefault="00710BDE" w:rsidP="0029068C">
          <w:pPr>
            <w:pStyle w:val="Encabezado"/>
            <w:tabs>
              <w:tab w:val="clear" w:pos="4703"/>
              <w:tab w:val="clear" w:pos="9406"/>
              <w:tab w:val="left" w:pos="7020"/>
            </w:tabs>
            <w:rPr>
              <w:rFonts w:asciiTheme="majorHAnsi" w:hAnsiTheme="majorHAnsi" w:cstheme="majorHAnsi"/>
              <w:b/>
            </w:rPr>
          </w:pPr>
        </w:p>
        <w:p w14:paraId="1A24813B" w14:textId="77777777" w:rsidR="00710BDE" w:rsidRPr="00DE5D42" w:rsidRDefault="00710BDE" w:rsidP="00806642">
          <w:pPr>
            <w:rPr>
              <w:rFonts w:asciiTheme="majorHAnsi" w:hAnsiTheme="majorHAnsi" w:cstheme="majorHAnsi"/>
              <w:b/>
            </w:rPr>
          </w:pPr>
        </w:p>
        <w:p w14:paraId="057E7720" w14:textId="77777777" w:rsidR="00710BDE" w:rsidRPr="00DE5D42" w:rsidRDefault="00E20572" w:rsidP="00392C1A">
          <w:pPr>
            <w:pStyle w:val="Encabezado"/>
            <w:tabs>
              <w:tab w:val="clear" w:pos="4703"/>
              <w:tab w:val="clear" w:pos="9406"/>
              <w:tab w:val="left" w:pos="1701"/>
              <w:tab w:val="left" w:pos="7020"/>
              <w:tab w:val="left" w:pos="7513"/>
            </w:tabs>
            <w:jc w:val="center"/>
            <w:rPr>
              <w:rFonts w:asciiTheme="majorHAnsi" w:hAnsiTheme="majorHAnsi" w:cstheme="majorHAnsi"/>
              <w:b/>
            </w:rPr>
          </w:pPr>
          <w:r w:rsidRPr="00DE5D42">
            <w:rPr>
              <w:rFonts w:asciiTheme="majorHAnsi" w:hAnsiTheme="majorHAnsi" w:cstheme="majorHAnsi"/>
              <w:b/>
            </w:rPr>
            <w:t xml:space="preserve"> </w:t>
          </w:r>
          <w:r w:rsidR="00392C1A" w:rsidRPr="00DE5D42">
            <w:rPr>
              <w:rFonts w:asciiTheme="majorHAnsi" w:hAnsiTheme="majorHAnsi" w:cstheme="majorHAnsi"/>
              <w:b/>
              <w:noProof/>
              <w:lang w:val="es-ES" w:eastAsia="es-ES"/>
            </w:rPr>
            <w:drawing>
              <wp:inline distT="0" distB="0" distL="0" distR="0" wp14:anchorId="3C974F9D" wp14:editId="13D60185">
                <wp:extent cx="3771788" cy="1338349"/>
                <wp:effectExtent l="0" t="0" r="635" b="0"/>
                <wp:docPr id="6" name="Picture 6" descr="P:\LIGHTest_168270\Projektmanagement\graphics\ProjectLogo\LIGHTestLogo-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IGHTest_168270\Projektmanagement\graphics\ProjectLogo\LIGHTestLogo-7.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78282" cy="1340653"/>
                        </a:xfrm>
                        <a:prstGeom prst="rect">
                          <a:avLst/>
                        </a:prstGeom>
                        <a:noFill/>
                        <a:ln>
                          <a:noFill/>
                        </a:ln>
                      </pic:spPr>
                    </pic:pic>
                  </a:graphicData>
                </a:graphic>
              </wp:inline>
            </w:drawing>
          </w:r>
        </w:p>
        <w:p w14:paraId="5FACAD10" w14:textId="77777777" w:rsidR="00710BDE" w:rsidRPr="00DE5D42" w:rsidRDefault="00710BDE" w:rsidP="0029068C">
          <w:pPr>
            <w:pStyle w:val="Encabezado"/>
            <w:tabs>
              <w:tab w:val="clear" w:pos="4703"/>
              <w:tab w:val="clear" w:pos="9406"/>
              <w:tab w:val="left" w:pos="7020"/>
            </w:tabs>
            <w:rPr>
              <w:rFonts w:asciiTheme="majorHAnsi" w:hAnsiTheme="majorHAnsi" w:cstheme="majorHAnsi"/>
              <w:b/>
            </w:rPr>
          </w:pPr>
        </w:p>
        <w:p w14:paraId="6161E450" w14:textId="17EE6737" w:rsidR="00710BDE" w:rsidRPr="00DE5D42" w:rsidRDefault="002A36B7" w:rsidP="00D3743F">
          <w:pPr>
            <w:tabs>
              <w:tab w:val="left" w:pos="2280"/>
            </w:tabs>
            <w:jc w:val="center"/>
            <w:rPr>
              <w:rFonts w:asciiTheme="majorHAnsi" w:hAnsiTheme="majorHAnsi" w:cstheme="majorHAnsi"/>
              <w:sz w:val="32"/>
              <w:szCs w:val="32"/>
            </w:rPr>
          </w:pPr>
          <w:r w:rsidRPr="00FE72F9">
            <w:rPr>
              <w:sz w:val="44"/>
              <w:szCs w:val="44"/>
              <w:lang w:val="en-US"/>
            </w:rPr>
            <w:t xml:space="preserve">Trust Translation Authority </w:t>
          </w:r>
          <w:r w:rsidR="005C525C">
            <w:rPr>
              <w:sz w:val="44"/>
              <w:szCs w:val="44"/>
              <w:lang w:val="en-US"/>
            </w:rPr>
            <w:t>quick</w:t>
          </w:r>
          <w:r w:rsidRPr="00FE72F9">
            <w:rPr>
              <w:sz w:val="44"/>
              <w:szCs w:val="44"/>
              <w:lang w:val="en-US"/>
            </w:rPr>
            <w:t xml:space="preserve"> guide</w:t>
          </w:r>
        </w:p>
        <w:p w14:paraId="0380AAE8" w14:textId="77777777" w:rsidR="00104210" w:rsidRPr="00DE5D42" w:rsidRDefault="00104210" w:rsidP="009173A6">
          <w:pPr>
            <w:tabs>
              <w:tab w:val="left" w:pos="2280"/>
            </w:tabs>
            <w:jc w:val="center"/>
            <w:rPr>
              <w:rFonts w:asciiTheme="majorHAnsi" w:hAnsiTheme="majorHAnsi" w:cstheme="majorHAnsi"/>
              <w:sz w:val="32"/>
              <w:szCs w:val="32"/>
            </w:rPr>
          </w:pPr>
        </w:p>
        <w:p w14:paraId="61E54B1B" w14:textId="77777777" w:rsidR="00104210" w:rsidRPr="00DE5D42" w:rsidRDefault="00104210" w:rsidP="0014374A">
          <w:pPr>
            <w:rPr>
              <w:rFonts w:asciiTheme="majorHAnsi" w:hAnsiTheme="majorHAnsi" w:cstheme="majorHAnsi"/>
              <w:color w:val="0042C7" w:themeColor="text2" w:themeTint="BF"/>
              <w:sz w:val="16"/>
            </w:rPr>
          </w:pPr>
        </w:p>
        <w:p w14:paraId="347F313D" w14:textId="77777777" w:rsidR="00104210" w:rsidRPr="00DE5D42" w:rsidRDefault="00104210" w:rsidP="0014374A">
          <w:pPr>
            <w:rPr>
              <w:rFonts w:asciiTheme="majorHAnsi" w:hAnsiTheme="majorHAnsi" w:cstheme="majorHAnsi"/>
              <w:color w:val="0042C7" w:themeColor="text2" w:themeTint="BF"/>
              <w:sz w:val="16"/>
            </w:rPr>
          </w:pPr>
        </w:p>
        <w:p w14:paraId="0E90B041" w14:textId="77777777" w:rsidR="00104210" w:rsidRPr="00DE5D42" w:rsidRDefault="00104210" w:rsidP="0014374A">
          <w:pPr>
            <w:rPr>
              <w:rFonts w:asciiTheme="majorHAnsi" w:hAnsiTheme="majorHAnsi" w:cstheme="majorHAnsi"/>
              <w:color w:val="0042C7" w:themeColor="text2" w:themeTint="BF"/>
              <w:sz w:val="16"/>
            </w:rPr>
          </w:pPr>
        </w:p>
        <w:p w14:paraId="5FC65ED7" w14:textId="77777777" w:rsidR="00710BDE" w:rsidRPr="00DE5D42" w:rsidRDefault="00710BDE" w:rsidP="0014374A">
          <w:pPr>
            <w:rPr>
              <w:rFonts w:asciiTheme="majorHAnsi" w:hAnsiTheme="majorHAnsi" w:cstheme="majorHAnsi"/>
              <w:color w:val="0042C7" w:themeColor="text2" w:themeTint="BF"/>
              <w:sz w:val="16"/>
            </w:rPr>
          </w:pPr>
          <w:r w:rsidRPr="00DE5D42">
            <w:rPr>
              <w:rFonts w:asciiTheme="majorHAnsi" w:hAnsiTheme="majorHAnsi" w:cstheme="majorHAnsi"/>
              <w:color w:val="0042C7" w:themeColor="text2" w:themeTint="BF"/>
              <w:sz w:val="16"/>
            </w:rPr>
            <w:t xml:space="preserve">This document is issued within the frame and for the purpose of the </w:t>
          </w:r>
          <w:proofErr w:type="spellStart"/>
          <w:r w:rsidR="001B1C93" w:rsidRPr="00DE5D42">
            <w:rPr>
              <w:rFonts w:asciiTheme="majorHAnsi" w:hAnsiTheme="majorHAnsi" w:cstheme="majorHAnsi"/>
              <w:color w:val="0042C7" w:themeColor="text2" w:themeTint="BF"/>
              <w:sz w:val="16"/>
            </w:rPr>
            <w:t>LIGHT</w:t>
          </w:r>
          <w:r w:rsidR="001B1C93" w:rsidRPr="00DE5D42">
            <w:rPr>
              <w:rFonts w:asciiTheme="majorHAnsi" w:hAnsiTheme="majorHAnsi" w:cstheme="majorHAnsi"/>
              <w:i/>
              <w:iCs/>
              <w:color w:val="0042C7" w:themeColor="text2" w:themeTint="BF"/>
              <w:sz w:val="16"/>
              <w:vertAlign w:val="superscript"/>
            </w:rPr>
            <w:t>est</w:t>
          </w:r>
          <w:proofErr w:type="spellEnd"/>
          <w:r w:rsidRPr="00DE5D42">
            <w:rPr>
              <w:rFonts w:asciiTheme="majorHAnsi" w:hAnsiTheme="majorHAnsi" w:cstheme="majorHAnsi"/>
              <w:color w:val="0042C7" w:themeColor="text2" w:themeTint="BF"/>
              <w:sz w:val="16"/>
            </w:rPr>
            <w:t xml:space="preserve"> project. </w:t>
          </w:r>
          <w:proofErr w:type="spellStart"/>
          <w:r w:rsidR="001B1C93" w:rsidRPr="00DE5D42">
            <w:rPr>
              <w:rFonts w:asciiTheme="majorHAnsi" w:hAnsiTheme="majorHAnsi" w:cstheme="majorHAnsi"/>
              <w:color w:val="0042C7" w:themeColor="text2" w:themeTint="BF"/>
              <w:sz w:val="16"/>
            </w:rPr>
            <w:t>LIGHT</w:t>
          </w:r>
          <w:r w:rsidR="001B1C93" w:rsidRPr="00DE5D42">
            <w:rPr>
              <w:rFonts w:asciiTheme="majorHAnsi" w:hAnsiTheme="majorHAnsi" w:cstheme="majorHAnsi"/>
              <w:i/>
              <w:iCs/>
              <w:color w:val="0042C7" w:themeColor="text2" w:themeTint="BF"/>
              <w:sz w:val="16"/>
              <w:vertAlign w:val="superscript"/>
            </w:rPr>
            <w:t>est</w:t>
          </w:r>
          <w:proofErr w:type="spellEnd"/>
          <w:r w:rsidR="001B1C93" w:rsidRPr="00DE5D42">
            <w:rPr>
              <w:rFonts w:asciiTheme="majorHAnsi" w:hAnsiTheme="majorHAnsi" w:cstheme="majorHAnsi"/>
              <w:color w:val="0042C7" w:themeColor="text2" w:themeTint="BF"/>
              <w:sz w:val="16"/>
            </w:rPr>
            <w:t xml:space="preserve"> has received funding from the European Union’s Horizon 2020 research and innovation programme under G.A. No 700321.</w:t>
          </w:r>
        </w:p>
        <w:p w14:paraId="583144E8" w14:textId="77777777" w:rsidR="00710BDE" w:rsidRPr="00DE5D42" w:rsidRDefault="00710BDE" w:rsidP="0014374A">
          <w:pPr>
            <w:rPr>
              <w:rFonts w:asciiTheme="majorHAnsi" w:hAnsiTheme="majorHAnsi" w:cstheme="majorHAnsi"/>
              <w:color w:val="0042C7" w:themeColor="text2" w:themeTint="BF"/>
              <w:sz w:val="16"/>
            </w:rPr>
          </w:pPr>
          <w:r w:rsidRPr="00DE5D42">
            <w:rPr>
              <w:rFonts w:asciiTheme="majorHAnsi" w:hAnsiTheme="majorHAnsi" w:cstheme="majorHAnsi"/>
              <w:color w:val="0042C7" w:themeColor="text2" w:themeTint="BF"/>
              <w:sz w:val="16"/>
            </w:rPr>
            <w:t xml:space="preserve">This document and its content are the property of the </w:t>
          </w:r>
          <w:r w:rsidR="000514D2" w:rsidRPr="00DE5D42">
            <w:rPr>
              <w:rFonts w:asciiTheme="majorHAnsi" w:hAnsiTheme="majorHAnsi" w:cstheme="majorHAnsi"/>
              <w:i/>
              <w:color w:val="0042C7" w:themeColor="text2" w:themeTint="BF"/>
              <w:sz w:val="16"/>
            </w:rPr>
            <w:t>Lightest</w:t>
          </w:r>
          <w:r w:rsidRPr="00DE5D42">
            <w:rPr>
              <w:rFonts w:asciiTheme="majorHAnsi" w:hAnsiTheme="majorHAnsi" w:cstheme="majorHAnsi"/>
              <w:color w:val="0042C7" w:themeColor="text2" w:themeTint="BF"/>
              <w:sz w:val="16"/>
            </w:rPr>
            <w:t xml:space="preserve"> Consortium. All rights relevant to this document are determined by the applicable laws. Access to this document does not grant any right or license on the document or its contents. This document or its contents are not to be used or treated in any manner inconsistent with the rights or interests of the </w:t>
          </w:r>
          <w:r w:rsidR="000514D2" w:rsidRPr="00DE5D42">
            <w:rPr>
              <w:rFonts w:asciiTheme="majorHAnsi" w:hAnsiTheme="majorHAnsi" w:cstheme="majorHAnsi"/>
              <w:i/>
              <w:color w:val="0042C7" w:themeColor="text2" w:themeTint="BF"/>
              <w:sz w:val="16"/>
            </w:rPr>
            <w:t>Lightest</w:t>
          </w:r>
          <w:r w:rsidRPr="00DE5D42">
            <w:rPr>
              <w:rFonts w:asciiTheme="majorHAnsi" w:hAnsiTheme="majorHAnsi" w:cstheme="majorHAnsi"/>
              <w:color w:val="0042C7" w:themeColor="text2" w:themeTint="BF"/>
              <w:sz w:val="16"/>
            </w:rPr>
            <w:t xml:space="preserve"> Consortium or the Partners detriment and are not to be disclosed externally without prior written consent from the </w:t>
          </w:r>
          <w:r w:rsidR="000514D2" w:rsidRPr="00DE5D42">
            <w:rPr>
              <w:rFonts w:asciiTheme="majorHAnsi" w:hAnsiTheme="majorHAnsi" w:cstheme="majorHAnsi"/>
              <w:i/>
              <w:color w:val="0042C7" w:themeColor="text2" w:themeTint="BF"/>
              <w:sz w:val="16"/>
            </w:rPr>
            <w:t>Lightest</w:t>
          </w:r>
          <w:r w:rsidRPr="00DE5D42">
            <w:rPr>
              <w:rFonts w:asciiTheme="majorHAnsi" w:hAnsiTheme="majorHAnsi" w:cstheme="majorHAnsi"/>
              <w:color w:val="0042C7" w:themeColor="text2" w:themeTint="BF"/>
              <w:sz w:val="16"/>
            </w:rPr>
            <w:t xml:space="preserve"> Partners.</w:t>
          </w:r>
        </w:p>
        <w:p w14:paraId="752D5A36" w14:textId="77777777" w:rsidR="00A25C4C" w:rsidRPr="00DE5D42" w:rsidRDefault="00710BDE" w:rsidP="0014374A">
          <w:pPr>
            <w:rPr>
              <w:rFonts w:asciiTheme="majorHAnsi" w:hAnsiTheme="majorHAnsi" w:cstheme="majorHAnsi"/>
              <w:color w:val="0042C7" w:themeColor="text2" w:themeTint="BF"/>
              <w:sz w:val="16"/>
            </w:rPr>
          </w:pPr>
          <w:r w:rsidRPr="00DE5D42">
            <w:rPr>
              <w:rFonts w:asciiTheme="majorHAnsi" w:hAnsiTheme="majorHAnsi" w:cstheme="majorHAnsi"/>
              <w:color w:val="0042C7" w:themeColor="text2" w:themeTint="BF"/>
              <w:sz w:val="16"/>
            </w:rPr>
            <w:t xml:space="preserve">Each </w:t>
          </w:r>
          <w:r w:rsidR="000514D2" w:rsidRPr="00DE5D42">
            <w:rPr>
              <w:rFonts w:asciiTheme="majorHAnsi" w:hAnsiTheme="majorHAnsi" w:cstheme="majorHAnsi"/>
              <w:i/>
              <w:color w:val="0042C7" w:themeColor="text2" w:themeTint="BF"/>
              <w:sz w:val="16"/>
            </w:rPr>
            <w:t>Lightest</w:t>
          </w:r>
          <w:r w:rsidRPr="00DE5D42">
            <w:rPr>
              <w:rFonts w:asciiTheme="majorHAnsi" w:hAnsiTheme="majorHAnsi" w:cstheme="majorHAnsi"/>
              <w:color w:val="0042C7" w:themeColor="text2" w:themeTint="BF"/>
              <w:sz w:val="16"/>
            </w:rPr>
            <w:t xml:space="preserve"> Partner may use this document in conformity with the </w:t>
          </w:r>
          <w:r w:rsidR="000514D2" w:rsidRPr="00DE5D42">
            <w:rPr>
              <w:rFonts w:asciiTheme="majorHAnsi" w:hAnsiTheme="majorHAnsi" w:cstheme="majorHAnsi"/>
              <w:i/>
              <w:color w:val="0042C7" w:themeColor="text2" w:themeTint="BF"/>
              <w:sz w:val="16"/>
            </w:rPr>
            <w:t>Lightest</w:t>
          </w:r>
          <w:r w:rsidRPr="00DE5D42">
            <w:rPr>
              <w:rFonts w:asciiTheme="majorHAnsi" w:hAnsiTheme="majorHAnsi" w:cstheme="majorHAnsi"/>
              <w:color w:val="0042C7" w:themeColor="text2" w:themeTint="BF"/>
              <w:sz w:val="16"/>
            </w:rPr>
            <w:t xml:space="preserve"> Consortium Grant Agreement provisions</w:t>
          </w:r>
          <w:r w:rsidR="002F1CF4" w:rsidRPr="00DE5D42">
            <w:rPr>
              <w:rFonts w:asciiTheme="majorHAnsi" w:hAnsiTheme="majorHAnsi" w:cstheme="majorHAnsi"/>
              <w:color w:val="0042C7" w:themeColor="text2" w:themeTint="BF"/>
              <w:sz w:val="16"/>
            </w:rPr>
            <w:t>.</w:t>
          </w:r>
        </w:p>
        <w:p w14:paraId="67EAB2F7" w14:textId="77777777" w:rsidR="00B96B8D" w:rsidRPr="00DE5D42" w:rsidRDefault="00B96B8D" w:rsidP="0014374A">
          <w:pPr>
            <w:rPr>
              <w:rFonts w:asciiTheme="majorHAnsi" w:hAnsiTheme="majorHAnsi" w:cstheme="majorHAnsi"/>
              <w:color w:val="0042C7" w:themeColor="text2" w:themeTint="BF"/>
              <w:sz w:val="16"/>
            </w:rPr>
          </w:pPr>
          <w:r w:rsidRPr="00DE5D42">
            <w:rPr>
              <w:rFonts w:asciiTheme="majorHAnsi" w:hAnsiTheme="majorHAnsi" w:cstheme="majorHAnsi"/>
              <w:b/>
              <w:noProof/>
              <w:lang w:val="es-ES" w:eastAsia="es-ES"/>
            </w:rPr>
            <mc:AlternateContent>
              <mc:Choice Requires="wps">
                <w:drawing>
                  <wp:anchor distT="0" distB="0" distL="114300" distR="114300" simplePos="0" relativeHeight="251664896" behindDoc="0" locked="0" layoutInCell="1" allowOverlap="1" wp14:anchorId="140509BC" wp14:editId="2053308A">
                    <wp:simplePos x="0" y="0"/>
                    <wp:positionH relativeFrom="column">
                      <wp:posOffset>5656</wp:posOffset>
                    </wp:positionH>
                    <wp:positionV relativeFrom="paragraph">
                      <wp:posOffset>24419</wp:posOffset>
                    </wp:positionV>
                    <wp:extent cx="5926975" cy="257175"/>
                    <wp:effectExtent l="0" t="0" r="0"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6975" cy="257175"/>
                            </a:xfrm>
                            <a:prstGeom prst="rect">
                              <a:avLst/>
                            </a:prstGeom>
                            <a:solidFill>
                              <a:srgbClr val="FFFFFF"/>
                            </a:solidFill>
                            <a:ln w="9525">
                              <a:noFill/>
                              <a:miter lim="800000"/>
                              <a:headEnd/>
                              <a:tailEnd/>
                            </a:ln>
                          </wps:spPr>
                          <wps:txbx>
                            <w:txbxContent>
                              <w:p w14:paraId="28279C42" w14:textId="77777777" w:rsidR="00493466" w:rsidRPr="002D2FD1" w:rsidRDefault="00493466" w:rsidP="002D2FD1">
                                <w:pPr>
                                  <w:jc w:val="center"/>
                                  <w:rPr>
                                    <w:b/>
                                    <w:color w:val="0042C7" w:themeColor="text2" w:themeTint="BF"/>
                                    <w:sz w:val="16"/>
                                  </w:rPr>
                                </w:pPr>
                                <w:r w:rsidRPr="002D2FD1">
                                  <w:rPr>
                                    <w:b/>
                                    <w:color w:val="0042C7" w:themeColor="text2" w:themeTint="BF"/>
                                    <w:sz w:val="16"/>
                                  </w:rPr>
                                  <w:t>NOT TO BE DISTRIBUTED OUTSIDE THE LIGHTEST CONSORTIUM</w:t>
                                </w:r>
                              </w:p>
                              <w:p w14:paraId="12A25656" w14:textId="77777777" w:rsidR="00493466" w:rsidRDefault="0049346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0509BC" id="_x0000_t202" coordsize="21600,21600" o:spt="202" path="m,l,21600r21600,l21600,xe">
                    <v:stroke joinstyle="miter"/>
                    <v:path gradientshapeok="t" o:connecttype="rect"/>
                  </v:shapetype>
                  <v:shape id="Text Box 2" o:spid="_x0000_s1026" type="#_x0000_t202" style="position:absolute;margin-left:.45pt;margin-top:1.9pt;width:466.7pt;height:20.2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" stroked="f">
                    <v:textbox>
                      <w:txbxContent>
                        <w:p w14:paraId="28279C42" w14:textId="77777777" w:rsidR="00493466" w:rsidRPr="002D2FD1" w:rsidRDefault="00493466" w:rsidP="002D2FD1">
                          <w:pPr>
                            <w:jc w:val="center"/>
                            <w:rPr>
                              <w:b/>
                              <w:color w:val="0042C7" w:themeColor="text2" w:themeTint="BF"/>
                              <w:sz w:val="16"/>
                            </w:rPr>
                          </w:pPr>
                          <w:r w:rsidRPr="002D2FD1">
                            <w:rPr>
                              <w:b/>
                              <w:color w:val="0042C7" w:themeColor="text2" w:themeTint="BF"/>
                              <w:sz w:val="16"/>
                            </w:rPr>
                            <w:t>NOT TO BE DISTRIBUTED OUTSIDE THE LIGHTEST CONSORTIUM</w:t>
                          </w:r>
                        </w:p>
                        <w:p w14:paraId="12A25656" w14:textId="77777777" w:rsidR="00493466" w:rsidRDefault="00493466"/>
                      </w:txbxContent>
                    </v:textbox>
                  </v:shape>
                </w:pict>
              </mc:Fallback>
            </mc:AlternateContent>
          </w:r>
        </w:p>
        <w:p w14:paraId="31E0968E" w14:textId="77777777" w:rsidR="00806642" w:rsidRPr="00DE5D42" w:rsidRDefault="009E263C" w:rsidP="00A25C4C">
          <w:pPr>
            <w:rPr>
              <w:rFonts w:asciiTheme="majorHAnsi" w:hAnsiTheme="majorHAnsi" w:cstheme="majorHAnsi"/>
              <w:color w:val="333399"/>
              <w:sz w:val="16"/>
            </w:rPr>
            <w:sectPr w:rsidR="00806642" w:rsidRPr="00DE5D42" w:rsidSect="002575BB">
              <w:headerReference w:type="default" r:id="rId10"/>
              <w:footerReference w:type="default" r:id="rId11"/>
              <w:headerReference w:type="first" r:id="rId12"/>
              <w:footerReference w:type="first" r:id="rId13"/>
              <w:pgSz w:w="12240" w:h="15840"/>
              <w:pgMar w:top="1418" w:right="1418" w:bottom="1418" w:left="1418" w:header="794" w:footer="272" w:gutter="0"/>
              <w:pgNumType w:start="1"/>
              <w:cols w:space="708"/>
              <w:titlePg/>
              <w:docGrid w:linePitch="360"/>
            </w:sectPr>
          </w:pPr>
        </w:p>
      </w:sdtContent>
    </w:sdt>
    <w:p w14:paraId="6A2682A3" w14:textId="12EA4DF4" w:rsidR="00104210" w:rsidRPr="00DE5D42" w:rsidRDefault="00104210" w:rsidP="00104210">
      <w:pPr>
        <w:jc w:val="both"/>
        <w:rPr>
          <w:rFonts w:asciiTheme="majorHAnsi" w:hAnsiTheme="majorHAnsi" w:cstheme="majorHAnsi"/>
          <w:sz w:val="22"/>
          <w:szCs w:val="22"/>
        </w:rPr>
      </w:pPr>
      <w:bookmarkStart w:id="0" w:name="_Toc334621185"/>
      <w:bookmarkStart w:id="1" w:name="_Toc343243122"/>
    </w:p>
    <w:p w14:paraId="626E9A01" w14:textId="77777777" w:rsidR="00E43F79" w:rsidRPr="00DE5D42" w:rsidRDefault="00E43F79" w:rsidP="004872D4">
      <w:pPr>
        <w:pStyle w:val="Ttulo1"/>
        <w:rPr>
          <w:rFonts w:asciiTheme="majorHAnsi" w:hAnsiTheme="majorHAnsi" w:cstheme="majorHAnsi"/>
        </w:rPr>
      </w:pPr>
      <w:bookmarkStart w:id="2" w:name="_Toc30505539"/>
      <w:r w:rsidRPr="00DE5D42">
        <w:rPr>
          <w:rFonts w:asciiTheme="majorHAnsi" w:hAnsiTheme="majorHAnsi" w:cstheme="majorHAnsi"/>
        </w:rPr>
        <w:lastRenderedPageBreak/>
        <w:t>Document Information</w:t>
      </w:r>
      <w:bookmarkEnd w:id="0"/>
      <w:bookmarkEnd w:id="1"/>
      <w:bookmarkEnd w:id="2"/>
    </w:p>
    <w:p w14:paraId="4816FCB1" w14:textId="77777777" w:rsidR="00E43F79" w:rsidRPr="00DE5D42" w:rsidRDefault="00E43F79" w:rsidP="00755D4C">
      <w:pPr>
        <w:pStyle w:val="Ttulo2"/>
        <w:rPr>
          <w:rFonts w:asciiTheme="majorHAnsi" w:hAnsiTheme="majorHAnsi" w:cstheme="majorHAnsi"/>
        </w:rPr>
      </w:pPr>
      <w:bookmarkStart w:id="3" w:name="_Toc334621186"/>
      <w:bookmarkStart w:id="4" w:name="_Toc343243123"/>
      <w:bookmarkStart w:id="5" w:name="_Toc30505540"/>
      <w:r w:rsidRPr="00DE5D42">
        <w:rPr>
          <w:rFonts w:asciiTheme="majorHAnsi" w:hAnsiTheme="majorHAnsi" w:cstheme="majorHAnsi"/>
        </w:rPr>
        <w:t>Contributors</w:t>
      </w:r>
      <w:bookmarkEnd w:id="3"/>
      <w:bookmarkEnd w:id="4"/>
      <w:bookmarkEnd w:id="5"/>
    </w:p>
    <w:tbl>
      <w:tblPr>
        <w:tblStyle w:val="Tablaconcuadrcula"/>
        <w:tblW w:w="0" w:type="auto"/>
        <w:tblInd w:w="108" w:type="dxa"/>
        <w:tblLook w:val="04A0" w:firstRow="1" w:lastRow="0" w:firstColumn="1" w:lastColumn="0" w:noHBand="0" w:noVBand="1"/>
      </w:tblPr>
      <w:tblGrid>
        <w:gridCol w:w="6237"/>
        <w:gridCol w:w="3009"/>
      </w:tblGrid>
      <w:tr w:rsidR="00E43F79" w:rsidRPr="00DE5D42" w14:paraId="0A707302" w14:textId="77777777" w:rsidTr="00CE5CEF">
        <w:tc>
          <w:tcPr>
            <w:tcW w:w="6237" w:type="dxa"/>
          </w:tcPr>
          <w:p w14:paraId="34E8F475" w14:textId="77777777" w:rsidR="00E43F79" w:rsidRPr="00DE5D42" w:rsidRDefault="00E43F79" w:rsidP="00E43F79">
            <w:pPr>
              <w:rPr>
                <w:rFonts w:asciiTheme="majorHAnsi" w:hAnsiTheme="majorHAnsi" w:cstheme="majorHAnsi"/>
                <w:b/>
              </w:rPr>
            </w:pPr>
            <w:r w:rsidRPr="00DE5D42">
              <w:rPr>
                <w:rFonts w:asciiTheme="majorHAnsi" w:hAnsiTheme="majorHAnsi" w:cstheme="majorHAnsi"/>
                <w:b/>
              </w:rPr>
              <w:t>Name</w:t>
            </w:r>
          </w:p>
        </w:tc>
        <w:tc>
          <w:tcPr>
            <w:tcW w:w="3009" w:type="dxa"/>
          </w:tcPr>
          <w:p w14:paraId="67F70465" w14:textId="77777777" w:rsidR="00E43F79" w:rsidRPr="00DE5D42" w:rsidRDefault="00E43F79" w:rsidP="00E43F79">
            <w:pPr>
              <w:rPr>
                <w:rFonts w:asciiTheme="majorHAnsi" w:hAnsiTheme="majorHAnsi" w:cstheme="majorHAnsi"/>
                <w:b/>
              </w:rPr>
            </w:pPr>
            <w:r w:rsidRPr="00DE5D42">
              <w:rPr>
                <w:rFonts w:asciiTheme="majorHAnsi" w:hAnsiTheme="majorHAnsi" w:cstheme="majorHAnsi"/>
                <w:b/>
              </w:rPr>
              <w:t>Partner</w:t>
            </w:r>
          </w:p>
        </w:tc>
      </w:tr>
      <w:tr w:rsidR="00E43F79" w:rsidRPr="00DE5D42" w14:paraId="6F3804F2" w14:textId="77777777" w:rsidTr="00CE5CEF">
        <w:tc>
          <w:tcPr>
            <w:tcW w:w="6237" w:type="dxa"/>
          </w:tcPr>
          <w:p w14:paraId="16F8BED0" w14:textId="78C8C208" w:rsidR="00E43F79" w:rsidRPr="00DE5D42" w:rsidRDefault="002A36B7" w:rsidP="00E43F79">
            <w:pPr>
              <w:rPr>
                <w:rFonts w:asciiTheme="majorHAnsi" w:hAnsiTheme="majorHAnsi" w:cstheme="majorHAnsi"/>
              </w:rPr>
            </w:pPr>
            <w:r>
              <w:rPr>
                <w:rFonts w:asciiTheme="majorHAnsi" w:hAnsiTheme="majorHAnsi" w:cstheme="majorHAnsi"/>
              </w:rPr>
              <w:t>Miguel Angel Mateo</w:t>
            </w:r>
          </w:p>
        </w:tc>
        <w:tc>
          <w:tcPr>
            <w:tcW w:w="3009" w:type="dxa"/>
          </w:tcPr>
          <w:p w14:paraId="5FBCF60C" w14:textId="3A7A1155" w:rsidR="00E43F79" w:rsidRPr="00DE5D42" w:rsidRDefault="002A36B7" w:rsidP="00E43F79">
            <w:pPr>
              <w:rPr>
                <w:rFonts w:asciiTheme="majorHAnsi" w:hAnsiTheme="majorHAnsi" w:cstheme="majorHAnsi"/>
              </w:rPr>
            </w:pPr>
            <w:r>
              <w:rPr>
                <w:rFonts w:asciiTheme="majorHAnsi" w:hAnsiTheme="majorHAnsi" w:cstheme="majorHAnsi"/>
              </w:rPr>
              <w:t>Atos</w:t>
            </w:r>
          </w:p>
        </w:tc>
      </w:tr>
    </w:tbl>
    <w:p w14:paraId="10A4A932" w14:textId="77777777" w:rsidR="00E43F79" w:rsidRPr="00DE5D42" w:rsidRDefault="00E43F79" w:rsidP="00E43F79">
      <w:pPr>
        <w:rPr>
          <w:rFonts w:asciiTheme="majorHAnsi" w:hAnsiTheme="majorHAnsi" w:cstheme="majorHAnsi"/>
        </w:rPr>
      </w:pPr>
    </w:p>
    <w:p w14:paraId="5157946B" w14:textId="77777777" w:rsidR="00E43F79" w:rsidRPr="00DE5D42" w:rsidRDefault="00E43F79" w:rsidP="00E43F79">
      <w:pPr>
        <w:rPr>
          <w:rFonts w:asciiTheme="majorHAnsi" w:hAnsiTheme="majorHAnsi" w:cstheme="majorHAnsi"/>
        </w:rPr>
      </w:pPr>
    </w:p>
    <w:p w14:paraId="27E5A211" w14:textId="77777777" w:rsidR="00E248F6" w:rsidRPr="00DE5D42" w:rsidRDefault="00E248F6">
      <w:pPr>
        <w:rPr>
          <w:rFonts w:asciiTheme="majorHAnsi" w:hAnsiTheme="majorHAnsi" w:cstheme="majorHAnsi"/>
          <w:noProof/>
        </w:rPr>
      </w:pPr>
      <w:r w:rsidRPr="00DE5D42">
        <w:rPr>
          <w:rFonts w:asciiTheme="majorHAnsi" w:hAnsiTheme="majorHAnsi" w:cstheme="majorHAnsi"/>
          <w:noProof/>
        </w:rPr>
        <w:br w:type="page"/>
      </w:r>
    </w:p>
    <w:bookmarkStart w:id="6" w:name="_Toc30505541" w:displacedByCustomXml="next"/>
    <w:sdt>
      <w:sdtPr>
        <w:rPr>
          <w:rFonts w:asciiTheme="majorHAnsi" w:eastAsiaTheme="minorHAnsi" w:hAnsiTheme="majorHAnsi" w:cstheme="majorHAnsi"/>
          <w:b w:val="0"/>
          <w:color w:val="auto"/>
          <w:sz w:val="22"/>
          <w:szCs w:val="22"/>
          <w:lang w:eastAsia="en-US"/>
        </w:rPr>
        <w:id w:val="1879658603"/>
        <w:docPartObj>
          <w:docPartGallery w:val="Table of Contents"/>
          <w:docPartUnique/>
        </w:docPartObj>
      </w:sdtPr>
      <w:sdtEndPr>
        <w:rPr>
          <w:bCs/>
          <w:noProof/>
          <w:sz w:val="24"/>
          <w:szCs w:val="24"/>
        </w:rPr>
      </w:sdtEndPr>
      <w:sdtContent>
        <w:p w14:paraId="2F872DCF" w14:textId="77777777" w:rsidR="00E248F6" w:rsidRPr="00DE5D42" w:rsidRDefault="00A8508C" w:rsidP="004872D4">
          <w:pPr>
            <w:pStyle w:val="Ttulo1"/>
            <w:rPr>
              <w:rFonts w:asciiTheme="majorHAnsi" w:hAnsiTheme="majorHAnsi" w:cstheme="majorHAnsi"/>
            </w:rPr>
          </w:pPr>
          <w:r w:rsidRPr="00DE5D42">
            <w:rPr>
              <w:rFonts w:asciiTheme="majorHAnsi" w:eastAsiaTheme="minorHAnsi" w:hAnsiTheme="majorHAnsi" w:cstheme="majorHAnsi"/>
            </w:rPr>
            <w:t>Table</w:t>
          </w:r>
          <w:r w:rsidRPr="00DE5D42">
            <w:rPr>
              <w:rFonts w:asciiTheme="majorHAnsi" w:eastAsiaTheme="minorHAnsi" w:hAnsiTheme="majorHAnsi" w:cstheme="majorHAnsi"/>
              <w:lang w:eastAsia="en-US"/>
            </w:rPr>
            <w:t xml:space="preserve"> of </w:t>
          </w:r>
          <w:r w:rsidR="00E248F6" w:rsidRPr="00DE5D42">
            <w:rPr>
              <w:rFonts w:asciiTheme="majorHAnsi" w:hAnsiTheme="majorHAnsi" w:cstheme="majorHAnsi"/>
            </w:rPr>
            <w:t>Contents</w:t>
          </w:r>
          <w:bookmarkEnd w:id="6"/>
        </w:p>
        <w:p w14:paraId="3AEAD61F" w14:textId="3F3B396B" w:rsidR="00014483" w:rsidRDefault="00755D4C">
          <w:pPr>
            <w:pStyle w:val="TDC1"/>
            <w:rPr>
              <w:rFonts w:asciiTheme="minorHAnsi" w:eastAsiaTheme="minorEastAsia" w:hAnsiTheme="minorHAnsi" w:cstheme="minorBidi"/>
              <w:noProof/>
              <w:sz w:val="22"/>
              <w:szCs w:val="22"/>
              <w:lang w:val="es-ES" w:eastAsia="es-ES"/>
            </w:rPr>
          </w:pPr>
          <w:r w:rsidRPr="00792B94">
            <w:rPr>
              <w:rFonts w:asciiTheme="majorHAnsi" w:hAnsiTheme="majorHAnsi" w:cstheme="majorHAnsi"/>
              <w:lang w:val="en-GB"/>
            </w:rPr>
            <w:fldChar w:fldCharType="begin"/>
          </w:r>
          <w:r w:rsidRPr="00DE5D42">
            <w:rPr>
              <w:rFonts w:asciiTheme="majorHAnsi" w:hAnsiTheme="majorHAnsi" w:cstheme="majorHAnsi"/>
              <w:lang w:val="en-GB"/>
            </w:rPr>
            <w:instrText xml:space="preserve"> TOC \o "1-4" \h \z \u </w:instrText>
          </w:r>
          <w:r w:rsidRPr="00792B94">
            <w:rPr>
              <w:rFonts w:asciiTheme="majorHAnsi" w:hAnsiTheme="majorHAnsi" w:cstheme="majorHAnsi"/>
              <w:lang w:val="en-GB"/>
            </w:rPr>
            <w:fldChar w:fldCharType="separate"/>
          </w:r>
          <w:hyperlink w:anchor="_Toc30505539" w:history="1">
            <w:r w:rsidR="00014483" w:rsidRPr="00FA77E7">
              <w:rPr>
                <w:rStyle w:val="Hipervnculo"/>
                <w:rFonts w:asciiTheme="majorHAnsi" w:hAnsiTheme="majorHAnsi" w:cstheme="majorHAnsi"/>
                <w:noProof/>
              </w:rPr>
              <w:t>1.</w:t>
            </w:r>
            <w:r w:rsidR="00014483">
              <w:rPr>
                <w:rFonts w:asciiTheme="minorHAnsi" w:eastAsiaTheme="minorEastAsia" w:hAnsiTheme="minorHAnsi" w:cstheme="minorBidi"/>
                <w:noProof/>
                <w:sz w:val="22"/>
                <w:szCs w:val="22"/>
                <w:lang w:val="es-ES" w:eastAsia="es-ES"/>
              </w:rPr>
              <w:tab/>
            </w:r>
            <w:r w:rsidR="00014483" w:rsidRPr="00FA77E7">
              <w:rPr>
                <w:rStyle w:val="Hipervnculo"/>
                <w:rFonts w:asciiTheme="majorHAnsi" w:hAnsiTheme="majorHAnsi" w:cstheme="majorHAnsi"/>
                <w:noProof/>
              </w:rPr>
              <w:t>Document Information</w:t>
            </w:r>
            <w:r w:rsidR="00014483">
              <w:rPr>
                <w:noProof/>
                <w:webHidden/>
              </w:rPr>
              <w:tab/>
            </w:r>
            <w:r w:rsidR="00014483">
              <w:rPr>
                <w:noProof/>
                <w:webHidden/>
              </w:rPr>
              <w:fldChar w:fldCharType="begin"/>
            </w:r>
            <w:r w:rsidR="00014483">
              <w:rPr>
                <w:noProof/>
                <w:webHidden/>
              </w:rPr>
              <w:instrText xml:space="preserve"> PAGEREF _Toc30505539 \h </w:instrText>
            </w:r>
            <w:r w:rsidR="00014483">
              <w:rPr>
                <w:noProof/>
                <w:webHidden/>
              </w:rPr>
            </w:r>
            <w:r w:rsidR="00014483">
              <w:rPr>
                <w:noProof/>
                <w:webHidden/>
              </w:rPr>
              <w:fldChar w:fldCharType="separate"/>
            </w:r>
            <w:r w:rsidR="00014483">
              <w:rPr>
                <w:noProof/>
                <w:webHidden/>
              </w:rPr>
              <w:t>2</w:t>
            </w:r>
            <w:r w:rsidR="00014483">
              <w:rPr>
                <w:noProof/>
                <w:webHidden/>
              </w:rPr>
              <w:fldChar w:fldCharType="end"/>
            </w:r>
          </w:hyperlink>
        </w:p>
        <w:p w14:paraId="5E253C20" w14:textId="377B4433" w:rsidR="00014483" w:rsidRDefault="009E263C">
          <w:pPr>
            <w:pStyle w:val="TDC2"/>
            <w:rPr>
              <w:rFonts w:asciiTheme="minorHAnsi" w:eastAsiaTheme="minorEastAsia" w:hAnsiTheme="minorHAnsi" w:cstheme="minorBidi"/>
              <w:sz w:val="22"/>
              <w:szCs w:val="22"/>
              <w:lang w:val="es-ES" w:eastAsia="es-ES"/>
            </w:rPr>
          </w:pPr>
          <w:hyperlink w:anchor="_Toc30505540" w:history="1">
            <w:r w:rsidR="00014483" w:rsidRPr="00FA77E7">
              <w:rPr>
                <w:rStyle w:val="Hipervnculo"/>
                <w:rFonts w:asciiTheme="majorHAnsi" w:hAnsiTheme="majorHAnsi" w:cstheme="majorHAnsi"/>
              </w:rPr>
              <w:t>1.1</w:t>
            </w:r>
            <w:r w:rsidR="00014483">
              <w:rPr>
                <w:rFonts w:asciiTheme="minorHAnsi" w:eastAsiaTheme="minorEastAsia" w:hAnsiTheme="minorHAnsi" w:cstheme="minorBidi"/>
                <w:sz w:val="22"/>
                <w:szCs w:val="22"/>
                <w:lang w:val="es-ES" w:eastAsia="es-ES"/>
              </w:rPr>
              <w:tab/>
            </w:r>
            <w:r w:rsidR="00014483" w:rsidRPr="00FA77E7">
              <w:rPr>
                <w:rStyle w:val="Hipervnculo"/>
                <w:rFonts w:asciiTheme="majorHAnsi" w:hAnsiTheme="majorHAnsi" w:cstheme="majorHAnsi"/>
              </w:rPr>
              <w:t>Contributors</w:t>
            </w:r>
            <w:r w:rsidR="00014483">
              <w:rPr>
                <w:webHidden/>
              </w:rPr>
              <w:tab/>
            </w:r>
            <w:r w:rsidR="00014483">
              <w:rPr>
                <w:webHidden/>
              </w:rPr>
              <w:fldChar w:fldCharType="begin"/>
            </w:r>
            <w:r w:rsidR="00014483">
              <w:rPr>
                <w:webHidden/>
              </w:rPr>
              <w:instrText xml:space="preserve"> PAGEREF _Toc30505540 \h </w:instrText>
            </w:r>
            <w:r w:rsidR="00014483">
              <w:rPr>
                <w:webHidden/>
              </w:rPr>
            </w:r>
            <w:r w:rsidR="00014483">
              <w:rPr>
                <w:webHidden/>
              </w:rPr>
              <w:fldChar w:fldCharType="separate"/>
            </w:r>
            <w:r w:rsidR="00014483">
              <w:rPr>
                <w:webHidden/>
              </w:rPr>
              <w:t>2</w:t>
            </w:r>
            <w:r w:rsidR="00014483">
              <w:rPr>
                <w:webHidden/>
              </w:rPr>
              <w:fldChar w:fldCharType="end"/>
            </w:r>
          </w:hyperlink>
        </w:p>
        <w:p w14:paraId="558081CC" w14:textId="1C5CD1C3" w:rsidR="00014483" w:rsidRDefault="009E263C">
          <w:pPr>
            <w:pStyle w:val="TDC1"/>
            <w:rPr>
              <w:rFonts w:asciiTheme="minorHAnsi" w:eastAsiaTheme="minorEastAsia" w:hAnsiTheme="minorHAnsi" w:cstheme="minorBidi"/>
              <w:noProof/>
              <w:sz w:val="22"/>
              <w:szCs w:val="22"/>
              <w:lang w:val="es-ES" w:eastAsia="es-ES"/>
            </w:rPr>
          </w:pPr>
          <w:hyperlink w:anchor="_Toc30505541" w:history="1">
            <w:r w:rsidR="00014483" w:rsidRPr="00FA77E7">
              <w:rPr>
                <w:rStyle w:val="Hipervnculo"/>
                <w:rFonts w:asciiTheme="majorHAnsi" w:hAnsiTheme="majorHAnsi" w:cstheme="majorHAnsi"/>
                <w:noProof/>
              </w:rPr>
              <w:t>2.</w:t>
            </w:r>
            <w:r w:rsidR="00014483">
              <w:rPr>
                <w:rFonts w:asciiTheme="minorHAnsi" w:eastAsiaTheme="minorEastAsia" w:hAnsiTheme="minorHAnsi" w:cstheme="minorBidi"/>
                <w:noProof/>
                <w:sz w:val="22"/>
                <w:szCs w:val="22"/>
                <w:lang w:val="es-ES" w:eastAsia="es-ES"/>
              </w:rPr>
              <w:tab/>
            </w:r>
            <w:r w:rsidR="00014483" w:rsidRPr="00FA77E7">
              <w:rPr>
                <w:rStyle w:val="Hipervnculo"/>
                <w:rFonts w:asciiTheme="majorHAnsi" w:eastAsiaTheme="minorHAnsi" w:hAnsiTheme="majorHAnsi" w:cstheme="majorHAnsi"/>
                <w:noProof/>
              </w:rPr>
              <w:t>Table</w:t>
            </w:r>
            <w:r w:rsidR="00014483" w:rsidRPr="00FA77E7">
              <w:rPr>
                <w:rStyle w:val="Hipervnculo"/>
                <w:rFonts w:asciiTheme="majorHAnsi" w:eastAsiaTheme="minorHAnsi" w:hAnsiTheme="majorHAnsi" w:cstheme="majorHAnsi"/>
                <w:noProof/>
                <w:lang w:eastAsia="en-US"/>
              </w:rPr>
              <w:t xml:space="preserve"> of </w:t>
            </w:r>
            <w:r w:rsidR="00014483" w:rsidRPr="00FA77E7">
              <w:rPr>
                <w:rStyle w:val="Hipervnculo"/>
                <w:rFonts w:asciiTheme="majorHAnsi" w:hAnsiTheme="majorHAnsi" w:cstheme="majorHAnsi"/>
                <w:noProof/>
              </w:rPr>
              <w:t>Contents</w:t>
            </w:r>
            <w:r w:rsidR="00014483">
              <w:rPr>
                <w:noProof/>
                <w:webHidden/>
              </w:rPr>
              <w:tab/>
            </w:r>
            <w:r w:rsidR="00014483">
              <w:rPr>
                <w:noProof/>
                <w:webHidden/>
              </w:rPr>
              <w:fldChar w:fldCharType="begin"/>
            </w:r>
            <w:r w:rsidR="00014483">
              <w:rPr>
                <w:noProof/>
                <w:webHidden/>
              </w:rPr>
              <w:instrText xml:space="preserve"> PAGEREF _Toc30505541 \h </w:instrText>
            </w:r>
            <w:r w:rsidR="00014483">
              <w:rPr>
                <w:noProof/>
                <w:webHidden/>
              </w:rPr>
            </w:r>
            <w:r w:rsidR="00014483">
              <w:rPr>
                <w:noProof/>
                <w:webHidden/>
              </w:rPr>
              <w:fldChar w:fldCharType="separate"/>
            </w:r>
            <w:r w:rsidR="00014483">
              <w:rPr>
                <w:noProof/>
                <w:webHidden/>
              </w:rPr>
              <w:t>3</w:t>
            </w:r>
            <w:r w:rsidR="00014483">
              <w:rPr>
                <w:noProof/>
                <w:webHidden/>
              </w:rPr>
              <w:fldChar w:fldCharType="end"/>
            </w:r>
          </w:hyperlink>
        </w:p>
        <w:p w14:paraId="3E0057B6" w14:textId="1A89CCBA" w:rsidR="00014483" w:rsidRDefault="009E263C">
          <w:pPr>
            <w:pStyle w:val="TDC1"/>
            <w:rPr>
              <w:rFonts w:asciiTheme="minorHAnsi" w:eastAsiaTheme="minorEastAsia" w:hAnsiTheme="minorHAnsi" w:cstheme="minorBidi"/>
              <w:noProof/>
              <w:sz w:val="22"/>
              <w:szCs w:val="22"/>
              <w:lang w:val="es-ES" w:eastAsia="es-ES"/>
            </w:rPr>
          </w:pPr>
          <w:hyperlink w:anchor="_Toc30505542" w:history="1">
            <w:r w:rsidR="00014483" w:rsidRPr="00FA77E7">
              <w:rPr>
                <w:rStyle w:val="Hipervnculo"/>
                <w:noProof/>
              </w:rPr>
              <w:t>3.</w:t>
            </w:r>
            <w:r w:rsidR="00014483">
              <w:rPr>
                <w:rFonts w:asciiTheme="minorHAnsi" w:eastAsiaTheme="minorEastAsia" w:hAnsiTheme="minorHAnsi" w:cstheme="minorBidi"/>
                <w:noProof/>
                <w:sz w:val="22"/>
                <w:szCs w:val="22"/>
                <w:lang w:val="es-ES" w:eastAsia="es-ES"/>
              </w:rPr>
              <w:tab/>
            </w:r>
            <w:r w:rsidR="00014483" w:rsidRPr="00FA77E7">
              <w:rPr>
                <w:rStyle w:val="Hipervnculo"/>
                <w:noProof/>
              </w:rPr>
              <w:t>REST API Description</w:t>
            </w:r>
            <w:r w:rsidR="00014483">
              <w:rPr>
                <w:noProof/>
                <w:webHidden/>
              </w:rPr>
              <w:tab/>
            </w:r>
            <w:r w:rsidR="00014483">
              <w:rPr>
                <w:noProof/>
                <w:webHidden/>
              </w:rPr>
              <w:fldChar w:fldCharType="begin"/>
            </w:r>
            <w:r w:rsidR="00014483">
              <w:rPr>
                <w:noProof/>
                <w:webHidden/>
              </w:rPr>
              <w:instrText xml:space="preserve"> PAGEREF _Toc30505542 \h </w:instrText>
            </w:r>
            <w:r w:rsidR="00014483">
              <w:rPr>
                <w:noProof/>
                <w:webHidden/>
              </w:rPr>
            </w:r>
            <w:r w:rsidR="00014483">
              <w:rPr>
                <w:noProof/>
                <w:webHidden/>
              </w:rPr>
              <w:fldChar w:fldCharType="separate"/>
            </w:r>
            <w:r w:rsidR="00014483">
              <w:rPr>
                <w:noProof/>
                <w:webHidden/>
              </w:rPr>
              <w:t>4</w:t>
            </w:r>
            <w:r w:rsidR="00014483">
              <w:rPr>
                <w:noProof/>
                <w:webHidden/>
              </w:rPr>
              <w:fldChar w:fldCharType="end"/>
            </w:r>
          </w:hyperlink>
        </w:p>
        <w:p w14:paraId="2E31AA79" w14:textId="48685D40" w:rsidR="00014483" w:rsidRDefault="009E263C">
          <w:pPr>
            <w:pStyle w:val="TDC2"/>
            <w:rPr>
              <w:rFonts w:asciiTheme="minorHAnsi" w:eastAsiaTheme="minorEastAsia" w:hAnsiTheme="minorHAnsi" w:cstheme="minorBidi"/>
              <w:sz w:val="22"/>
              <w:szCs w:val="22"/>
              <w:lang w:val="es-ES" w:eastAsia="es-ES"/>
            </w:rPr>
          </w:pPr>
          <w:hyperlink w:anchor="_Toc30505543" w:history="1">
            <w:r w:rsidR="00014483" w:rsidRPr="00FA77E7">
              <w:rPr>
                <w:rStyle w:val="Hipervnculo"/>
              </w:rPr>
              <w:t>3.1</w:t>
            </w:r>
            <w:r w:rsidR="00014483">
              <w:rPr>
                <w:rFonts w:asciiTheme="minorHAnsi" w:eastAsiaTheme="minorEastAsia" w:hAnsiTheme="minorHAnsi" w:cstheme="minorBidi"/>
                <w:sz w:val="22"/>
                <w:szCs w:val="22"/>
                <w:lang w:val="es-ES" w:eastAsia="es-ES"/>
              </w:rPr>
              <w:tab/>
            </w:r>
            <w:r w:rsidR="00014483" w:rsidRPr="00FA77E7">
              <w:rPr>
                <w:rStyle w:val="Hipervnculo"/>
              </w:rPr>
              <w:t>Create an agreement of Translation</w:t>
            </w:r>
            <w:r w:rsidR="00014483">
              <w:rPr>
                <w:webHidden/>
              </w:rPr>
              <w:tab/>
            </w:r>
            <w:r w:rsidR="00014483">
              <w:rPr>
                <w:webHidden/>
              </w:rPr>
              <w:fldChar w:fldCharType="begin"/>
            </w:r>
            <w:r w:rsidR="00014483">
              <w:rPr>
                <w:webHidden/>
              </w:rPr>
              <w:instrText xml:space="preserve"> PAGEREF _Toc30505543 \h </w:instrText>
            </w:r>
            <w:r w:rsidR="00014483">
              <w:rPr>
                <w:webHidden/>
              </w:rPr>
            </w:r>
            <w:r w:rsidR="00014483">
              <w:rPr>
                <w:webHidden/>
              </w:rPr>
              <w:fldChar w:fldCharType="separate"/>
            </w:r>
            <w:r w:rsidR="00014483">
              <w:rPr>
                <w:webHidden/>
              </w:rPr>
              <w:t>4</w:t>
            </w:r>
            <w:r w:rsidR="00014483">
              <w:rPr>
                <w:webHidden/>
              </w:rPr>
              <w:fldChar w:fldCharType="end"/>
            </w:r>
          </w:hyperlink>
        </w:p>
        <w:p w14:paraId="4265B721" w14:textId="7C60F87C" w:rsidR="00014483" w:rsidRDefault="009E263C">
          <w:pPr>
            <w:pStyle w:val="TDC2"/>
            <w:rPr>
              <w:rFonts w:asciiTheme="minorHAnsi" w:eastAsiaTheme="minorEastAsia" w:hAnsiTheme="minorHAnsi" w:cstheme="minorBidi"/>
              <w:sz w:val="22"/>
              <w:szCs w:val="22"/>
              <w:lang w:val="es-ES" w:eastAsia="es-ES"/>
            </w:rPr>
          </w:pPr>
          <w:hyperlink w:anchor="_Toc30505544" w:history="1">
            <w:r w:rsidR="00014483" w:rsidRPr="00FA77E7">
              <w:rPr>
                <w:rStyle w:val="Hipervnculo"/>
              </w:rPr>
              <w:t>3.2</w:t>
            </w:r>
            <w:r w:rsidR="00014483">
              <w:rPr>
                <w:rFonts w:asciiTheme="minorHAnsi" w:eastAsiaTheme="minorEastAsia" w:hAnsiTheme="minorHAnsi" w:cstheme="minorBidi"/>
                <w:sz w:val="22"/>
                <w:szCs w:val="22"/>
                <w:lang w:val="es-ES" w:eastAsia="es-ES"/>
              </w:rPr>
              <w:tab/>
            </w:r>
            <w:r w:rsidR="00014483" w:rsidRPr="00FA77E7">
              <w:rPr>
                <w:rStyle w:val="Hipervnculo"/>
              </w:rPr>
              <w:t>Retrieve names of available agreements of translation</w:t>
            </w:r>
            <w:r w:rsidR="00014483">
              <w:rPr>
                <w:webHidden/>
              </w:rPr>
              <w:tab/>
            </w:r>
            <w:r w:rsidR="00014483">
              <w:rPr>
                <w:webHidden/>
              </w:rPr>
              <w:fldChar w:fldCharType="begin"/>
            </w:r>
            <w:r w:rsidR="00014483">
              <w:rPr>
                <w:webHidden/>
              </w:rPr>
              <w:instrText xml:space="preserve"> PAGEREF _Toc30505544 \h </w:instrText>
            </w:r>
            <w:r w:rsidR="00014483">
              <w:rPr>
                <w:webHidden/>
              </w:rPr>
            </w:r>
            <w:r w:rsidR="00014483">
              <w:rPr>
                <w:webHidden/>
              </w:rPr>
              <w:fldChar w:fldCharType="separate"/>
            </w:r>
            <w:r w:rsidR="00014483">
              <w:rPr>
                <w:webHidden/>
              </w:rPr>
              <w:t>4</w:t>
            </w:r>
            <w:r w:rsidR="00014483">
              <w:rPr>
                <w:webHidden/>
              </w:rPr>
              <w:fldChar w:fldCharType="end"/>
            </w:r>
          </w:hyperlink>
        </w:p>
        <w:p w14:paraId="532F384A" w14:textId="2F27D725" w:rsidR="00014483" w:rsidRDefault="009E263C">
          <w:pPr>
            <w:pStyle w:val="TDC2"/>
            <w:rPr>
              <w:rFonts w:asciiTheme="minorHAnsi" w:eastAsiaTheme="minorEastAsia" w:hAnsiTheme="minorHAnsi" w:cstheme="minorBidi"/>
              <w:sz w:val="22"/>
              <w:szCs w:val="22"/>
              <w:lang w:val="es-ES" w:eastAsia="es-ES"/>
            </w:rPr>
          </w:pPr>
          <w:hyperlink w:anchor="_Toc30505545" w:history="1">
            <w:r w:rsidR="00014483" w:rsidRPr="00FA77E7">
              <w:rPr>
                <w:rStyle w:val="Hipervnculo"/>
              </w:rPr>
              <w:t>3.3</w:t>
            </w:r>
            <w:r w:rsidR="00014483">
              <w:rPr>
                <w:rFonts w:asciiTheme="minorHAnsi" w:eastAsiaTheme="minorEastAsia" w:hAnsiTheme="minorHAnsi" w:cstheme="minorBidi"/>
                <w:sz w:val="22"/>
                <w:szCs w:val="22"/>
                <w:lang w:val="es-ES" w:eastAsia="es-ES"/>
              </w:rPr>
              <w:tab/>
            </w:r>
            <w:r w:rsidR="00014483" w:rsidRPr="00FA77E7">
              <w:rPr>
                <w:rStyle w:val="Hipervnculo"/>
              </w:rPr>
              <w:t>Retrieve details of an agreement of translation</w:t>
            </w:r>
            <w:r w:rsidR="00014483">
              <w:rPr>
                <w:webHidden/>
              </w:rPr>
              <w:tab/>
            </w:r>
            <w:r w:rsidR="00014483">
              <w:rPr>
                <w:webHidden/>
              </w:rPr>
              <w:fldChar w:fldCharType="begin"/>
            </w:r>
            <w:r w:rsidR="00014483">
              <w:rPr>
                <w:webHidden/>
              </w:rPr>
              <w:instrText xml:space="preserve"> PAGEREF _Toc30505545 \h </w:instrText>
            </w:r>
            <w:r w:rsidR="00014483">
              <w:rPr>
                <w:webHidden/>
              </w:rPr>
            </w:r>
            <w:r w:rsidR="00014483">
              <w:rPr>
                <w:webHidden/>
              </w:rPr>
              <w:fldChar w:fldCharType="separate"/>
            </w:r>
            <w:r w:rsidR="00014483">
              <w:rPr>
                <w:webHidden/>
              </w:rPr>
              <w:t>4</w:t>
            </w:r>
            <w:r w:rsidR="00014483">
              <w:rPr>
                <w:webHidden/>
              </w:rPr>
              <w:fldChar w:fldCharType="end"/>
            </w:r>
          </w:hyperlink>
        </w:p>
        <w:p w14:paraId="558F5DC7" w14:textId="0F753C52" w:rsidR="00014483" w:rsidRDefault="009E263C">
          <w:pPr>
            <w:pStyle w:val="TDC2"/>
            <w:rPr>
              <w:rFonts w:asciiTheme="minorHAnsi" w:eastAsiaTheme="minorEastAsia" w:hAnsiTheme="minorHAnsi" w:cstheme="minorBidi"/>
              <w:sz w:val="22"/>
              <w:szCs w:val="22"/>
              <w:lang w:val="es-ES" w:eastAsia="es-ES"/>
            </w:rPr>
          </w:pPr>
          <w:hyperlink w:anchor="_Toc30505546" w:history="1">
            <w:r w:rsidR="00014483" w:rsidRPr="00FA77E7">
              <w:rPr>
                <w:rStyle w:val="Hipervnculo"/>
              </w:rPr>
              <w:t>3.4</w:t>
            </w:r>
            <w:r w:rsidR="00014483">
              <w:rPr>
                <w:rFonts w:asciiTheme="minorHAnsi" w:eastAsiaTheme="minorEastAsia" w:hAnsiTheme="minorHAnsi" w:cstheme="minorBidi"/>
                <w:sz w:val="22"/>
                <w:szCs w:val="22"/>
                <w:lang w:val="es-ES" w:eastAsia="es-ES"/>
              </w:rPr>
              <w:tab/>
            </w:r>
            <w:r w:rsidR="00014483" w:rsidRPr="00FA77E7">
              <w:rPr>
                <w:rStyle w:val="Hipervnculo"/>
              </w:rPr>
              <w:t>Delete an agreement of Translation</w:t>
            </w:r>
            <w:r w:rsidR="00014483">
              <w:rPr>
                <w:webHidden/>
              </w:rPr>
              <w:tab/>
            </w:r>
            <w:r w:rsidR="00014483">
              <w:rPr>
                <w:webHidden/>
              </w:rPr>
              <w:fldChar w:fldCharType="begin"/>
            </w:r>
            <w:r w:rsidR="00014483">
              <w:rPr>
                <w:webHidden/>
              </w:rPr>
              <w:instrText xml:space="preserve"> PAGEREF _Toc30505546 \h </w:instrText>
            </w:r>
            <w:r w:rsidR="00014483">
              <w:rPr>
                <w:webHidden/>
              </w:rPr>
            </w:r>
            <w:r w:rsidR="00014483">
              <w:rPr>
                <w:webHidden/>
              </w:rPr>
              <w:fldChar w:fldCharType="separate"/>
            </w:r>
            <w:r w:rsidR="00014483">
              <w:rPr>
                <w:webHidden/>
              </w:rPr>
              <w:t>5</w:t>
            </w:r>
            <w:r w:rsidR="00014483">
              <w:rPr>
                <w:webHidden/>
              </w:rPr>
              <w:fldChar w:fldCharType="end"/>
            </w:r>
          </w:hyperlink>
        </w:p>
        <w:p w14:paraId="780D6E89" w14:textId="372FA2F6" w:rsidR="00014483" w:rsidRDefault="009E263C">
          <w:pPr>
            <w:pStyle w:val="TDC2"/>
            <w:rPr>
              <w:rFonts w:asciiTheme="minorHAnsi" w:eastAsiaTheme="minorEastAsia" w:hAnsiTheme="minorHAnsi" w:cstheme="minorBidi"/>
              <w:sz w:val="22"/>
              <w:szCs w:val="22"/>
              <w:lang w:val="es-ES" w:eastAsia="es-ES"/>
            </w:rPr>
          </w:pPr>
          <w:hyperlink w:anchor="_Toc30505547" w:history="1">
            <w:r w:rsidR="00014483" w:rsidRPr="00FA77E7">
              <w:rPr>
                <w:rStyle w:val="Hipervnculo"/>
              </w:rPr>
              <w:t>3.5</w:t>
            </w:r>
            <w:r w:rsidR="00014483">
              <w:rPr>
                <w:rFonts w:asciiTheme="minorHAnsi" w:eastAsiaTheme="minorEastAsia" w:hAnsiTheme="minorHAnsi" w:cstheme="minorBidi"/>
                <w:sz w:val="22"/>
                <w:szCs w:val="22"/>
                <w:lang w:val="es-ES" w:eastAsia="es-ES"/>
              </w:rPr>
              <w:tab/>
            </w:r>
            <w:r w:rsidR="00014483" w:rsidRPr="00FA77E7">
              <w:rPr>
                <w:rStyle w:val="Hipervnculo"/>
              </w:rPr>
              <w:t>Get information about agreements by Trust Scheme</w:t>
            </w:r>
            <w:r w:rsidR="00014483">
              <w:rPr>
                <w:webHidden/>
              </w:rPr>
              <w:tab/>
            </w:r>
            <w:r w:rsidR="00014483">
              <w:rPr>
                <w:webHidden/>
              </w:rPr>
              <w:fldChar w:fldCharType="begin"/>
            </w:r>
            <w:r w:rsidR="00014483">
              <w:rPr>
                <w:webHidden/>
              </w:rPr>
              <w:instrText xml:space="preserve"> PAGEREF _Toc30505547 \h </w:instrText>
            </w:r>
            <w:r w:rsidR="00014483">
              <w:rPr>
                <w:webHidden/>
              </w:rPr>
            </w:r>
            <w:r w:rsidR="00014483">
              <w:rPr>
                <w:webHidden/>
              </w:rPr>
              <w:fldChar w:fldCharType="separate"/>
            </w:r>
            <w:r w:rsidR="00014483">
              <w:rPr>
                <w:webHidden/>
              </w:rPr>
              <w:t>5</w:t>
            </w:r>
            <w:r w:rsidR="00014483">
              <w:rPr>
                <w:webHidden/>
              </w:rPr>
              <w:fldChar w:fldCharType="end"/>
            </w:r>
          </w:hyperlink>
        </w:p>
        <w:p w14:paraId="36567668" w14:textId="5E5D35C6" w:rsidR="00014483" w:rsidRDefault="009E263C">
          <w:pPr>
            <w:pStyle w:val="TDC2"/>
            <w:rPr>
              <w:rFonts w:asciiTheme="minorHAnsi" w:eastAsiaTheme="minorEastAsia" w:hAnsiTheme="minorHAnsi" w:cstheme="minorBidi"/>
              <w:sz w:val="22"/>
              <w:szCs w:val="22"/>
              <w:lang w:val="es-ES" w:eastAsia="es-ES"/>
            </w:rPr>
          </w:pPr>
          <w:hyperlink w:anchor="_Toc30505548" w:history="1">
            <w:r w:rsidR="00014483" w:rsidRPr="00FA77E7">
              <w:rPr>
                <w:rStyle w:val="Hipervnculo"/>
              </w:rPr>
              <w:t>3.6</w:t>
            </w:r>
            <w:r w:rsidR="00014483">
              <w:rPr>
                <w:rFonts w:asciiTheme="minorHAnsi" w:eastAsiaTheme="minorEastAsia" w:hAnsiTheme="minorHAnsi" w:cstheme="minorBidi"/>
                <w:sz w:val="22"/>
                <w:szCs w:val="22"/>
                <w:lang w:val="es-ES" w:eastAsia="es-ES"/>
              </w:rPr>
              <w:tab/>
            </w:r>
            <w:r w:rsidR="00014483" w:rsidRPr="00FA77E7">
              <w:rPr>
                <w:rStyle w:val="Hipervnculo"/>
              </w:rPr>
              <w:t>Get Trust Schemes</w:t>
            </w:r>
            <w:r w:rsidR="00014483">
              <w:rPr>
                <w:webHidden/>
              </w:rPr>
              <w:tab/>
            </w:r>
            <w:r w:rsidR="00014483">
              <w:rPr>
                <w:webHidden/>
              </w:rPr>
              <w:fldChar w:fldCharType="begin"/>
            </w:r>
            <w:r w:rsidR="00014483">
              <w:rPr>
                <w:webHidden/>
              </w:rPr>
              <w:instrText xml:space="preserve"> PAGEREF _Toc30505548 \h </w:instrText>
            </w:r>
            <w:r w:rsidR="00014483">
              <w:rPr>
                <w:webHidden/>
              </w:rPr>
            </w:r>
            <w:r w:rsidR="00014483">
              <w:rPr>
                <w:webHidden/>
              </w:rPr>
              <w:fldChar w:fldCharType="separate"/>
            </w:r>
            <w:r w:rsidR="00014483">
              <w:rPr>
                <w:webHidden/>
              </w:rPr>
              <w:t>5</w:t>
            </w:r>
            <w:r w:rsidR="00014483">
              <w:rPr>
                <w:webHidden/>
              </w:rPr>
              <w:fldChar w:fldCharType="end"/>
            </w:r>
          </w:hyperlink>
        </w:p>
        <w:p w14:paraId="2E093858" w14:textId="3A314A72" w:rsidR="00014483" w:rsidRDefault="009E263C">
          <w:pPr>
            <w:pStyle w:val="TDC2"/>
            <w:rPr>
              <w:rFonts w:asciiTheme="minorHAnsi" w:eastAsiaTheme="minorEastAsia" w:hAnsiTheme="minorHAnsi" w:cstheme="minorBidi"/>
              <w:sz w:val="22"/>
              <w:szCs w:val="22"/>
              <w:lang w:val="es-ES" w:eastAsia="es-ES"/>
            </w:rPr>
          </w:pPr>
          <w:hyperlink w:anchor="_Toc30505549" w:history="1">
            <w:r w:rsidR="00014483" w:rsidRPr="00FA77E7">
              <w:rPr>
                <w:rStyle w:val="Hipervnculo"/>
              </w:rPr>
              <w:t>3.7</w:t>
            </w:r>
            <w:r w:rsidR="00014483">
              <w:rPr>
                <w:rFonts w:asciiTheme="minorHAnsi" w:eastAsiaTheme="minorEastAsia" w:hAnsiTheme="minorHAnsi" w:cstheme="minorBidi"/>
                <w:sz w:val="22"/>
                <w:szCs w:val="22"/>
                <w:lang w:val="es-ES" w:eastAsia="es-ES"/>
              </w:rPr>
              <w:tab/>
            </w:r>
            <w:r w:rsidR="00014483" w:rsidRPr="00FA77E7">
              <w:rPr>
                <w:rStyle w:val="Hipervnculo"/>
              </w:rPr>
              <w:t>Get Trust Scheme details</w:t>
            </w:r>
            <w:r w:rsidR="00014483">
              <w:rPr>
                <w:webHidden/>
              </w:rPr>
              <w:tab/>
            </w:r>
            <w:r w:rsidR="00014483">
              <w:rPr>
                <w:webHidden/>
              </w:rPr>
              <w:fldChar w:fldCharType="begin"/>
            </w:r>
            <w:r w:rsidR="00014483">
              <w:rPr>
                <w:webHidden/>
              </w:rPr>
              <w:instrText xml:space="preserve"> PAGEREF _Toc30505549 \h </w:instrText>
            </w:r>
            <w:r w:rsidR="00014483">
              <w:rPr>
                <w:webHidden/>
              </w:rPr>
            </w:r>
            <w:r w:rsidR="00014483">
              <w:rPr>
                <w:webHidden/>
              </w:rPr>
              <w:fldChar w:fldCharType="separate"/>
            </w:r>
            <w:r w:rsidR="00014483">
              <w:rPr>
                <w:webHidden/>
              </w:rPr>
              <w:t>6</w:t>
            </w:r>
            <w:r w:rsidR="00014483">
              <w:rPr>
                <w:webHidden/>
              </w:rPr>
              <w:fldChar w:fldCharType="end"/>
            </w:r>
          </w:hyperlink>
        </w:p>
        <w:p w14:paraId="32C3432A" w14:textId="2E1C4F82" w:rsidR="00014483" w:rsidRDefault="009E263C">
          <w:pPr>
            <w:pStyle w:val="TDC1"/>
            <w:rPr>
              <w:rFonts w:asciiTheme="minorHAnsi" w:eastAsiaTheme="minorEastAsia" w:hAnsiTheme="minorHAnsi" w:cstheme="minorBidi"/>
              <w:noProof/>
              <w:sz w:val="22"/>
              <w:szCs w:val="22"/>
              <w:lang w:val="es-ES" w:eastAsia="es-ES"/>
            </w:rPr>
          </w:pPr>
          <w:hyperlink w:anchor="_Toc30505550" w:history="1">
            <w:r w:rsidR="00014483" w:rsidRPr="00FA77E7">
              <w:rPr>
                <w:rStyle w:val="Hipervnculo"/>
                <w:noProof/>
              </w:rPr>
              <w:t>4.</w:t>
            </w:r>
            <w:r w:rsidR="00014483">
              <w:rPr>
                <w:rFonts w:asciiTheme="minorHAnsi" w:eastAsiaTheme="minorEastAsia" w:hAnsiTheme="minorHAnsi" w:cstheme="minorBidi"/>
                <w:noProof/>
                <w:sz w:val="22"/>
                <w:szCs w:val="22"/>
                <w:lang w:val="es-ES" w:eastAsia="es-ES"/>
              </w:rPr>
              <w:tab/>
            </w:r>
            <w:r w:rsidR="00014483" w:rsidRPr="00FA77E7">
              <w:rPr>
                <w:rStyle w:val="Hipervnculo"/>
                <w:noProof/>
              </w:rPr>
              <w:t>Configuration of TTA:</w:t>
            </w:r>
            <w:r w:rsidR="00014483">
              <w:rPr>
                <w:noProof/>
                <w:webHidden/>
              </w:rPr>
              <w:tab/>
            </w:r>
            <w:r w:rsidR="00014483">
              <w:rPr>
                <w:noProof/>
                <w:webHidden/>
              </w:rPr>
              <w:fldChar w:fldCharType="begin"/>
            </w:r>
            <w:r w:rsidR="00014483">
              <w:rPr>
                <w:noProof/>
                <w:webHidden/>
              </w:rPr>
              <w:instrText xml:space="preserve"> PAGEREF _Toc30505550 \h </w:instrText>
            </w:r>
            <w:r w:rsidR="00014483">
              <w:rPr>
                <w:noProof/>
                <w:webHidden/>
              </w:rPr>
            </w:r>
            <w:r w:rsidR="00014483">
              <w:rPr>
                <w:noProof/>
                <w:webHidden/>
              </w:rPr>
              <w:fldChar w:fldCharType="separate"/>
            </w:r>
            <w:r w:rsidR="00014483">
              <w:rPr>
                <w:noProof/>
                <w:webHidden/>
              </w:rPr>
              <w:t>8</w:t>
            </w:r>
            <w:r w:rsidR="00014483">
              <w:rPr>
                <w:noProof/>
                <w:webHidden/>
              </w:rPr>
              <w:fldChar w:fldCharType="end"/>
            </w:r>
          </w:hyperlink>
        </w:p>
        <w:p w14:paraId="07F468C5" w14:textId="7E639A6D" w:rsidR="00014483" w:rsidRDefault="009E263C">
          <w:pPr>
            <w:pStyle w:val="TDC2"/>
            <w:rPr>
              <w:rFonts w:asciiTheme="minorHAnsi" w:eastAsiaTheme="minorEastAsia" w:hAnsiTheme="minorHAnsi" w:cstheme="minorBidi"/>
              <w:sz w:val="22"/>
              <w:szCs w:val="22"/>
              <w:lang w:val="es-ES" w:eastAsia="es-ES"/>
            </w:rPr>
          </w:pPr>
          <w:hyperlink w:anchor="_Toc30505551" w:history="1">
            <w:r w:rsidR="00014483" w:rsidRPr="00FA77E7">
              <w:rPr>
                <w:rStyle w:val="Hipervnculo"/>
              </w:rPr>
              <w:t>4.1</w:t>
            </w:r>
            <w:r w:rsidR="00014483">
              <w:rPr>
                <w:rFonts w:asciiTheme="minorHAnsi" w:eastAsiaTheme="minorEastAsia" w:hAnsiTheme="minorHAnsi" w:cstheme="minorBidi"/>
                <w:sz w:val="22"/>
                <w:szCs w:val="22"/>
                <w:lang w:val="es-ES" w:eastAsia="es-ES"/>
              </w:rPr>
              <w:tab/>
            </w:r>
            <w:r w:rsidR="00014483" w:rsidRPr="00FA77E7">
              <w:rPr>
                <w:rStyle w:val="Hipervnculo"/>
              </w:rPr>
              <w:t>List of parameter:</w:t>
            </w:r>
            <w:r w:rsidR="00014483">
              <w:rPr>
                <w:webHidden/>
              </w:rPr>
              <w:tab/>
            </w:r>
            <w:r w:rsidR="00014483">
              <w:rPr>
                <w:webHidden/>
              </w:rPr>
              <w:fldChar w:fldCharType="begin"/>
            </w:r>
            <w:r w:rsidR="00014483">
              <w:rPr>
                <w:webHidden/>
              </w:rPr>
              <w:instrText xml:space="preserve"> PAGEREF _Toc30505551 \h </w:instrText>
            </w:r>
            <w:r w:rsidR="00014483">
              <w:rPr>
                <w:webHidden/>
              </w:rPr>
            </w:r>
            <w:r w:rsidR="00014483">
              <w:rPr>
                <w:webHidden/>
              </w:rPr>
              <w:fldChar w:fldCharType="separate"/>
            </w:r>
            <w:r w:rsidR="00014483">
              <w:rPr>
                <w:webHidden/>
              </w:rPr>
              <w:t>8</w:t>
            </w:r>
            <w:r w:rsidR="00014483">
              <w:rPr>
                <w:webHidden/>
              </w:rPr>
              <w:fldChar w:fldCharType="end"/>
            </w:r>
          </w:hyperlink>
        </w:p>
        <w:p w14:paraId="4663FE1F" w14:textId="3BDD3B6E" w:rsidR="00014483" w:rsidRDefault="009E263C">
          <w:pPr>
            <w:pStyle w:val="TDC2"/>
            <w:rPr>
              <w:rFonts w:asciiTheme="minorHAnsi" w:eastAsiaTheme="minorEastAsia" w:hAnsiTheme="minorHAnsi" w:cstheme="minorBidi"/>
              <w:sz w:val="22"/>
              <w:szCs w:val="22"/>
              <w:lang w:val="es-ES" w:eastAsia="es-ES"/>
            </w:rPr>
          </w:pPr>
          <w:hyperlink w:anchor="_Toc30505552" w:history="1">
            <w:r w:rsidR="00014483" w:rsidRPr="00FA77E7">
              <w:rPr>
                <w:rStyle w:val="Hipervnculo"/>
              </w:rPr>
              <w:t>4.2</w:t>
            </w:r>
            <w:r w:rsidR="00014483">
              <w:rPr>
                <w:rFonts w:asciiTheme="minorHAnsi" w:eastAsiaTheme="minorEastAsia" w:hAnsiTheme="minorHAnsi" w:cstheme="minorBidi"/>
                <w:sz w:val="22"/>
                <w:szCs w:val="22"/>
                <w:lang w:val="es-ES" w:eastAsia="es-ES"/>
              </w:rPr>
              <w:tab/>
            </w:r>
            <w:r w:rsidR="00014483" w:rsidRPr="00FA77E7">
              <w:rPr>
                <w:rStyle w:val="Hipervnculo"/>
              </w:rPr>
              <w:t>Configuration REST API</w:t>
            </w:r>
            <w:r w:rsidR="00014483">
              <w:rPr>
                <w:webHidden/>
              </w:rPr>
              <w:tab/>
            </w:r>
            <w:r w:rsidR="00014483">
              <w:rPr>
                <w:webHidden/>
              </w:rPr>
              <w:fldChar w:fldCharType="begin"/>
            </w:r>
            <w:r w:rsidR="00014483">
              <w:rPr>
                <w:webHidden/>
              </w:rPr>
              <w:instrText xml:space="preserve"> PAGEREF _Toc30505552 \h </w:instrText>
            </w:r>
            <w:r w:rsidR="00014483">
              <w:rPr>
                <w:webHidden/>
              </w:rPr>
            </w:r>
            <w:r w:rsidR="00014483">
              <w:rPr>
                <w:webHidden/>
              </w:rPr>
              <w:fldChar w:fldCharType="separate"/>
            </w:r>
            <w:r w:rsidR="00014483">
              <w:rPr>
                <w:webHidden/>
              </w:rPr>
              <w:t>10</w:t>
            </w:r>
            <w:r w:rsidR="00014483">
              <w:rPr>
                <w:webHidden/>
              </w:rPr>
              <w:fldChar w:fldCharType="end"/>
            </w:r>
          </w:hyperlink>
        </w:p>
        <w:p w14:paraId="0518B9B7" w14:textId="57ED2F85" w:rsidR="00014483" w:rsidRDefault="009E263C">
          <w:pPr>
            <w:pStyle w:val="TDC2"/>
            <w:rPr>
              <w:rFonts w:asciiTheme="minorHAnsi" w:eastAsiaTheme="minorEastAsia" w:hAnsiTheme="minorHAnsi" w:cstheme="minorBidi"/>
              <w:sz w:val="22"/>
              <w:szCs w:val="22"/>
              <w:lang w:val="es-ES" w:eastAsia="es-ES"/>
            </w:rPr>
          </w:pPr>
          <w:hyperlink w:anchor="_Toc30505553" w:history="1">
            <w:r w:rsidR="00014483" w:rsidRPr="00FA77E7">
              <w:rPr>
                <w:rStyle w:val="Hipervnculo"/>
              </w:rPr>
              <w:t>4.3</w:t>
            </w:r>
            <w:r w:rsidR="00014483">
              <w:rPr>
                <w:rFonts w:asciiTheme="minorHAnsi" w:eastAsiaTheme="minorEastAsia" w:hAnsiTheme="minorHAnsi" w:cstheme="minorBidi"/>
                <w:sz w:val="22"/>
                <w:szCs w:val="22"/>
                <w:lang w:val="es-ES" w:eastAsia="es-ES"/>
              </w:rPr>
              <w:tab/>
            </w:r>
            <w:r w:rsidR="00014483" w:rsidRPr="00FA77E7">
              <w:rPr>
                <w:rStyle w:val="Hipervnculo"/>
              </w:rPr>
              <w:t>Set configuration parameter</w:t>
            </w:r>
            <w:r w:rsidR="00014483">
              <w:rPr>
                <w:webHidden/>
              </w:rPr>
              <w:tab/>
            </w:r>
            <w:r w:rsidR="00014483">
              <w:rPr>
                <w:webHidden/>
              </w:rPr>
              <w:fldChar w:fldCharType="begin"/>
            </w:r>
            <w:r w:rsidR="00014483">
              <w:rPr>
                <w:webHidden/>
              </w:rPr>
              <w:instrText xml:space="preserve"> PAGEREF _Toc30505553 \h </w:instrText>
            </w:r>
            <w:r w:rsidR="00014483">
              <w:rPr>
                <w:webHidden/>
              </w:rPr>
            </w:r>
            <w:r w:rsidR="00014483">
              <w:rPr>
                <w:webHidden/>
              </w:rPr>
              <w:fldChar w:fldCharType="separate"/>
            </w:r>
            <w:r w:rsidR="00014483">
              <w:rPr>
                <w:webHidden/>
              </w:rPr>
              <w:t>12</w:t>
            </w:r>
            <w:r w:rsidR="00014483">
              <w:rPr>
                <w:webHidden/>
              </w:rPr>
              <w:fldChar w:fldCharType="end"/>
            </w:r>
          </w:hyperlink>
        </w:p>
        <w:p w14:paraId="20995BC7" w14:textId="125FE4AE" w:rsidR="00014483" w:rsidRDefault="009E263C">
          <w:pPr>
            <w:pStyle w:val="TDC1"/>
            <w:rPr>
              <w:rFonts w:asciiTheme="minorHAnsi" w:eastAsiaTheme="minorEastAsia" w:hAnsiTheme="minorHAnsi" w:cstheme="minorBidi"/>
              <w:noProof/>
              <w:sz w:val="22"/>
              <w:szCs w:val="22"/>
              <w:lang w:val="es-ES" w:eastAsia="es-ES"/>
            </w:rPr>
          </w:pPr>
          <w:hyperlink w:anchor="_Toc30505554" w:history="1">
            <w:r w:rsidR="00014483" w:rsidRPr="00FA77E7">
              <w:rPr>
                <w:rStyle w:val="Hipervnculo"/>
                <w:noProof/>
              </w:rPr>
              <w:t>5.</w:t>
            </w:r>
            <w:r w:rsidR="00014483">
              <w:rPr>
                <w:rFonts w:asciiTheme="minorHAnsi" w:eastAsiaTheme="minorEastAsia" w:hAnsiTheme="minorHAnsi" w:cstheme="minorBidi"/>
                <w:noProof/>
                <w:sz w:val="22"/>
                <w:szCs w:val="22"/>
                <w:lang w:val="es-ES" w:eastAsia="es-ES"/>
              </w:rPr>
              <w:tab/>
            </w:r>
            <w:r w:rsidR="00014483" w:rsidRPr="00FA77E7">
              <w:rPr>
                <w:rStyle w:val="Hipervnculo"/>
                <w:noProof/>
              </w:rPr>
              <w:t>TTA file downlading service :</w:t>
            </w:r>
            <w:r w:rsidR="00014483">
              <w:rPr>
                <w:noProof/>
                <w:webHidden/>
              </w:rPr>
              <w:tab/>
            </w:r>
            <w:r w:rsidR="00014483">
              <w:rPr>
                <w:noProof/>
                <w:webHidden/>
              </w:rPr>
              <w:fldChar w:fldCharType="begin"/>
            </w:r>
            <w:r w:rsidR="00014483">
              <w:rPr>
                <w:noProof/>
                <w:webHidden/>
              </w:rPr>
              <w:instrText xml:space="preserve"> PAGEREF _Toc30505554 \h </w:instrText>
            </w:r>
            <w:r w:rsidR="00014483">
              <w:rPr>
                <w:noProof/>
                <w:webHidden/>
              </w:rPr>
            </w:r>
            <w:r w:rsidR="00014483">
              <w:rPr>
                <w:noProof/>
                <w:webHidden/>
              </w:rPr>
              <w:fldChar w:fldCharType="separate"/>
            </w:r>
            <w:r w:rsidR="00014483">
              <w:rPr>
                <w:noProof/>
                <w:webHidden/>
              </w:rPr>
              <w:t>13</w:t>
            </w:r>
            <w:r w:rsidR="00014483">
              <w:rPr>
                <w:noProof/>
                <w:webHidden/>
              </w:rPr>
              <w:fldChar w:fldCharType="end"/>
            </w:r>
          </w:hyperlink>
        </w:p>
        <w:p w14:paraId="3662A0E8" w14:textId="624F477C" w:rsidR="00014483" w:rsidRDefault="009E263C">
          <w:pPr>
            <w:pStyle w:val="TDC1"/>
            <w:rPr>
              <w:rFonts w:asciiTheme="minorHAnsi" w:eastAsiaTheme="minorEastAsia" w:hAnsiTheme="minorHAnsi" w:cstheme="minorBidi"/>
              <w:noProof/>
              <w:sz w:val="22"/>
              <w:szCs w:val="22"/>
              <w:lang w:val="es-ES" w:eastAsia="es-ES"/>
            </w:rPr>
          </w:pPr>
          <w:hyperlink w:anchor="_Toc30505555" w:history="1">
            <w:r w:rsidR="00014483" w:rsidRPr="00FA77E7">
              <w:rPr>
                <w:rStyle w:val="Hipervnculo"/>
                <w:noProof/>
              </w:rPr>
              <w:t>6.</w:t>
            </w:r>
            <w:r w:rsidR="00014483">
              <w:rPr>
                <w:rFonts w:asciiTheme="minorHAnsi" w:eastAsiaTheme="minorEastAsia" w:hAnsiTheme="minorHAnsi" w:cstheme="minorBidi"/>
                <w:noProof/>
                <w:sz w:val="22"/>
                <w:szCs w:val="22"/>
                <w:lang w:val="es-ES" w:eastAsia="es-ES"/>
              </w:rPr>
              <w:tab/>
            </w:r>
            <w:r w:rsidR="00014483" w:rsidRPr="00FA77E7">
              <w:rPr>
                <w:rStyle w:val="Hipervnculo"/>
                <w:noProof/>
              </w:rPr>
              <w:t>EXAMPLE OF DEPLOYMENT</w:t>
            </w:r>
            <w:r w:rsidR="00014483">
              <w:rPr>
                <w:noProof/>
                <w:webHidden/>
              </w:rPr>
              <w:tab/>
            </w:r>
            <w:r w:rsidR="00014483">
              <w:rPr>
                <w:noProof/>
                <w:webHidden/>
              </w:rPr>
              <w:fldChar w:fldCharType="begin"/>
            </w:r>
            <w:r w:rsidR="00014483">
              <w:rPr>
                <w:noProof/>
                <w:webHidden/>
              </w:rPr>
              <w:instrText xml:space="preserve"> PAGEREF _Toc30505555 \h </w:instrText>
            </w:r>
            <w:r w:rsidR="00014483">
              <w:rPr>
                <w:noProof/>
                <w:webHidden/>
              </w:rPr>
            </w:r>
            <w:r w:rsidR="00014483">
              <w:rPr>
                <w:noProof/>
                <w:webHidden/>
              </w:rPr>
              <w:fldChar w:fldCharType="separate"/>
            </w:r>
            <w:r w:rsidR="00014483">
              <w:rPr>
                <w:noProof/>
                <w:webHidden/>
              </w:rPr>
              <w:t>14</w:t>
            </w:r>
            <w:r w:rsidR="00014483">
              <w:rPr>
                <w:noProof/>
                <w:webHidden/>
              </w:rPr>
              <w:fldChar w:fldCharType="end"/>
            </w:r>
          </w:hyperlink>
        </w:p>
        <w:p w14:paraId="00C3C64B" w14:textId="271B5471" w:rsidR="00014483" w:rsidRDefault="009E263C">
          <w:pPr>
            <w:pStyle w:val="TDC2"/>
            <w:rPr>
              <w:rFonts w:asciiTheme="minorHAnsi" w:eastAsiaTheme="minorEastAsia" w:hAnsiTheme="minorHAnsi" w:cstheme="minorBidi"/>
              <w:sz w:val="22"/>
              <w:szCs w:val="22"/>
              <w:lang w:val="es-ES" w:eastAsia="es-ES"/>
            </w:rPr>
          </w:pPr>
          <w:hyperlink w:anchor="_Toc30505556" w:history="1">
            <w:r w:rsidR="00014483" w:rsidRPr="00FA77E7">
              <w:rPr>
                <w:rStyle w:val="Hipervnculo"/>
              </w:rPr>
              <w:t>6.1</w:t>
            </w:r>
            <w:r w:rsidR="00014483">
              <w:rPr>
                <w:rFonts w:asciiTheme="minorHAnsi" w:eastAsiaTheme="minorEastAsia" w:hAnsiTheme="minorHAnsi" w:cstheme="minorBidi"/>
                <w:sz w:val="22"/>
                <w:szCs w:val="22"/>
                <w:lang w:val="es-ES" w:eastAsia="es-ES"/>
              </w:rPr>
              <w:tab/>
            </w:r>
            <w:r w:rsidR="00014483" w:rsidRPr="00FA77E7">
              <w:rPr>
                <w:rStyle w:val="Hipervnculo"/>
              </w:rPr>
              <w:t>SSL Certificates:</w:t>
            </w:r>
            <w:r w:rsidR="00014483">
              <w:rPr>
                <w:webHidden/>
              </w:rPr>
              <w:tab/>
            </w:r>
            <w:r w:rsidR="00014483">
              <w:rPr>
                <w:webHidden/>
              </w:rPr>
              <w:fldChar w:fldCharType="begin"/>
            </w:r>
            <w:r w:rsidR="00014483">
              <w:rPr>
                <w:webHidden/>
              </w:rPr>
              <w:instrText xml:space="preserve"> PAGEREF _Toc30505556 \h </w:instrText>
            </w:r>
            <w:r w:rsidR="00014483">
              <w:rPr>
                <w:webHidden/>
              </w:rPr>
            </w:r>
            <w:r w:rsidR="00014483">
              <w:rPr>
                <w:webHidden/>
              </w:rPr>
              <w:fldChar w:fldCharType="separate"/>
            </w:r>
            <w:r w:rsidR="00014483">
              <w:rPr>
                <w:webHidden/>
              </w:rPr>
              <w:t>14</w:t>
            </w:r>
            <w:r w:rsidR="00014483">
              <w:rPr>
                <w:webHidden/>
              </w:rPr>
              <w:fldChar w:fldCharType="end"/>
            </w:r>
          </w:hyperlink>
        </w:p>
        <w:p w14:paraId="719ACED6" w14:textId="00C42618" w:rsidR="00014483" w:rsidRDefault="009E263C">
          <w:pPr>
            <w:pStyle w:val="TDC2"/>
            <w:rPr>
              <w:rFonts w:asciiTheme="minorHAnsi" w:eastAsiaTheme="minorEastAsia" w:hAnsiTheme="minorHAnsi" w:cstheme="minorBidi"/>
              <w:sz w:val="22"/>
              <w:szCs w:val="22"/>
              <w:lang w:val="es-ES" w:eastAsia="es-ES"/>
            </w:rPr>
          </w:pPr>
          <w:hyperlink w:anchor="_Toc30505557" w:history="1">
            <w:r w:rsidR="00014483" w:rsidRPr="00FA77E7">
              <w:rPr>
                <w:rStyle w:val="Hipervnculo"/>
              </w:rPr>
              <w:t>6.2</w:t>
            </w:r>
            <w:r w:rsidR="00014483">
              <w:rPr>
                <w:rFonts w:asciiTheme="minorHAnsi" w:eastAsiaTheme="minorEastAsia" w:hAnsiTheme="minorHAnsi" w:cstheme="minorBidi"/>
                <w:sz w:val="22"/>
                <w:szCs w:val="22"/>
                <w:lang w:val="es-ES" w:eastAsia="es-ES"/>
              </w:rPr>
              <w:tab/>
            </w:r>
            <w:r w:rsidR="00014483" w:rsidRPr="00FA77E7">
              <w:rPr>
                <w:rStyle w:val="Hipervnculo"/>
              </w:rPr>
              <w:t>Application servers</w:t>
            </w:r>
            <w:r w:rsidR="00014483">
              <w:rPr>
                <w:webHidden/>
              </w:rPr>
              <w:tab/>
            </w:r>
            <w:r w:rsidR="00014483">
              <w:rPr>
                <w:webHidden/>
              </w:rPr>
              <w:fldChar w:fldCharType="begin"/>
            </w:r>
            <w:r w:rsidR="00014483">
              <w:rPr>
                <w:webHidden/>
              </w:rPr>
              <w:instrText xml:space="preserve"> PAGEREF _Toc30505557 \h </w:instrText>
            </w:r>
            <w:r w:rsidR="00014483">
              <w:rPr>
                <w:webHidden/>
              </w:rPr>
            </w:r>
            <w:r w:rsidR="00014483">
              <w:rPr>
                <w:webHidden/>
              </w:rPr>
              <w:fldChar w:fldCharType="separate"/>
            </w:r>
            <w:r w:rsidR="00014483">
              <w:rPr>
                <w:webHidden/>
              </w:rPr>
              <w:t>14</w:t>
            </w:r>
            <w:r w:rsidR="00014483">
              <w:rPr>
                <w:webHidden/>
              </w:rPr>
              <w:fldChar w:fldCharType="end"/>
            </w:r>
          </w:hyperlink>
        </w:p>
        <w:p w14:paraId="5AFDCC4C" w14:textId="6C022D2E" w:rsidR="00014483" w:rsidRDefault="009E263C">
          <w:pPr>
            <w:pStyle w:val="TDC2"/>
            <w:rPr>
              <w:rFonts w:asciiTheme="minorHAnsi" w:eastAsiaTheme="minorEastAsia" w:hAnsiTheme="minorHAnsi" w:cstheme="minorBidi"/>
              <w:sz w:val="22"/>
              <w:szCs w:val="22"/>
              <w:lang w:val="es-ES" w:eastAsia="es-ES"/>
            </w:rPr>
          </w:pPr>
          <w:hyperlink w:anchor="_Toc30505558" w:history="1">
            <w:r w:rsidR="00014483" w:rsidRPr="00FA77E7">
              <w:rPr>
                <w:rStyle w:val="Hipervnculo"/>
              </w:rPr>
              <w:t>6.3</w:t>
            </w:r>
            <w:r w:rsidR="00014483">
              <w:rPr>
                <w:rFonts w:asciiTheme="minorHAnsi" w:eastAsiaTheme="minorEastAsia" w:hAnsiTheme="minorHAnsi" w:cstheme="minorBidi"/>
                <w:sz w:val="22"/>
                <w:szCs w:val="22"/>
                <w:lang w:val="es-ES" w:eastAsia="es-ES"/>
              </w:rPr>
              <w:tab/>
            </w:r>
            <w:r w:rsidR="00014483" w:rsidRPr="00FA77E7">
              <w:rPr>
                <w:rStyle w:val="Hipervnculo"/>
              </w:rPr>
              <w:t>Signing certificates</w:t>
            </w:r>
            <w:r w:rsidR="00014483">
              <w:rPr>
                <w:webHidden/>
              </w:rPr>
              <w:tab/>
            </w:r>
            <w:r w:rsidR="00014483">
              <w:rPr>
                <w:webHidden/>
              </w:rPr>
              <w:fldChar w:fldCharType="begin"/>
            </w:r>
            <w:r w:rsidR="00014483">
              <w:rPr>
                <w:webHidden/>
              </w:rPr>
              <w:instrText xml:space="preserve"> PAGEREF _Toc30505558 \h </w:instrText>
            </w:r>
            <w:r w:rsidR="00014483">
              <w:rPr>
                <w:webHidden/>
              </w:rPr>
            </w:r>
            <w:r w:rsidR="00014483">
              <w:rPr>
                <w:webHidden/>
              </w:rPr>
              <w:fldChar w:fldCharType="separate"/>
            </w:r>
            <w:r w:rsidR="00014483">
              <w:rPr>
                <w:webHidden/>
              </w:rPr>
              <w:t>14</w:t>
            </w:r>
            <w:r w:rsidR="00014483">
              <w:rPr>
                <w:webHidden/>
              </w:rPr>
              <w:fldChar w:fldCharType="end"/>
            </w:r>
          </w:hyperlink>
        </w:p>
        <w:p w14:paraId="55935BD8" w14:textId="71C38881" w:rsidR="00014483" w:rsidRDefault="009E263C">
          <w:pPr>
            <w:pStyle w:val="TDC2"/>
            <w:rPr>
              <w:rFonts w:asciiTheme="minorHAnsi" w:eastAsiaTheme="minorEastAsia" w:hAnsiTheme="minorHAnsi" w:cstheme="minorBidi"/>
              <w:sz w:val="22"/>
              <w:szCs w:val="22"/>
              <w:lang w:val="es-ES" w:eastAsia="es-ES"/>
            </w:rPr>
          </w:pPr>
          <w:hyperlink w:anchor="_Toc30505559" w:history="1">
            <w:r w:rsidR="00014483" w:rsidRPr="00FA77E7">
              <w:rPr>
                <w:rStyle w:val="Hipervnculo"/>
              </w:rPr>
              <w:t>6.4</w:t>
            </w:r>
            <w:r w:rsidR="00014483">
              <w:rPr>
                <w:rFonts w:asciiTheme="minorHAnsi" w:eastAsiaTheme="minorEastAsia" w:hAnsiTheme="minorHAnsi" w:cstheme="minorBidi"/>
                <w:sz w:val="22"/>
                <w:szCs w:val="22"/>
                <w:lang w:val="es-ES" w:eastAsia="es-ES"/>
              </w:rPr>
              <w:tab/>
            </w:r>
            <w:r w:rsidR="00014483" w:rsidRPr="00FA77E7">
              <w:rPr>
                <w:rStyle w:val="Hipervnculo"/>
              </w:rPr>
              <w:t>TTA service compiling</w:t>
            </w:r>
            <w:r w:rsidR="00014483">
              <w:rPr>
                <w:webHidden/>
              </w:rPr>
              <w:tab/>
            </w:r>
            <w:r w:rsidR="00014483">
              <w:rPr>
                <w:webHidden/>
              </w:rPr>
              <w:fldChar w:fldCharType="begin"/>
            </w:r>
            <w:r w:rsidR="00014483">
              <w:rPr>
                <w:webHidden/>
              </w:rPr>
              <w:instrText xml:space="preserve"> PAGEREF _Toc30505559 \h </w:instrText>
            </w:r>
            <w:r w:rsidR="00014483">
              <w:rPr>
                <w:webHidden/>
              </w:rPr>
            </w:r>
            <w:r w:rsidR="00014483">
              <w:rPr>
                <w:webHidden/>
              </w:rPr>
              <w:fldChar w:fldCharType="separate"/>
            </w:r>
            <w:r w:rsidR="00014483">
              <w:rPr>
                <w:webHidden/>
              </w:rPr>
              <w:t>14</w:t>
            </w:r>
            <w:r w:rsidR="00014483">
              <w:rPr>
                <w:webHidden/>
              </w:rPr>
              <w:fldChar w:fldCharType="end"/>
            </w:r>
          </w:hyperlink>
        </w:p>
        <w:p w14:paraId="11375E50" w14:textId="17014228" w:rsidR="00014483" w:rsidRDefault="009E263C">
          <w:pPr>
            <w:pStyle w:val="TDC2"/>
            <w:rPr>
              <w:rFonts w:asciiTheme="minorHAnsi" w:eastAsiaTheme="minorEastAsia" w:hAnsiTheme="minorHAnsi" w:cstheme="minorBidi"/>
              <w:sz w:val="22"/>
              <w:szCs w:val="22"/>
              <w:lang w:val="es-ES" w:eastAsia="es-ES"/>
            </w:rPr>
          </w:pPr>
          <w:hyperlink w:anchor="_Toc30505560" w:history="1">
            <w:r w:rsidR="00014483" w:rsidRPr="00FA77E7">
              <w:rPr>
                <w:rStyle w:val="Hipervnculo"/>
              </w:rPr>
              <w:t>6.5</w:t>
            </w:r>
            <w:r w:rsidR="00014483">
              <w:rPr>
                <w:rFonts w:asciiTheme="minorHAnsi" w:eastAsiaTheme="minorEastAsia" w:hAnsiTheme="minorHAnsi" w:cstheme="minorBidi"/>
                <w:sz w:val="22"/>
                <w:szCs w:val="22"/>
                <w:lang w:val="es-ES" w:eastAsia="es-ES"/>
              </w:rPr>
              <w:tab/>
            </w:r>
            <w:r w:rsidR="00014483" w:rsidRPr="00FA77E7">
              <w:rPr>
                <w:rStyle w:val="Hipervnculo"/>
              </w:rPr>
              <w:t>TTA deployment and testing</w:t>
            </w:r>
            <w:r w:rsidR="00014483">
              <w:rPr>
                <w:webHidden/>
              </w:rPr>
              <w:tab/>
            </w:r>
            <w:r w:rsidR="00014483">
              <w:rPr>
                <w:webHidden/>
              </w:rPr>
              <w:fldChar w:fldCharType="begin"/>
            </w:r>
            <w:r w:rsidR="00014483">
              <w:rPr>
                <w:webHidden/>
              </w:rPr>
              <w:instrText xml:space="preserve"> PAGEREF _Toc30505560 \h </w:instrText>
            </w:r>
            <w:r w:rsidR="00014483">
              <w:rPr>
                <w:webHidden/>
              </w:rPr>
            </w:r>
            <w:r w:rsidR="00014483">
              <w:rPr>
                <w:webHidden/>
              </w:rPr>
              <w:fldChar w:fldCharType="separate"/>
            </w:r>
            <w:r w:rsidR="00014483">
              <w:rPr>
                <w:webHidden/>
              </w:rPr>
              <w:t>15</w:t>
            </w:r>
            <w:r w:rsidR="00014483">
              <w:rPr>
                <w:webHidden/>
              </w:rPr>
              <w:fldChar w:fldCharType="end"/>
            </w:r>
          </w:hyperlink>
        </w:p>
        <w:p w14:paraId="6A6C249F" w14:textId="653EF285" w:rsidR="00E248F6" w:rsidRPr="00DE5D42" w:rsidRDefault="00755D4C">
          <w:pPr>
            <w:rPr>
              <w:rFonts w:asciiTheme="majorHAnsi" w:hAnsiTheme="majorHAnsi" w:cstheme="majorHAnsi"/>
            </w:rPr>
          </w:pPr>
          <w:r w:rsidRPr="00792B94">
            <w:rPr>
              <w:rFonts w:asciiTheme="majorHAnsi" w:eastAsia="Times New Roman" w:hAnsiTheme="majorHAnsi" w:cstheme="majorHAnsi"/>
              <w:szCs w:val="20"/>
              <w:lang w:eastAsia="de-DE"/>
            </w:rPr>
            <w:fldChar w:fldCharType="end"/>
          </w:r>
        </w:p>
      </w:sdtContent>
    </w:sdt>
    <w:p w14:paraId="51C5E8DD" w14:textId="77777777" w:rsidR="00876FB3" w:rsidRPr="00DE5D42" w:rsidRDefault="00876FB3" w:rsidP="008B55E0">
      <w:pPr>
        <w:pStyle w:val="Ttulo2"/>
        <w:numPr>
          <w:ilvl w:val="0"/>
          <w:numId w:val="0"/>
        </w:numPr>
        <w:rPr>
          <w:rFonts w:asciiTheme="majorHAnsi" w:hAnsiTheme="majorHAnsi" w:cstheme="majorHAnsi"/>
          <w:noProof/>
        </w:rPr>
        <w:sectPr w:rsidR="00876FB3" w:rsidRPr="00DE5D42" w:rsidSect="0014374A">
          <w:headerReference w:type="default" r:id="rId14"/>
          <w:footerReference w:type="default" r:id="rId15"/>
          <w:headerReference w:type="first" r:id="rId16"/>
          <w:type w:val="continuous"/>
          <w:pgSz w:w="12240" w:h="15840"/>
          <w:pgMar w:top="1418" w:right="1418" w:bottom="1418" w:left="1418" w:header="708" w:footer="318" w:gutter="0"/>
          <w:cols w:space="708"/>
          <w:docGrid w:linePitch="360"/>
        </w:sectPr>
      </w:pPr>
    </w:p>
    <w:p w14:paraId="27755608" w14:textId="46E271F0" w:rsidR="00602808" w:rsidRPr="00DE51B0" w:rsidRDefault="00602808" w:rsidP="00602808">
      <w:pPr>
        <w:pStyle w:val="Ttulo1"/>
        <w:rPr>
          <w:rFonts w:asciiTheme="majorHAnsi" w:hAnsiTheme="majorHAnsi" w:cstheme="majorHAnsi"/>
        </w:rPr>
      </w:pPr>
      <w:bookmarkStart w:id="7" w:name="_Toc30505542"/>
      <w:r w:rsidRPr="00DE51B0">
        <w:rPr>
          <w:rFonts w:asciiTheme="majorHAnsi" w:hAnsiTheme="majorHAnsi" w:cstheme="majorHAnsi"/>
        </w:rPr>
        <w:lastRenderedPageBreak/>
        <w:t>REST API Description</w:t>
      </w:r>
      <w:bookmarkEnd w:id="7"/>
    </w:p>
    <w:p w14:paraId="49852040" w14:textId="6EDF02C4" w:rsidR="00602808" w:rsidRDefault="00602808" w:rsidP="00602808">
      <w:pPr>
        <w:pStyle w:val="Ttulo2"/>
      </w:pPr>
      <w:bookmarkStart w:id="8" w:name="_Toc30505543"/>
      <w:r w:rsidRPr="00602808">
        <w:t>Create an agreement of Translation</w:t>
      </w:r>
      <w:bookmarkEnd w:id="8"/>
    </w:p>
    <w:tbl>
      <w:tblPr>
        <w:tblStyle w:val="Tablaconcuadrcula"/>
        <w:tblW w:w="0" w:type="auto"/>
        <w:tblLook w:val="04A0" w:firstRow="1" w:lastRow="0" w:firstColumn="1" w:lastColumn="0" w:noHBand="0" w:noVBand="1"/>
      </w:tblPr>
      <w:tblGrid>
        <w:gridCol w:w="1381"/>
        <w:gridCol w:w="1940"/>
        <w:gridCol w:w="963"/>
        <w:gridCol w:w="2441"/>
        <w:gridCol w:w="1797"/>
      </w:tblGrid>
      <w:tr w:rsidR="00654A26" w14:paraId="1311D9C7" w14:textId="77777777" w:rsidTr="00493466">
        <w:tc>
          <w:tcPr>
            <w:tcW w:w="1381" w:type="dxa"/>
            <w:shd w:val="clear" w:color="auto" w:fill="88AEFF" w:themeFill="accent1" w:themeFillTint="66"/>
          </w:tcPr>
          <w:p w14:paraId="71812FDF" w14:textId="77777777" w:rsidR="00654A26" w:rsidRDefault="00654A26" w:rsidP="00493466">
            <w:r>
              <w:t>Name</w:t>
            </w:r>
          </w:p>
        </w:tc>
        <w:tc>
          <w:tcPr>
            <w:tcW w:w="1940" w:type="dxa"/>
            <w:shd w:val="clear" w:color="auto" w:fill="88AEFF" w:themeFill="accent1" w:themeFillTint="66"/>
          </w:tcPr>
          <w:p w14:paraId="041665A4" w14:textId="77777777" w:rsidR="00654A26" w:rsidRDefault="00654A26" w:rsidP="00493466">
            <w:r>
              <w:t>Resource</w:t>
            </w:r>
          </w:p>
        </w:tc>
        <w:tc>
          <w:tcPr>
            <w:tcW w:w="935" w:type="dxa"/>
            <w:shd w:val="clear" w:color="auto" w:fill="88AEFF" w:themeFill="accent1" w:themeFillTint="66"/>
          </w:tcPr>
          <w:p w14:paraId="6A460025" w14:textId="77777777" w:rsidR="00654A26" w:rsidRDefault="00654A26" w:rsidP="00493466">
            <w:r>
              <w:t>Method</w:t>
            </w:r>
          </w:p>
        </w:tc>
        <w:tc>
          <w:tcPr>
            <w:tcW w:w="2441" w:type="dxa"/>
            <w:shd w:val="clear" w:color="auto" w:fill="88AEFF" w:themeFill="accent1" w:themeFillTint="66"/>
          </w:tcPr>
          <w:p w14:paraId="1A8074CB" w14:textId="77777777" w:rsidR="00654A26" w:rsidRDefault="00654A26" w:rsidP="00493466">
            <w:r>
              <w:t>Body</w:t>
            </w:r>
          </w:p>
        </w:tc>
        <w:tc>
          <w:tcPr>
            <w:tcW w:w="1797" w:type="dxa"/>
            <w:shd w:val="clear" w:color="auto" w:fill="88AEFF" w:themeFill="accent1" w:themeFillTint="66"/>
          </w:tcPr>
          <w:p w14:paraId="4D0D520F" w14:textId="77777777" w:rsidR="00654A26" w:rsidRDefault="00654A26" w:rsidP="00493466">
            <w:r>
              <w:t>Description</w:t>
            </w:r>
          </w:p>
        </w:tc>
      </w:tr>
      <w:tr w:rsidR="00654A26" w:rsidRPr="00FE72F9" w14:paraId="0F6506DC" w14:textId="77777777" w:rsidTr="00493466">
        <w:tc>
          <w:tcPr>
            <w:tcW w:w="1381" w:type="dxa"/>
          </w:tcPr>
          <w:p w14:paraId="2EDC4FFB" w14:textId="77777777" w:rsidR="00654A26" w:rsidRDefault="00654A26" w:rsidP="00493466">
            <w:r>
              <w:t xml:space="preserve"> Create translation</w:t>
            </w:r>
          </w:p>
        </w:tc>
        <w:tc>
          <w:tcPr>
            <w:tcW w:w="1940" w:type="dxa"/>
          </w:tcPr>
          <w:p w14:paraId="54F51BDC" w14:textId="77777777" w:rsidR="00654A26" w:rsidRDefault="00654A26" w:rsidP="00493466">
            <w:r>
              <w:t>/translation</w:t>
            </w:r>
          </w:p>
        </w:tc>
        <w:tc>
          <w:tcPr>
            <w:tcW w:w="935" w:type="dxa"/>
          </w:tcPr>
          <w:p w14:paraId="5A3AB24B" w14:textId="77777777" w:rsidR="00654A26" w:rsidRDefault="00654A26" w:rsidP="00493466">
            <w:r>
              <w:t>POST</w:t>
            </w:r>
          </w:p>
        </w:tc>
        <w:tc>
          <w:tcPr>
            <w:tcW w:w="2441" w:type="dxa"/>
          </w:tcPr>
          <w:p w14:paraId="18D6CC41" w14:textId="77777777" w:rsidR="00654A26" w:rsidRDefault="00654A26" w:rsidP="00493466">
            <w:r>
              <w:t>See body example 1</w:t>
            </w:r>
          </w:p>
        </w:tc>
        <w:tc>
          <w:tcPr>
            <w:tcW w:w="1797" w:type="dxa"/>
          </w:tcPr>
          <w:p w14:paraId="03668766" w14:textId="77777777" w:rsidR="00654A26" w:rsidRPr="00874B1C" w:rsidRDefault="00654A26" w:rsidP="00493466">
            <w:pPr>
              <w:rPr>
                <w:lang w:val="en-US"/>
              </w:rPr>
            </w:pPr>
            <w:r w:rsidRPr="00874B1C">
              <w:rPr>
                <w:lang w:val="en-US"/>
              </w:rPr>
              <w:t>Create an agreement of translation</w:t>
            </w:r>
          </w:p>
        </w:tc>
      </w:tr>
      <w:tr w:rsidR="00654A26" w:rsidRPr="00E903A4" w14:paraId="0871CF6F" w14:textId="77777777" w:rsidTr="00493466">
        <w:tc>
          <w:tcPr>
            <w:tcW w:w="1381" w:type="dxa"/>
            <w:shd w:val="clear" w:color="auto" w:fill="88AEFF" w:themeFill="accent1" w:themeFillTint="66"/>
          </w:tcPr>
          <w:p w14:paraId="31C4DF3E" w14:textId="77777777" w:rsidR="00654A26" w:rsidRDefault="00654A26" w:rsidP="00493466">
            <w:r>
              <w:t>Example</w:t>
            </w:r>
          </w:p>
        </w:tc>
        <w:tc>
          <w:tcPr>
            <w:tcW w:w="7113" w:type="dxa"/>
            <w:gridSpan w:val="4"/>
          </w:tcPr>
          <w:p w14:paraId="68B525A3" w14:textId="77777777" w:rsidR="00654A26" w:rsidRPr="00E903A4" w:rsidRDefault="00654A26" w:rsidP="00493466">
            <w:r w:rsidRPr="00E903A4">
              <w:t>P</w:t>
            </w:r>
            <w:r>
              <w:t>OST</w:t>
            </w:r>
            <w:r w:rsidRPr="00E903A4">
              <w:t xml:space="preserve"> </w:t>
            </w:r>
            <w:hyperlink r:id="rId17" w:history="1">
              <w:r w:rsidRPr="006B1ADC">
                <w:rPr>
                  <w:rStyle w:val="Hipervnculo"/>
                </w:rPr>
                <w:t>https://tta-lightest.eu:8443/integration/</w:t>
              </w:r>
              <w:r w:rsidRPr="006B1ADC">
                <w:rPr>
                  <w:rStyle w:val="Hipervnculo"/>
                  <w:rFonts w:ascii="Helvetica" w:hAnsi="Helvetica" w:cs="Helvetica"/>
                  <w:sz w:val="18"/>
                  <w:szCs w:val="18"/>
                  <w:shd w:val="clear" w:color="auto" w:fill="FFFFFF"/>
                </w:rPr>
                <w:t>ttaFM/mng/rsc/</w:t>
              </w:r>
              <w:r w:rsidRPr="006B1ADC">
                <w:rPr>
                  <w:rStyle w:val="Hipervnculo"/>
                </w:rPr>
                <w:t>translation</w:t>
              </w:r>
            </w:hyperlink>
          </w:p>
        </w:tc>
      </w:tr>
      <w:tr w:rsidR="00654A26" w:rsidRPr="00A2791F" w14:paraId="10F16628" w14:textId="77777777" w:rsidTr="00493466">
        <w:tc>
          <w:tcPr>
            <w:tcW w:w="1381" w:type="dxa"/>
            <w:shd w:val="clear" w:color="auto" w:fill="88AEFF" w:themeFill="accent1" w:themeFillTint="66"/>
          </w:tcPr>
          <w:p w14:paraId="112F9A69" w14:textId="77777777" w:rsidR="00654A26" w:rsidRDefault="00654A26" w:rsidP="00493466">
            <w:r>
              <w:t>Answer</w:t>
            </w:r>
          </w:p>
        </w:tc>
        <w:tc>
          <w:tcPr>
            <w:tcW w:w="1940" w:type="dxa"/>
          </w:tcPr>
          <w:p w14:paraId="6A4373C0" w14:textId="77777777" w:rsidR="00654A26" w:rsidRDefault="00654A26" w:rsidP="00493466">
            <w:pPr>
              <w:rPr>
                <w:lang w:val="en-US"/>
              </w:rPr>
            </w:pPr>
            <w:r>
              <w:rPr>
                <w:lang w:val="en-US"/>
              </w:rPr>
              <w:t>200 OK</w:t>
            </w:r>
          </w:p>
        </w:tc>
        <w:tc>
          <w:tcPr>
            <w:tcW w:w="5173" w:type="dxa"/>
            <w:gridSpan w:val="3"/>
          </w:tcPr>
          <w:p w14:paraId="38BC8323" w14:textId="77777777" w:rsidR="00654A26" w:rsidRPr="00E903A4" w:rsidRDefault="00654A26" w:rsidP="00493466">
            <w:pPr>
              <w:rPr>
                <w:lang w:val="en-US"/>
              </w:rPr>
            </w:pPr>
            <w:r w:rsidRPr="00E903A4">
              <w:rPr>
                <w:lang w:val="en-US"/>
              </w:rPr>
              <w:t>{</w:t>
            </w:r>
          </w:p>
          <w:p w14:paraId="32FFAF41" w14:textId="77777777" w:rsidR="00654A26" w:rsidRPr="00E903A4" w:rsidRDefault="00654A26" w:rsidP="00493466">
            <w:pPr>
              <w:rPr>
                <w:lang w:val="en-US"/>
              </w:rPr>
            </w:pPr>
            <w:r w:rsidRPr="00E903A4">
              <w:rPr>
                <w:lang w:val="en-US"/>
              </w:rPr>
              <w:t xml:space="preserve">    "</w:t>
            </w:r>
            <w:proofErr w:type="spellStart"/>
            <w:r w:rsidRPr="00E903A4">
              <w:rPr>
                <w:lang w:val="en-US"/>
              </w:rPr>
              <w:t>agreename</w:t>
            </w:r>
            <w:proofErr w:type="spellEnd"/>
            <w:r w:rsidRPr="00E903A4">
              <w:rPr>
                <w:lang w:val="en-US"/>
              </w:rPr>
              <w:t>":"</w:t>
            </w:r>
            <w:proofErr w:type="spellStart"/>
            <w:r w:rsidRPr="00E903A4">
              <w:rPr>
                <w:lang w:val="en-US"/>
              </w:rPr>
              <w:t>eidas-esig_fido</w:t>
            </w:r>
            <w:proofErr w:type="spellEnd"/>
            <w:r w:rsidRPr="00E903A4">
              <w:rPr>
                <w:lang w:val="en-US"/>
              </w:rPr>
              <w:t>",</w:t>
            </w:r>
          </w:p>
          <w:p w14:paraId="15F32CC7" w14:textId="77777777" w:rsidR="00654A26" w:rsidRPr="00E903A4" w:rsidRDefault="00654A26" w:rsidP="00493466">
            <w:pPr>
              <w:rPr>
                <w:lang w:val="en-US"/>
              </w:rPr>
            </w:pPr>
            <w:r w:rsidRPr="00E903A4">
              <w:rPr>
                <w:lang w:val="en-US"/>
              </w:rPr>
              <w:t xml:space="preserve">    "</w:t>
            </w:r>
            <w:proofErr w:type="spellStart"/>
            <w:r w:rsidRPr="00E903A4">
              <w:rPr>
                <w:lang w:val="en-US"/>
              </w:rPr>
              <w:t>xmlFile</w:t>
            </w:r>
            <w:proofErr w:type="spellEnd"/>
            <w:r w:rsidRPr="00E903A4">
              <w:rPr>
                <w:lang w:val="en-US"/>
              </w:rPr>
              <w:t>":"fido.xml",</w:t>
            </w:r>
          </w:p>
          <w:p w14:paraId="2D0991CE" w14:textId="77777777" w:rsidR="00654A26" w:rsidRPr="00E903A4" w:rsidRDefault="00654A26" w:rsidP="00493466">
            <w:pPr>
              <w:rPr>
                <w:lang w:val="en-US"/>
              </w:rPr>
            </w:pPr>
            <w:r w:rsidRPr="00E903A4">
              <w:rPr>
                <w:lang w:val="en-US"/>
              </w:rPr>
              <w:t xml:space="preserve">    "tplFile":"fido.tpl.p7s",</w:t>
            </w:r>
          </w:p>
          <w:p w14:paraId="632B5890" w14:textId="77777777" w:rsidR="00654A26" w:rsidRPr="00A2791F" w:rsidRDefault="00654A26" w:rsidP="00493466">
            <w:pPr>
              <w:rPr>
                <w:lang w:val="en-US"/>
              </w:rPr>
            </w:pPr>
            <w:r w:rsidRPr="00E903A4">
              <w:rPr>
                <w:lang w:val="en-US"/>
              </w:rPr>
              <w:t>}</w:t>
            </w:r>
          </w:p>
        </w:tc>
      </w:tr>
    </w:tbl>
    <w:p w14:paraId="7C7A0E3D" w14:textId="4AA7A712" w:rsidR="00654A26" w:rsidRPr="00654A26" w:rsidRDefault="00654A26" w:rsidP="00654A26">
      <w:pPr>
        <w:rPr>
          <w:lang w:eastAsia="de-DE"/>
        </w:rPr>
      </w:pPr>
    </w:p>
    <w:p w14:paraId="26FE9801" w14:textId="53E0123A" w:rsidR="00602808" w:rsidRDefault="00654A26" w:rsidP="00602808">
      <w:r w:rsidRPr="00E903A4">
        <w:rPr>
          <w:noProof/>
          <w:lang w:val="en-US"/>
        </w:rPr>
        <mc:AlternateContent>
          <mc:Choice Requires="wps">
            <w:drawing>
              <wp:anchor distT="45720" distB="45720" distL="114300" distR="114300" simplePos="0" relativeHeight="251666944" behindDoc="0" locked="0" layoutInCell="1" allowOverlap="1" wp14:anchorId="5B4FAF4B" wp14:editId="5716F556">
                <wp:simplePos x="0" y="0"/>
                <wp:positionH relativeFrom="margin">
                  <wp:posOffset>590550</wp:posOffset>
                </wp:positionH>
                <wp:positionV relativeFrom="paragraph">
                  <wp:posOffset>270510</wp:posOffset>
                </wp:positionV>
                <wp:extent cx="3762375" cy="1404620"/>
                <wp:effectExtent l="0" t="0" r="28575" b="26035"/>
                <wp:wrapTopAndBottom/>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2375" cy="1404620"/>
                        </a:xfrm>
                        <a:prstGeom prst="rect">
                          <a:avLst/>
                        </a:prstGeom>
                        <a:solidFill>
                          <a:srgbClr val="FFFFFF"/>
                        </a:solidFill>
                        <a:ln w="9525">
                          <a:solidFill>
                            <a:srgbClr val="000000"/>
                          </a:solidFill>
                          <a:miter lim="800000"/>
                          <a:headEnd/>
                          <a:tailEnd/>
                        </a:ln>
                      </wps:spPr>
                      <wps:txbx>
                        <w:txbxContent>
                          <w:p w14:paraId="23A43F38" w14:textId="77777777" w:rsidR="00493466" w:rsidRPr="00E903A4" w:rsidRDefault="00493466" w:rsidP="00654A26">
                            <w:pPr>
                              <w:rPr>
                                <w:lang w:val="en-US"/>
                              </w:rPr>
                            </w:pPr>
                            <w:r w:rsidRPr="00E903A4">
                              <w:rPr>
                                <w:lang w:val="en-US"/>
                              </w:rPr>
                              <w:t>{</w:t>
                            </w:r>
                          </w:p>
                          <w:p w14:paraId="6F1A1DCF" w14:textId="77777777" w:rsidR="00493466" w:rsidRPr="00E903A4" w:rsidRDefault="00493466" w:rsidP="00654A26">
                            <w:pPr>
                              <w:rPr>
                                <w:lang w:val="en-US"/>
                              </w:rPr>
                            </w:pPr>
                            <w:r w:rsidRPr="00E903A4">
                              <w:rPr>
                                <w:lang w:val="en-US"/>
                              </w:rPr>
                              <w:tab/>
                              <w:t>"agreement": {</w:t>
                            </w:r>
                          </w:p>
                          <w:p w14:paraId="57F67F91" w14:textId="77777777" w:rsidR="00493466" w:rsidRPr="00E903A4" w:rsidRDefault="00493466" w:rsidP="00654A26">
                            <w:pPr>
                              <w:rPr>
                                <w:lang w:val="en-US"/>
                              </w:rPr>
                            </w:pPr>
                            <w:r w:rsidRPr="00E903A4">
                              <w:rPr>
                                <w:lang w:val="en-US"/>
                              </w:rPr>
                              <w:tab/>
                            </w:r>
                            <w:r w:rsidRPr="00E903A4">
                              <w:rPr>
                                <w:lang w:val="en-US"/>
                              </w:rPr>
                              <w:tab/>
                              <w:t>"name": "</w:t>
                            </w:r>
                            <w:proofErr w:type="spellStart"/>
                            <w:r w:rsidRPr="00E903A4">
                              <w:rPr>
                                <w:lang w:val="en-US"/>
                              </w:rPr>
                              <w:t>eidas-esig_fido</w:t>
                            </w:r>
                            <w:proofErr w:type="spellEnd"/>
                            <w:r w:rsidRPr="00E903A4">
                              <w:rPr>
                                <w:lang w:val="en-US"/>
                              </w:rPr>
                              <w:t>",</w:t>
                            </w:r>
                          </w:p>
                          <w:p w14:paraId="2688B0C6" w14:textId="77777777" w:rsidR="00493466" w:rsidRPr="00E903A4" w:rsidRDefault="00493466" w:rsidP="00654A26">
                            <w:pPr>
                              <w:rPr>
                                <w:lang w:val="en-US"/>
                              </w:rPr>
                            </w:pPr>
                            <w:r w:rsidRPr="00E903A4">
                              <w:rPr>
                                <w:lang w:val="en-US"/>
                              </w:rPr>
                              <w:tab/>
                            </w:r>
                            <w:r w:rsidRPr="00E903A4">
                              <w:rPr>
                                <w:lang w:val="en-US"/>
                              </w:rPr>
                              <w:tab/>
                              <w:t>"status": "active",</w:t>
                            </w:r>
                          </w:p>
                          <w:p w14:paraId="64F26043" w14:textId="77777777" w:rsidR="00493466" w:rsidRPr="00E903A4" w:rsidRDefault="00493466" w:rsidP="00654A26">
                            <w:pPr>
                              <w:rPr>
                                <w:lang w:val="en-US"/>
                              </w:rPr>
                            </w:pPr>
                            <w:r w:rsidRPr="00E903A4">
                              <w:rPr>
                                <w:lang w:val="en-US"/>
                              </w:rPr>
                              <w:tab/>
                            </w:r>
                            <w:r w:rsidRPr="00E903A4">
                              <w:rPr>
                                <w:lang w:val="en-US"/>
                              </w:rPr>
                              <w:tab/>
                              <w:t>"creation-date": "2019-08-10",</w:t>
                            </w:r>
                          </w:p>
                          <w:p w14:paraId="4163DD5B" w14:textId="77777777" w:rsidR="00493466" w:rsidRPr="00E903A4" w:rsidRDefault="00493466" w:rsidP="00654A26">
                            <w:pPr>
                              <w:rPr>
                                <w:lang w:val="en-US"/>
                              </w:rPr>
                            </w:pPr>
                            <w:r w:rsidRPr="00E903A4">
                              <w:rPr>
                                <w:lang w:val="en-US"/>
                              </w:rPr>
                              <w:tab/>
                            </w:r>
                            <w:r w:rsidRPr="00E903A4">
                              <w:rPr>
                                <w:lang w:val="en-US"/>
                              </w:rPr>
                              <w:tab/>
                              <w:t>"leaving-date": "2020-08-10",</w:t>
                            </w:r>
                          </w:p>
                          <w:p w14:paraId="2F2FBEEE" w14:textId="77777777" w:rsidR="00493466" w:rsidRPr="00E903A4" w:rsidRDefault="00493466" w:rsidP="00654A26">
                            <w:pPr>
                              <w:rPr>
                                <w:lang w:val="en-US"/>
                              </w:rPr>
                            </w:pPr>
                            <w:r w:rsidRPr="00E903A4">
                              <w:rPr>
                                <w:lang w:val="en-US"/>
                              </w:rPr>
                              <w:tab/>
                            </w:r>
                            <w:r w:rsidRPr="00E903A4">
                              <w:rPr>
                                <w:lang w:val="en-US"/>
                              </w:rPr>
                              <w:tab/>
                              <w:t>"activation-date": "2019-08-10",</w:t>
                            </w:r>
                          </w:p>
                          <w:p w14:paraId="55BC8641" w14:textId="77777777" w:rsidR="00493466" w:rsidRPr="00E903A4" w:rsidRDefault="00493466" w:rsidP="00654A26">
                            <w:pPr>
                              <w:rPr>
                                <w:lang w:val="en-US"/>
                              </w:rPr>
                            </w:pPr>
                            <w:r w:rsidRPr="00E903A4">
                              <w:rPr>
                                <w:lang w:val="en-US"/>
                              </w:rPr>
                              <w:tab/>
                            </w:r>
                            <w:r w:rsidRPr="00E903A4">
                              <w:rPr>
                                <w:lang w:val="en-US"/>
                              </w:rPr>
                              <w:tab/>
                              <w:t>"source": {</w:t>
                            </w:r>
                          </w:p>
                          <w:p w14:paraId="3C7744A1" w14:textId="77777777" w:rsidR="00493466" w:rsidRPr="00E903A4" w:rsidRDefault="00493466" w:rsidP="00654A26">
                            <w:pPr>
                              <w:rPr>
                                <w:lang w:val="en-US"/>
                              </w:rPr>
                            </w:pPr>
                            <w:r w:rsidRPr="00E903A4">
                              <w:rPr>
                                <w:lang w:val="en-US"/>
                              </w:rPr>
                              <w:tab/>
                            </w:r>
                            <w:r w:rsidRPr="00E903A4">
                              <w:rPr>
                                <w:lang w:val="en-US"/>
                              </w:rPr>
                              <w:tab/>
                            </w:r>
                            <w:r w:rsidRPr="00E903A4">
                              <w:rPr>
                                <w:lang w:val="en-US"/>
                              </w:rPr>
                              <w:tab/>
                              <w:t>"name": "</w:t>
                            </w:r>
                            <w:proofErr w:type="spellStart"/>
                            <w:r w:rsidRPr="00E903A4">
                              <w:rPr>
                                <w:lang w:val="en-US"/>
                              </w:rPr>
                              <w:t>eidas-esignature</w:t>
                            </w:r>
                            <w:proofErr w:type="spellEnd"/>
                            <w:r w:rsidRPr="00E903A4">
                              <w:rPr>
                                <w:lang w:val="en-US"/>
                              </w:rPr>
                              <w:t>",</w:t>
                            </w:r>
                          </w:p>
                          <w:p w14:paraId="4690A63C" w14:textId="77777777" w:rsidR="00493466" w:rsidRPr="00E903A4" w:rsidRDefault="00493466" w:rsidP="00654A26">
                            <w:pPr>
                              <w:rPr>
                                <w:lang w:val="en-US"/>
                              </w:rPr>
                            </w:pPr>
                            <w:r w:rsidRPr="00E903A4">
                              <w:rPr>
                                <w:lang w:val="en-US"/>
                              </w:rPr>
                              <w:tab/>
                            </w:r>
                            <w:r w:rsidRPr="00E903A4">
                              <w:rPr>
                                <w:lang w:val="en-US"/>
                              </w:rPr>
                              <w:tab/>
                            </w:r>
                            <w:r w:rsidRPr="00E903A4">
                              <w:rPr>
                                <w:lang w:val="en-US"/>
                              </w:rPr>
                              <w:tab/>
                              <w:t>"level": "advanced",</w:t>
                            </w:r>
                          </w:p>
                          <w:p w14:paraId="36462C28" w14:textId="77777777" w:rsidR="00493466" w:rsidRPr="00E903A4" w:rsidRDefault="00493466" w:rsidP="00654A26">
                            <w:pPr>
                              <w:rPr>
                                <w:lang w:val="en-US"/>
                              </w:rPr>
                            </w:pPr>
                            <w:r w:rsidRPr="00E903A4">
                              <w:rPr>
                                <w:lang w:val="en-US"/>
                              </w:rPr>
                              <w:tab/>
                            </w:r>
                            <w:r w:rsidRPr="00E903A4">
                              <w:rPr>
                                <w:lang w:val="en-US"/>
                              </w:rPr>
                              <w:tab/>
                            </w:r>
                            <w:r w:rsidRPr="00E903A4">
                              <w:rPr>
                                <w:lang w:val="en-US"/>
                              </w:rPr>
                              <w:tab/>
                              <w:t>"provider": "eu"</w:t>
                            </w:r>
                          </w:p>
                          <w:p w14:paraId="7A3C6D57" w14:textId="042F6A89" w:rsidR="00493466" w:rsidRPr="00E903A4" w:rsidRDefault="00493466" w:rsidP="00654A26">
                            <w:pPr>
                              <w:rPr>
                                <w:lang w:val="en-US"/>
                              </w:rPr>
                            </w:pPr>
                            <w:r w:rsidRPr="00E903A4">
                              <w:rPr>
                                <w:lang w:val="en-US"/>
                              </w:rPr>
                              <w:tab/>
                            </w:r>
                            <w:r w:rsidRPr="00E903A4">
                              <w:rPr>
                                <w:lang w:val="en-US"/>
                              </w:rPr>
                              <w:tab/>
                              <w:t>},</w:t>
                            </w:r>
                          </w:p>
                          <w:p w14:paraId="7B3B916C" w14:textId="77777777" w:rsidR="00493466" w:rsidRPr="00E903A4" w:rsidRDefault="00493466" w:rsidP="00654A26">
                            <w:pPr>
                              <w:rPr>
                                <w:lang w:val="en-US"/>
                              </w:rPr>
                            </w:pPr>
                            <w:r w:rsidRPr="00E903A4">
                              <w:rPr>
                                <w:lang w:val="en-US"/>
                              </w:rPr>
                              <w:tab/>
                            </w:r>
                            <w:r w:rsidRPr="00E903A4">
                              <w:rPr>
                                <w:lang w:val="en-US"/>
                              </w:rPr>
                              <w:tab/>
                              <w:t>"target": {</w:t>
                            </w:r>
                          </w:p>
                          <w:p w14:paraId="3746CEF3" w14:textId="77777777" w:rsidR="00493466" w:rsidRPr="00E903A4" w:rsidRDefault="00493466" w:rsidP="00654A26">
                            <w:pPr>
                              <w:rPr>
                                <w:lang w:val="en-US"/>
                              </w:rPr>
                            </w:pPr>
                            <w:r w:rsidRPr="00E903A4">
                              <w:rPr>
                                <w:lang w:val="en-US"/>
                              </w:rPr>
                              <w:tab/>
                            </w:r>
                            <w:r w:rsidRPr="00E903A4">
                              <w:rPr>
                                <w:lang w:val="en-US"/>
                              </w:rPr>
                              <w:tab/>
                            </w:r>
                            <w:r w:rsidRPr="00E903A4">
                              <w:rPr>
                                <w:lang w:val="en-US"/>
                              </w:rPr>
                              <w:tab/>
                              <w:t>"name": "</w:t>
                            </w:r>
                            <w:proofErr w:type="spellStart"/>
                            <w:r w:rsidRPr="00E903A4">
                              <w:rPr>
                                <w:lang w:val="en-US"/>
                              </w:rPr>
                              <w:t>fido</w:t>
                            </w:r>
                            <w:proofErr w:type="spellEnd"/>
                            <w:r w:rsidRPr="00E903A4">
                              <w:rPr>
                                <w:lang w:val="en-US"/>
                              </w:rPr>
                              <w:t>",</w:t>
                            </w:r>
                          </w:p>
                          <w:p w14:paraId="327E1DB7" w14:textId="77777777" w:rsidR="00493466" w:rsidRPr="00E903A4" w:rsidRDefault="00493466" w:rsidP="00654A26">
                            <w:pPr>
                              <w:rPr>
                                <w:lang w:val="en-US"/>
                              </w:rPr>
                            </w:pPr>
                            <w:r w:rsidRPr="00E903A4">
                              <w:rPr>
                                <w:lang w:val="en-US"/>
                              </w:rPr>
                              <w:tab/>
                            </w:r>
                            <w:r w:rsidRPr="00E903A4">
                              <w:rPr>
                                <w:lang w:val="en-US"/>
                              </w:rPr>
                              <w:tab/>
                            </w:r>
                            <w:r w:rsidRPr="00E903A4">
                              <w:rPr>
                                <w:lang w:val="en-US"/>
                              </w:rPr>
                              <w:tab/>
                              <w:t>"provider": "</w:t>
                            </w:r>
                            <w:proofErr w:type="spellStart"/>
                            <w:r w:rsidRPr="00E903A4">
                              <w:rPr>
                                <w:lang w:val="en-US"/>
                              </w:rPr>
                              <w:t>usa</w:t>
                            </w:r>
                            <w:proofErr w:type="spellEnd"/>
                            <w:r w:rsidRPr="00E903A4">
                              <w:rPr>
                                <w:lang w:val="en-US"/>
                              </w:rPr>
                              <w:t>",</w:t>
                            </w:r>
                          </w:p>
                          <w:p w14:paraId="2B46BC5D" w14:textId="77777777" w:rsidR="00493466" w:rsidRPr="00E903A4" w:rsidRDefault="00493466" w:rsidP="00654A26">
                            <w:pPr>
                              <w:rPr>
                                <w:lang w:val="en-US"/>
                              </w:rPr>
                            </w:pPr>
                            <w:r w:rsidRPr="00E903A4">
                              <w:rPr>
                                <w:lang w:val="en-US"/>
                              </w:rPr>
                              <w:tab/>
                            </w:r>
                            <w:r w:rsidRPr="00E903A4">
                              <w:rPr>
                                <w:lang w:val="en-US"/>
                              </w:rPr>
                              <w:tab/>
                            </w:r>
                            <w:r w:rsidRPr="00E903A4">
                              <w:rPr>
                                <w:lang w:val="en-US"/>
                              </w:rPr>
                              <w:tab/>
                              <w:t>"params": [{</w:t>
                            </w:r>
                          </w:p>
                          <w:p w14:paraId="53B50F2E" w14:textId="77777777" w:rsidR="00493466" w:rsidRPr="00E903A4" w:rsidRDefault="00493466" w:rsidP="00654A26">
                            <w:pPr>
                              <w:rPr>
                                <w:lang w:val="en-US"/>
                              </w:rPr>
                            </w:pPr>
                            <w:r w:rsidRPr="00E903A4">
                              <w:rPr>
                                <w:lang w:val="en-US"/>
                              </w:rPr>
                              <w:tab/>
                            </w:r>
                            <w:r w:rsidRPr="00E903A4">
                              <w:rPr>
                                <w:lang w:val="en-US"/>
                              </w:rPr>
                              <w:tab/>
                            </w:r>
                            <w:r w:rsidRPr="00E903A4">
                              <w:rPr>
                                <w:lang w:val="en-US"/>
                              </w:rPr>
                              <w:tab/>
                            </w:r>
                            <w:r w:rsidRPr="00E903A4">
                              <w:rPr>
                                <w:lang w:val="en-US"/>
                              </w:rPr>
                              <w:tab/>
                            </w:r>
                            <w:r w:rsidRPr="00E903A4">
                              <w:rPr>
                                <w:lang w:val="en-US"/>
                              </w:rPr>
                              <w:tab/>
                              <w:t>"name": "param1",</w:t>
                            </w:r>
                          </w:p>
                          <w:p w14:paraId="641437EB" w14:textId="77777777" w:rsidR="00493466" w:rsidRPr="00E903A4" w:rsidRDefault="00493466" w:rsidP="00654A26">
                            <w:pPr>
                              <w:rPr>
                                <w:lang w:val="en-US"/>
                              </w:rPr>
                            </w:pPr>
                            <w:r w:rsidRPr="00E903A4">
                              <w:rPr>
                                <w:lang w:val="en-US"/>
                              </w:rPr>
                              <w:tab/>
                            </w:r>
                            <w:r w:rsidRPr="00E903A4">
                              <w:rPr>
                                <w:lang w:val="en-US"/>
                              </w:rPr>
                              <w:tab/>
                            </w:r>
                            <w:r w:rsidRPr="00E903A4">
                              <w:rPr>
                                <w:lang w:val="en-US"/>
                              </w:rPr>
                              <w:tab/>
                            </w:r>
                            <w:r w:rsidRPr="00E903A4">
                              <w:rPr>
                                <w:lang w:val="en-US"/>
                              </w:rPr>
                              <w:tab/>
                            </w:r>
                            <w:r w:rsidRPr="00E903A4">
                              <w:rPr>
                                <w:lang w:val="en-US"/>
                              </w:rPr>
                              <w:tab/>
                              <w:t>"value": "value1"</w:t>
                            </w:r>
                          </w:p>
                          <w:p w14:paraId="76B214E6" w14:textId="77777777" w:rsidR="00493466" w:rsidRPr="00E903A4" w:rsidRDefault="00493466" w:rsidP="00654A26">
                            <w:pPr>
                              <w:rPr>
                                <w:lang w:val="en-US"/>
                              </w:rPr>
                            </w:pPr>
                            <w:r w:rsidRPr="00E903A4">
                              <w:rPr>
                                <w:lang w:val="en-US"/>
                              </w:rPr>
                              <w:tab/>
                            </w:r>
                            <w:r w:rsidRPr="00E903A4">
                              <w:rPr>
                                <w:lang w:val="en-US"/>
                              </w:rPr>
                              <w:tab/>
                            </w:r>
                            <w:r w:rsidRPr="00E903A4">
                              <w:rPr>
                                <w:lang w:val="en-US"/>
                              </w:rPr>
                              <w:tab/>
                            </w:r>
                            <w:r w:rsidRPr="00E903A4">
                              <w:rPr>
                                <w:lang w:val="en-US"/>
                              </w:rPr>
                              <w:tab/>
                              <w:t>},</w:t>
                            </w:r>
                          </w:p>
                          <w:p w14:paraId="28D8B64A" w14:textId="77777777" w:rsidR="00493466" w:rsidRPr="00E903A4" w:rsidRDefault="00493466" w:rsidP="00654A26">
                            <w:pPr>
                              <w:rPr>
                                <w:lang w:val="en-US"/>
                              </w:rPr>
                            </w:pPr>
                            <w:r w:rsidRPr="00E903A4">
                              <w:rPr>
                                <w:lang w:val="en-US"/>
                              </w:rPr>
                              <w:tab/>
                            </w:r>
                            <w:r w:rsidRPr="00E903A4">
                              <w:rPr>
                                <w:lang w:val="en-US"/>
                              </w:rPr>
                              <w:tab/>
                            </w:r>
                            <w:r w:rsidRPr="00E903A4">
                              <w:rPr>
                                <w:lang w:val="en-US"/>
                              </w:rPr>
                              <w:tab/>
                            </w:r>
                            <w:r w:rsidRPr="00E903A4">
                              <w:rPr>
                                <w:lang w:val="en-US"/>
                              </w:rPr>
                              <w:tab/>
                              <w:t>{</w:t>
                            </w:r>
                          </w:p>
                          <w:p w14:paraId="1CD5FCBE" w14:textId="77777777" w:rsidR="00493466" w:rsidRPr="00E903A4" w:rsidRDefault="00493466" w:rsidP="00654A26">
                            <w:pPr>
                              <w:rPr>
                                <w:lang w:val="en-US"/>
                              </w:rPr>
                            </w:pPr>
                            <w:r w:rsidRPr="00E903A4">
                              <w:rPr>
                                <w:lang w:val="en-US"/>
                              </w:rPr>
                              <w:tab/>
                            </w:r>
                            <w:r w:rsidRPr="00E903A4">
                              <w:rPr>
                                <w:lang w:val="en-US"/>
                              </w:rPr>
                              <w:tab/>
                            </w:r>
                            <w:r w:rsidRPr="00E903A4">
                              <w:rPr>
                                <w:lang w:val="en-US"/>
                              </w:rPr>
                              <w:tab/>
                            </w:r>
                            <w:r w:rsidRPr="00E903A4">
                              <w:rPr>
                                <w:lang w:val="en-US"/>
                              </w:rPr>
                              <w:tab/>
                            </w:r>
                            <w:r w:rsidRPr="00E903A4">
                              <w:rPr>
                                <w:lang w:val="en-US"/>
                              </w:rPr>
                              <w:tab/>
                              <w:t>"name": "param2",</w:t>
                            </w:r>
                          </w:p>
                          <w:p w14:paraId="584DBFEA" w14:textId="77777777" w:rsidR="00493466" w:rsidRPr="00E903A4" w:rsidRDefault="00493466" w:rsidP="00654A26">
                            <w:pPr>
                              <w:rPr>
                                <w:lang w:val="en-US"/>
                              </w:rPr>
                            </w:pPr>
                            <w:r w:rsidRPr="00E903A4">
                              <w:rPr>
                                <w:lang w:val="en-US"/>
                              </w:rPr>
                              <w:tab/>
                            </w:r>
                            <w:r w:rsidRPr="00E903A4">
                              <w:rPr>
                                <w:lang w:val="en-US"/>
                              </w:rPr>
                              <w:tab/>
                            </w:r>
                            <w:r w:rsidRPr="00E903A4">
                              <w:rPr>
                                <w:lang w:val="en-US"/>
                              </w:rPr>
                              <w:tab/>
                            </w:r>
                            <w:r w:rsidRPr="00E903A4">
                              <w:rPr>
                                <w:lang w:val="en-US"/>
                              </w:rPr>
                              <w:tab/>
                            </w:r>
                            <w:r w:rsidRPr="00E903A4">
                              <w:rPr>
                                <w:lang w:val="en-US"/>
                              </w:rPr>
                              <w:tab/>
                              <w:t>"value": "value2"</w:t>
                            </w:r>
                          </w:p>
                          <w:p w14:paraId="39C86B5F" w14:textId="77777777" w:rsidR="00493466" w:rsidRDefault="00493466" w:rsidP="00654A26">
                            <w:r w:rsidRPr="00E903A4">
                              <w:rPr>
                                <w:lang w:val="en-US"/>
                              </w:rPr>
                              <w:tab/>
                            </w:r>
                            <w:r w:rsidRPr="00E903A4">
                              <w:rPr>
                                <w:lang w:val="en-US"/>
                              </w:rPr>
                              <w:tab/>
                            </w:r>
                            <w:r w:rsidRPr="00E903A4">
                              <w:rPr>
                                <w:lang w:val="en-US"/>
                              </w:rPr>
                              <w:tab/>
                            </w:r>
                            <w:r w:rsidRPr="00E903A4">
                              <w:rPr>
                                <w:lang w:val="en-US"/>
                              </w:rPr>
                              <w:tab/>
                            </w:r>
                            <w:r>
                              <w:t>}</w:t>
                            </w:r>
                          </w:p>
                          <w:p w14:paraId="58CBDC8C" w14:textId="77777777" w:rsidR="00493466" w:rsidRDefault="00493466" w:rsidP="00654A26">
                            <w:r>
                              <w:tab/>
                            </w:r>
                            <w:r>
                              <w:tab/>
                            </w:r>
                            <w:r>
                              <w:tab/>
                              <w:t>]</w:t>
                            </w:r>
                          </w:p>
                          <w:p w14:paraId="1FD8DA2D" w14:textId="77777777" w:rsidR="00493466" w:rsidRDefault="00493466" w:rsidP="00654A26">
                            <w:r>
                              <w:tab/>
                            </w:r>
                            <w:r>
                              <w:tab/>
                              <w:t>}</w:t>
                            </w:r>
                          </w:p>
                          <w:p w14:paraId="5D36B8BA" w14:textId="77777777" w:rsidR="00493466" w:rsidRDefault="00493466" w:rsidP="00654A26">
                            <w:r>
                              <w:tab/>
                              <w:t>}</w:t>
                            </w:r>
                          </w:p>
                          <w:p w14:paraId="1759A33F" w14:textId="77777777" w:rsidR="00493466" w:rsidRDefault="00493466" w:rsidP="00654A26">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4FAF4B" id="_x0000_s1027" type="#_x0000_t202" style="position:absolute;margin-left:46.5pt;margin-top:21.3pt;width:296.25pt;height:110.6pt;z-index:251666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">
                <v:textbox style="mso-fit-shape-to-text:t">
                  <w:txbxContent>
                    <w:p w14:paraId="23A43F38" w14:textId="77777777" w:rsidR="00493466" w:rsidRPr="00E903A4" w:rsidRDefault="00493466" w:rsidP="00654A26">
                      <w:pPr>
                        <w:rPr>
                          <w:lang w:val="en-US"/>
                        </w:rPr>
                      </w:pPr>
                      <w:r w:rsidRPr="00E903A4">
                        <w:rPr>
                          <w:lang w:val="en-US"/>
                        </w:rPr>
                        <w:t>{</w:t>
                      </w:r>
                    </w:p>
                    <w:p w14:paraId="6F1A1DCF" w14:textId="77777777" w:rsidR="00493466" w:rsidRPr="00E903A4" w:rsidRDefault="00493466" w:rsidP="00654A26">
                      <w:pPr>
                        <w:rPr>
                          <w:lang w:val="en-US"/>
                        </w:rPr>
                      </w:pPr>
                      <w:r w:rsidRPr="00E903A4">
                        <w:rPr>
                          <w:lang w:val="en-US"/>
                        </w:rPr>
                        <w:tab/>
                        <w:t>"agreement": {</w:t>
                      </w:r>
                    </w:p>
                    <w:p w14:paraId="57F67F91" w14:textId="77777777" w:rsidR="00493466" w:rsidRPr="00E903A4" w:rsidRDefault="00493466" w:rsidP="00654A26">
                      <w:pPr>
                        <w:rPr>
                          <w:lang w:val="en-US"/>
                        </w:rPr>
                      </w:pPr>
                      <w:r w:rsidRPr="00E903A4">
                        <w:rPr>
                          <w:lang w:val="en-US"/>
                        </w:rPr>
                        <w:tab/>
                      </w:r>
                      <w:r w:rsidRPr="00E903A4">
                        <w:rPr>
                          <w:lang w:val="en-US"/>
                        </w:rPr>
                        <w:tab/>
                        <w:t>"name": "</w:t>
                      </w:r>
                      <w:proofErr w:type="spellStart"/>
                      <w:r w:rsidRPr="00E903A4">
                        <w:rPr>
                          <w:lang w:val="en-US"/>
                        </w:rPr>
                        <w:t>eidas-esig_fido</w:t>
                      </w:r>
                      <w:proofErr w:type="spellEnd"/>
                      <w:r w:rsidRPr="00E903A4">
                        <w:rPr>
                          <w:lang w:val="en-US"/>
                        </w:rPr>
                        <w:t>",</w:t>
                      </w:r>
                    </w:p>
                    <w:p w14:paraId="2688B0C6" w14:textId="77777777" w:rsidR="00493466" w:rsidRPr="00E903A4" w:rsidRDefault="00493466" w:rsidP="00654A26">
                      <w:pPr>
                        <w:rPr>
                          <w:lang w:val="en-US"/>
                        </w:rPr>
                      </w:pPr>
                      <w:r w:rsidRPr="00E903A4">
                        <w:rPr>
                          <w:lang w:val="en-US"/>
                        </w:rPr>
                        <w:tab/>
                      </w:r>
                      <w:r w:rsidRPr="00E903A4">
                        <w:rPr>
                          <w:lang w:val="en-US"/>
                        </w:rPr>
                        <w:tab/>
                        <w:t>"status": "active",</w:t>
                      </w:r>
                    </w:p>
                    <w:p w14:paraId="64F26043" w14:textId="77777777" w:rsidR="00493466" w:rsidRPr="00E903A4" w:rsidRDefault="00493466" w:rsidP="00654A26">
                      <w:pPr>
                        <w:rPr>
                          <w:lang w:val="en-US"/>
                        </w:rPr>
                      </w:pPr>
                      <w:r w:rsidRPr="00E903A4">
                        <w:rPr>
                          <w:lang w:val="en-US"/>
                        </w:rPr>
                        <w:tab/>
                      </w:r>
                      <w:r w:rsidRPr="00E903A4">
                        <w:rPr>
                          <w:lang w:val="en-US"/>
                        </w:rPr>
                        <w:tab/>
                        <w:t>"creation-date": "2019-08-10",</w:t>
                      </w:r>
                    </w:p>
                    <w:p w14:paraId="4163DD5B" w14:textId="77777777" w:rsidR="00493466" w:rsidRPr="00E903A4" w:rsidRDefault="00493466" w:rsidP="00654A26">
                      <w:pPr>
                        <w:rPr>
                          <w:lang w:val="en-US"/>
                        </w:rPr>
                      </w:pPr>
                      <w:r w:rsidRPr="00E903A4">
                        <w:rPr>
                          <w:lang w:val="en-US"/>
                        </w:rPr>
                        <w:tab/>
                      </w:r>
                      <w:r w:rsidRPr="00E903A4">
                        <w:rPr>
                          <w:lang w:val="en-US"/>
                        </w:rPr>
                        <w:tab/>
                        <w:t>"leaving-date": "2020-08-10",</w:t>
                      </w:r>
                    </w:p>
                    <w:p w14:paraId="2F2FBEEE" w14:textId="77777777" w:rsidR="00493466" w:rsidRPr="00E903A4" w:rsidRDefault="00493466" w:rsidP="00654A26">
                      <w:pPr>
                        <w:rPr>
                          <w:lang w:val="en-US"/>
                        </w:rPr>
                      </w:pPr>
                      <w:r w:rsidRPr="00E903A4">
                        <w:rPr>
                          <w:lang w:val="en-US"/>
                        </w:rPr>
                        <w:tab/>
                      </w:r>
                      <w:r w:rsidRPr="00E903A4">
                        <w:rPr>
                          <w:lang w:val="en-US"/>
                        </w:rPr>
                        <w:tab/>
                        <w:t>"activation-date": "2019-08-10",</w:t>
                      </w:r>
                    </w:p>
                    <w:p w14:paraId="55BC8641" w14:textId="77777777" w:rsidR="00493466" w:rsidRPr="00E903A4" w:rsidRDefault="00493466" w:rsidP="00654A26">
                      <w:pPr>
                        <w:rPr>
                          <w:lang w:val="en-US"/>
                        </w:rPr>
                      </w:pPr>
                      <w:r w:rsidRPr="00E903A4">
                        <w:rPr>
                          <w:lang w:val="en-US"/>
                        </w:rPr>
                        <w:tab/>
                      </w:r>
                      <w:r w:rsidRPr="00E903A4">
                        <w:rPr>
                          <w:lang w:val="en-US"/>
                        </w:rPr>
                        <w:tab/>
                        <w:t>"source": {</w:t>
                      </w:r>
                    </w:p>
                    <w:p w14:paraId="3C7744A1" w14:textId="77777777" w:rsidR="00493466" w:rsidRPr="00E903A4" w:rsidRDefault="00493466" w:rsidP="00654A26">
                      <w:pPr>
                        <w:rPr>
                          <w:lang w:val="en-US"/>
                        </w:rPr>
                      </w:pPr>
                      <w:r w:rsidRPr="00E903A4">
                        <w:rPr>
                          <w:lang w:val="en-US"/>
                        </w:rPr>
                        <w:tab/>
                      </w:r>
                      <w:r w:rsidRPr="00E903A4">
                        <w:rPr>
                          <w:lang w:val="en-US"/>
                        </w:rPr>
                        <w:tab/>
                      </w:r>
                      <w:r w:rsidRPr="00E903A4">
                        <w:rPr>
                          <w:lang w:val="en-US"/>
                        </w:rPr>
                        <w:tab/>
                        <w:t>"name": "</w:t>
                      </w:r>
                      <w:proofErr w:type="spellStart"/>
                      <w:r w:rsidRPr="00E903A4">
                        <w:rPr>
                          <w:lang w:val="en-US"/>
                        </w:rPr>
                        <w:t>eidas-esignature</w:t>
                      </w:r>
                      <w:proofErr w:type="spellEnd"/>
                      <w:r w:rsidRPr="00E903A4">
                        <w:rPr>
                          <w:lang w:val="en-US"/>
                        </w:rPr>
                        <w:t>",</w:t>
                      </w:r>
                    </w:p>
                    <w:p w14:paraId="4690A63C" w14:textId="77777777" w:rsidR="00493466" w:rsidRPr="00E903A4" w:rsidRDefault="00493466" w:rsidP="00654A26">
                      <w:pPr>
                        <w:rPr>
                          <w:lang w:val="en-US"/>
                        </w:rPr>
                      </w:pPr>
                      <w:r w:rsidRPr="00E903A4">
                        <w:rPr>
                          <w:lang w:val="en-US"/>
                        </w:rPr>
                        <w:tab/>
                      </w:r>
                      <w:r w:rsidRPr="00E903A4">
                        <w:rPr>
                          <w:lang w:val="en-US"/>
                        </w:rPr>
                        <w:tab/>
                      </w:r>
                      <w:r w:rsidRPr="00E903A4">
                        <w:rPr>
                          <w:lang w:val="en-US"/>
                        </w:rPr>
                        <w:tab/>
                        <w:t>"level": "advanced",</w:t>
                      </w:r>
                    </w:p>
                    <w:p w14:paraId="36462C28" w14:textId="77777777" w:rsidR="00493466" w:rsidRPr="00E903A4" w:rsidRDefault="00493466" w:rsidP="00654A26">
                      <w:pPr>
                        <w:rPr>
                          <w:lang w:val="en-US"/>
                        </w:rPr>
                      </w:pPr>
                      <w:r w:rsidRPr="00E903A4">
                        <w:rPr>
                          <w:lang w:val="en-US"/>
                        </w:rPr>
                        <w:tab/>
                      </w:r>
                      <w:r w:rsidRPr="00E903A4">
                        <w:rPr>
                          <w:lang w:val="en-US"/>
                        </w:rPr>
                        <w:tab/>
                      </w:r>
                      <w:r w:rsidRPr="00E903A4">
                        <w:rPr>
                          <w:lang w:val="en-US"/>
                        </w:rPr>
                        <w:tab/>
                        <w:t>"provider": "eu"</w:t>
                      </w:r>
                    </w:p>
                    <w:p w14:paraId="7A3C6D57" w14:textId="042F6A89" w:rsidR="00493466" w:rsidRPr="00E903A4" w:rsidRDefault="00493466" w:rsidP="00654A26">
                      <w:pPr>
                        <w:rPr>
                          <w:lang w:val="en-US"/>
                        </w:rPr>
                      </w:pPr>
                      <w:r w:rsidRPr="00E903A4">
                        <w:rPr>
                          <w:lang w:val="en-US"/>
                        </w:rPr>
                        <w:tab/>
                      </w:r>
                      <w:r w:rsidRPr="00E903A4">
                        <w:rPr>
                          <w:lang w:val="en-US"/>
                        </w:rPr>
                        <w:tab/>
                        <w:t>},</w:t>
                      </w:r>
                    </w:p>
                    <w:p w14:paraId="7B3B916C" w14:textId="77777777" w:rsidR="00493466" w:rsidRPr="00E903A4" w:rsidRDefault="00493466" w:rsidP="00654A26">
                      <w:pPr>
                        <w:rPr>
                          <w:lang w:val="en-US"/>
                        </w:rPr>
                      </w:pPr>
                      <w:r w:rsidRPr="00E903A4">
                        <w:rPr>
                          <w:lang w:val="en-US"/>
                        </w:rPr>
                        <w:tab/>
                      </w:r>
                      <w:r w:rsidRPr="00E903A4">
                        <w:rPr>
                          <w:lang w:val="en-US"/>
                        </w:rPr>
                        <w:tab/>
                        <w:t>"target": {</w:t>
                      </w:r>
                    </w:p>
                    <w:p w14:paraId="3746CEF3" w14:textId="77777777" w:rsidR="00493466" w:rsidRPr="00E903A4" w:rsidRDefault="00493466" w:rsidP="00654A26">
                      <w:pPr>
                        <w:rPr>
                          <w:lang w:val="en-US"/>
                        </w:rPr>
                      </w:pPr>
                      <w:r w:rsidRPr="00E903A4">
                        <w:rPr>
                          <w:lang w:val="en-US"/>
                        </w:rPr>
                        <w:tab/>
                      </w:r>
                      <w:r w:rsidRPr="00E903A4">
                        <w:rPr>
                          <w:lang w:val="en-US"/>
                        </w:rPr>
                        <w:tab/>
                      </w:r>
                      <w:r w:rsidRPr="00E903A4">
                        <w:rPr>
                          <w:lang w:val="en-US"/>
                        </w:rPr>
                        <w:tab/>
                        <w:t>"name": "</w:t>
                      </w:r>
                      <w:proofErr w:type="spellStart"/>
                      <w:r w:rsidRPr="00E903A4">
                        <w:rPr>
                          <w:lang w:val="en-US"/>
                        </w:rPr>
                        <w:t>fido</w:t>
                      </w:r>
                      <w:proofErr w:type="spellEnd"/>
                      <w:r w:rsidRPr="00E903A4">
                        <w:rPr>
                          <w:lang w:val="en-US"/>
                        </w:rPr>
                        <w:t>",</w:t>
                      </w:r>
                    </w:p>
                    <w:p w14:paraId="327E1DB7" w14:textId="77777777" w:rsidR="00493466" w:rsidRPr="00E903A4" w:rsidRDefault="00493466" w:rsidP="00654A26">
                      <w:pPr>
                        <w:rPr>
                          <w:lang w:val="en-US"/>
                        </w:rPr>
                      </w:pPr>
                      <w:r w:rsidRPr="00E903A4">
                        <w:rPr>
                          <w:lang w:val="en-US"/>
                        </w:rPr>
                        <w:tab/>
                      </w:r>
                      <w:r w:rsidRPr="00E903A4">
                        <w:rPr>
                          <w:lang w:val="en-US"/>
                        </w:rPr>
                        <w:tab/>
                      </w:r>
                      <w:r w:rsidRPr="00E903A4">
                        <w:rPr>
                          <w:lang w:val="en-US"/>
                        </w:rPr>
                        <w:tab/>
                        <w:t>"provider": "</w:t>
                      </w:r>
                      <w:proofErr w:type="spellStart"/>
                      <w:r w:rsidRPr="00E903A4">
                        <w:rPr>
                          <w:lang w:val="en-US"/>
                        </w:rPr>
                        <w:t>usa</w:t>
                      </w:r>
                      <w:proofErr w:type="spellEnd"/>
                      <w:r w:rsidRPr="00E903A4">
                        <w:rPr>
                          <w:lang w:val="en-US"/>
                        </w:rPr>
                        <w:t>",</w:t>
                      </w:r>
                    </w:p>
                    <w:p w14:paraId="2B46BC5D" w14:textId="77777777" w:rsidR="00493466" w:rsidRPr="00E903A4" w:rsidRDefault="00493466" w:rsidP="00654A26">
                      <w:pPr>
                        <w:rPr>
                          <w:lang w:val="en-US"/>
                        </w:rPr>
                      </w:pPr>
                      <w:r w:rsidRPr="00E903A4">
                        <w:rPr>
                          <w:lang w:val="en-US"/>
                        </w:rPr>
                        <w:tab/>
                      </w:r>
                      <w:r w:rsidRPr="00E903A4">
                        <w:rPr>
                          <w:lang w:val="en-US"/>
                        </w:rPr>
                        <w:tab/>
                      </w:r>
                      <w:r w:rsidRPr="00E903A4">
                        <w:rPr>
                          <w:lang w:val="en-US"/>
                        </w:rPr>
                        <w:tab/>
                        <w:t>"params": [{</w:t>
                      </w:r>
                    </w:p>
                    <w:p w14:paraId="53B50F2E" w14:textId="77777777" w:rsidR="00493466" w:rsidRPr="00E903A4" w:rsidRDefault="00493466" w:rsidP="00654A26">
                      <w:pPr>
                        <w:rPr>
                          <w:lang w:val="en-US"/>
                        </w:rPr>
                      </w:pPr>
                      <w:r w:rsidRPr="00E903A4">
                        <w:rPr>
                          <w:lang w:val="en-US"/>
                        </w:rPr>
                        <w:tab/>
                      </w:r>
                      <w:r w:rsidRPr="00E903A4">
                        <w:rPr>
                          <w:lang w:val="en-US"/>
                        </w:rPr>
                        <w:tab/>
                      </w:r>
                      <w:r w:rsidRPr="00E903A4">
                        <w:rPr>
                          <w:lang w:val="en-US"/>
                        </w:rPr>
                        <w:tab/>
                      </w:r>
                      <w:r w:rsidRPr="00E903A4">
                        <w:rPr>
                          <w:lang w:val="en-US"/>
                        </w:rPr>
                        <w:tab/>
                      </w:r>
                      <w:r w:rsidRPr="00E903A4">
                        <w:rPr>
                          <w:lang w:val="en-US"/>
                        </w:rPr>
                        <w:tab/>
                        <w:t>"name": "param1",</w:t>
                      </w:r>
                    </w:p>
                    <w:p w14:paraId="641437EB" w14:textId="77777777" w:rsidR="00493466" w:rsidRPr="00E903A4" w:rsidRDefault="00493466" w:rsidP="00654A26">
                      <w:pPr>
                        <w:rPr>
                          <w:lang w:val="en-US"/>
                        </w:rPr>
                      </w:pPr>
                      <w:r w:rsidRPr="00E903A4">
                        <w:rPr>
                          <w:lang w:val="en-US"/>
                        </w:rPr>
                        <w:tab/>
                      </w:r>
                      <w:r w:rsidRPr="00E903A4">
                        <w:rPr>
                          <w:lang w:val="en-US"/>
                        </w:rPr>
                        <w:tab/>
                      </w:r>
                      <w:r w:rsidRPr="00E903A4">
                        <w:rPr>
                          <w:lang w:val="en-US"/>
                        </w:rPr>
                        <w:tab/>
                      </w:r>
                      <w:r w:rsidRPr="00E903A4">
                        <w:rPr>
                          <w:lang w:val="en-US"/>
                        </w:rPr>
                        <w:tab/>
                      </w:r>
                      <w:r w:rsidRPr="00E903A4">
                        <w:rPr>
                          <w:lang w:val="en-US"/>
                        </w:rPr>
                        <w:tab/>
                        <w:t>"value": "value1"</w:t>
                      </w:r>
                    </w:p>
                    <w:p w14:paraId="76B214E6" w14:textId="77777777" w:rsidR="00493466" w:rsidRPr="00E903A4" w:rsidRDefault="00493466" w:rsidP="00654A26">
                      <w:pPr>
                        <w:rPr>
                          <w:lang w:val="en-US"/>
                        </w:rPr>
                      </w:pPr>
                      <w:r w:rsidRPr="00E903A4">
                        <w:rPr>
                          <w:lang w:val="en-US"/>
                        </w:rPr>
                        <w:tab/>
                      </w:r>
                      <w:r w:rsidRPr="00E903A4">
                        <w:rPr>
                          <w:lang w:val="en-US"/>
                        </w:rPr>
                        <w:tab/>
                      </w:r>
                      <w:r w:rsidRPr="00E903A4">
                        <w:rPr>
                          <w:lang w:val="en-US"/>
                        </w:rPr>
                        <w:tab/>
                      </w:r>
                      <w:r w:rsidRPr="00E903A4">
                        <w:rPr>
                          <w:lang w:val="en-US"/>
                        </w:rPr>
                        <w:tab/>
                        <w:t>},</w:t>
                      </w:r>
                    </w:p>
                    <w:p w14:paraId="28D8B64A" w14:textId="77777777" w:rsidR="00493466" w:rsidRPr="00E903A4" w:rsidRDefault="00493466" w:rsidP="00654A26">
                      <w:pPr>
                        <w:rPr>
                          <w:lang w:val="en-US"/>
                        </w:rPr>
                      </w:pPr>
                      <w:r w:rsidRPr="00E903A4">
                        <w:rPr>
                          <w:lang w:val="en-US"/>
                        </w:rPr>
                        <w:tab/>
                      </w:r>
                      <w:r w:rsidRPr="00E903A4">
                        <w:rPr>
                          <w:lang w:val="en-US"/>
                        </w:rPr>
                        <w:tab/>
                      </w:r>
                      <w:r w:rsidRPr="00E903A4">
                        <w:rPr>
                          <w:lang w:val="en-US"/>
                        </w:rPr>
                        <w:tab/>
                      </w:r>
                      <w:r w:rsidRPr="00E903A4">
                        <w:rPr>
                          <w:lang w:val="en-US"/>
                        </w:rPr>
                        <w:tab/>
                        <w:t>{</w:t>
                      </w:r>
                    </w:p>
                    <w:p w14:paraId="1CD5FCBE" w14:textId="77777777" w:rsidR="00493466" w:rsidRPr="00E903A4" w:rsidRDefault="00493466" w:rsidP="00654A26">
                      <w:pPr>
                        <w:rPr>
                          <w:lang w:val="en-US"/>
                        </w:rPr>
                      </w:pPr>
                      <w:r w:rsidRPr="00E903A4">
                        <w:rPr>
                          <w:lang w:val="en-US"/>
                        </w:rPr>
                        <w:tab/>
                      </w:r>
                      <w:r w:rsidRPr="00E903A4">
                        <w:rPr>
                          <w:lang w:val="en-US"/>
                        </w:rPr>
                        <w:tab/>
                      </w:r>
                      <w:r w:rsidRPr="00E903A4">
                        <w:rPr>
                          <w:lang w:val="en-US"/>
                        </w:rPr>
                        <w:tab/>
                      </w:r>
                      <w:r w:rsidRPr="00E903A4">
                        <w:rPr>
                          <w:lang w:val="en-US"/>
                        </w:rPr>
                        <w:tab/>
                      </w:r>
                      <w:r w:rsidRPr="00E903A4">
                        <w:rPr>
                          <w:lang w:val="en-US"/>
                        </w:rPr>
                        <w:tab/>
                        <w:t>"name": "param2",</w:t>
                      </w:r>
                    </w:p>
                    <w:p w14:paraId="584DBFEA" w14:textId="77777777" w:rsidR="00493466" w:rsidRPr="00E903A4" w:rsidRDefault="00493466" w:rsidP="00654A26">
                      <w:pPr>
                        <w:rPr>
                          <w:lang w:val="en-US"/>
                        </w:rPr>
                      </w:pPr>
                      <w:r w:rsidRPr="00E903A4">
                        <w:rPr>
                          <w:lang w:val="en-US"/>
                        </w:rPr>
                        <w:tab/>
                      </w:r>
                      <w:r w:rsidRPr="00E903A4">
                        <w:rPr>
                          <w:lang w:val="en-US"/>
                        </w:rPr>
                        <w:tab/>
                      </w:r>
                      <w:r w:rsidRPr="00E903A4">
                        <w:rPr>
                          <w:lang w:val="en-US"/>
                        </w:rPr>
                        <w:tab/>
                      </w:r>
                      <w:r w:rsidRPr="00E903A4">
                        <w:rPr>
                          <w:lang w:val="en-US"/>
                        </w:rPr>
                        <w:tab/>
                      </w:r>
                      <w:r w:rsidRPr="00E903A4">
                        <w:rPr>
                          <w:lang w:val="en-US"/>
                        </w:rPr>
                        <w:tab/>
                        <w:t>"value": "value2"</w:t>
                      </w:r>
                    </w:p>
                    <w:p w14:paraId="39C86B5F" w14:textId="77777777" w:rsidR="00493466" w:rsidRDefault="00493466" w:rsidP="00654A26">
                      <w:r w:rsidRPr="00E903A4">
                        <w:rPr>
                          <w:lang w:val="en-US"/>
                        </w:rPr>
                        <w:tab/>
                      </w:r>
                      <w:r w:rsidRPr="00E903A4">
                        <w:rPr>
                          <w:lang w:val="en-US"/>
                        </w:rPr>
                        <w:tab/>
                      </w:r>
                      <w:r w:rsidRPr="00E903A4">
                        <w:rPr>
                          <w:lang w:val="en-US"/>
                        </w:rPr>
                        <w:tab/>
                      </w:r>
                      <w:r w:rsidRPr="00E903A4">
                        <w:rPr>
                          <w:lang w:val="en-US"/>
                        </w:rPr>
                        <w:tab/>
                      </w:r>
                      <w:r>
                        <w:t>}</w:t>
                      </w:r>
                    </w:p>
                    <w:p w14:paraId="58CBDC8C" w14:textId="77777777" w:rsidR="00493466" w:rsidRDefault="00493466" w:rsidP="00654A26">
                      <w:r>
                        <w:tab/>
                      </w:r>
                      <w:r>
                        <w:tab/>
                      </w:r>
                      <w:r>
                        <w:tab/>
                        <w:t>]</w:t>
                      </w:r>
                    </w:p>
                    <w:p w14:paraId="1FD8DA2D" w14:textId="77777777" w:rsidR="00493466" w:rsidRDefault="00493466" w:rsidP="00654A26">
                      <w:r>
                        <w:tab/>
                      </w:r>
                      <w:r>
                        <w:tab/>
                        <w:t>}</w:t>
                      </w:r>
                    </w:p>
                    <w:p w14:paraId="5D36B8BA" w14:textId="77777777" w:rsidR="00493466" w:rsidRDefault="00493466" w:rsidP="00654A26">
                      <w:r>
                        <w:tab/>
                        <w:t>}</w:t>
                      </w:r>
                    </w:p>
                    <w:p w14:paraId="1759A33F" w14:textId="77777777" w:rsidR="00493466" w:rsidRDefault="00493466" w:rsidP="00654A26">
                      <w:r>
                        <w:t>}</w:t>
                      </w:r>
                    </w:p>
                  </w:txbxContent>
                </v:textbox>
                <w10:wrap type="topAndBottom" anchorx="margin"/>
              </v:shape>
            </w:pict>
          </mc:Fallback>
        </mc:AlternateContent>
      </w:r>
      <w:r w:rsidR="00602808" w:rsidRPr="00602808">
        <w:t>Body example</w:t>
      </w:r>
      <w:r>
        <w:t>:</w:t>
      </w:r>
    </w:p>
    <w:p w14:paraId="4325FE94" w14:textId="3033F238" w:rsidR="00654A26" w:rsidRPr="00602808" w:rsidRDefault="00654A26" w:rsidP="00602808"/>
    <w:p w14:paraId="101A14D7" w14:textId="1153D06D" w:rsidR="00602808" w:rsidRPr="00602808" w:rsidRDefault="00493466" w:rsidP="00602808">
      <w:r>
        <w:rPr>
          <w:noProof/>
        </w:rPr>
        <w:lastRenderedPageBreak/>
        <mc:AlternateContent>
          <mc:Choice Requires="wps">
            <w:drawing>
              <wp:anchor distT="45720" distB="45720" distL="114300" distR="114300" simplePos="0" relativeHeight="251668992" behindDoc="0" locked="0" layoutInCell="1" allowOverlap="1" wp14:anchorId="576FAF07" wp14:editId="7C8CD61B">
                <wp:simplePos x="0" y="0"/>
                <wp:positionH relativeFrom="column">
                  <wp:posOffset>728345</wp:posOffset>
                </wp:positionH>
                <wp:positionV relativeFrom="paragraph">
                  <wp:posOffset>223520</wp:posOffset>
                </wp:positionV>
                <wp:extent cx="5133975" cy="2352675"/>
                <wp:effectExtent l="0" t="0" r="28575" b="28575"/>
                <wp:wrapTopAndBottom/>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2352675"/>
                        </a:xfrm>
                        <a:prstGeom prst="rect">
                          <a:avLst/>
                        </a:prstGeom>
                        <a:solidFill>
                          <a:srgbClr val="FFFFFF"/>
                        </a:solidFill>
                        <a:ln w="9525">
                          <a:solidFill>
                            <a:srgbClr val="000000"/>
                          </a:solidFill>
                          <a:miter lim="800000"/>
                          <a:headEnd/>
                          <a:tailEnd/>
                        </a:ln>
                      </wps:spPr>
                      <wps:txbx>
                        <w:txbxContent>
                          <w:p w14:paraId="08577BD7" w14:textId="2A5E57C4" w:rsidR="00493466" w:rsidRPr="00602808" w:rsidRDefault="00493466" w:rsidP="00493466">
                            <w:r w:rsidRPr="00602808">
                              <w:t>Agreement-&gt;name: (mandatory) name of the translation agreement</w:t>
                            </w:r>
                          </w:p>
                          <w:p w14:paraId="1F369377" w14:textId="77777777" w:rsidR="00493466" w:rsidRPr="00602808" w:rsidRDefault="00493466" w:rsidP="00493466">
                            <w:r w:rsidRPr="00602808">
                              <w:t>Agreement-&gt;status: (mandatory) internal use, set to “active”.</w:t>
                            </w:r>
                          </w:p>
                          <w:p w14:paraId="0BC40F97" w14:textId="77777777" w:rsidR="00493466" w:rsidRPr="00602808" w:rsidRDefault="00493466" w:rsidP="00493466"/>
                          <w:p w14:paraId="7B96DD65" w14:textId="77777777" w:rsidR="00493466" w:rsidRPr="00602808" w:rsidRDefault="00493466" w:rsidP="00493466">
                            <w:r w:rsidRPr="00602808">
                              <w:t>Agreement-&gt; *-date: (optional) format YYYY-MM-DD</w:t>
                            </w:r>
                          </w:p>
                          <w:p w14:paraId="65B86376" w14:textId="77777777" w:rsidR="00493466" w:rsidRPr="00602808" w:rsidRDefault="00493466" w:rsidP="00493466">
                            <w:r w:rsidRPr="00602808">
                              <w:t>Agreement-&gt;source: (Mandatory) Who provider trust, origin of trust.</w:t>
                            </w:r>
                          </w:p>
                          <w:p w14:paraId="6DCCA086" w14:textId="77777777" w:rsidR="00493466" w:rsidRPr="00602808" w:rsidRDefault="00493466" w:rsidP="00493466">
                            <w:r w:rsidRPr="00602808">
                              <w:t>Agreement-&gt;target: (Mandatory) Who is trusted as result of the agreement.</w:t>
                            </w:r>
                          </w:p>
                          <w:p w14:paraId="5E371BC8" w14:textId="77777777" w:rsidR="00493466" w:rsidRPr="00602808" w:rsidRDefault="00493466" w:rsidP="00493466">
                            <w:r w:rsidRPr="00602808">
                              <w:t>Source, Target:</w:t>
                            </w:r>
                          </w:p>
                          <w:p w14:paraId="03319F1A" w14:textId="77777777" w:rsidR="00493466" w:rsidRPr="00602808" w:rsidRDefault="00493466" w:rsidP="00493466">
                            <w:r w:rsidRPr="00602808">
                              <w:t>name: (Mandatory) name of a trust scheme.</w:t>
                            </w:r>
                          </w:p>
                          <w:p w14:paraId="21B15AF3" w14:textId="77777777" w:rsidR="00493466" w:rsidRPr="00602808" w:rsidRDefault="00493466" w:rsidP="00493466">
                            <w:r w:rsidRPr="00602808">
                              <w:t xml:space="preserve">level: (Optional) level of a trust </w:t>
                            </w:r>
                            <w:proofErr w:type="spellStart"/>
                            <w:r w:rsidRPr="00602808">
                              <w:t>shceme</w:t>
                            </w:r>
                            <w:proofErr w:type="spellEnd"/>
                          </w:p>
                          <w:p w14:paraId="2BFAE017" w14:textId="77777777" w:rsidR="00493466" w:rsidRPr="00602808" w:rsidRDefault="00493466" w:rsidP="00493466">
                            <w:r w:rsidRPr="00602808">
                              <w:t>provider: (Optional)</w:t>
                            </w:r>
                          </w:p>
                          <w:p w14:paraId="5273AB98" w14:textId="77777777" w:rsidR="00493466" w:rsidRPr="00602808" w:rsidRDefault="00493466" w:rsidP="00493466">
                            <w:r w:rsidRPr="00602808">
                              <w:t>params: (optional) List of params</w:t>
                            </w:r>
                          </w:p>
                          <w:p w14:paraId="3A8ACCDF" w14:textId="77777777" w:rsidR="00493466" w:rsidRPr="00602808" w:rsidRDefault="00493466" w:rsidP="00493466">
                            <w:r w:rsidRPr="00602808">
                              <w:tab/>
                              <w:t>params-&gt;name: name of param</w:t>
                            </w:r>
                          </w:p>
                          <w:p w14:paraId="79E25B01" w14:textId="77777777" w:rsidR="00493466" w:rsidRPr="00602808" w:rsidRDefault="00493466" w:rsidP="00493466">
                            <w:r w:rsidRPr="00602808">
                              <w:tab/>
                              <w:t>params-&gt;value: value of param</w:t>
                            </w:r>
                          </w:p>
                          <w:p w14:paraId="3499F4DF" w14:textId="1DB1001F" w:rsidR="00493466" w:rsidRPr="00493466" w:rsidRDefault="0049346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6FAF07" id="_x0000_s1028" type="#_x0000_t202" style="position:absolute;margin-left:57.35pt;margin-top:17.6pt;width:404.25pt;height:185.25pt;z-index:251668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">
                <v:textbox>
                  <w:txbxContent>
                    <w:p w14:paraId="08577BD7" w14:textId="2A5E57C4" w:rsidR="00493466" w:rsidRPr="00602808" w:rsidRDefault="00493466" w:rsidP="00493466">
                      <w:r w:rsidRPr="00602808">
                        <w:t>Agreement-&gt;name: (mandatory) name of the translation agreement</w:t>
                      </w:r>
                    </w:p>
                    <w:p w14:paraId="1F369377" w14:textId="77777777" w:rsidR="00493466" w:rsidRPr="00602808" w:rsidRDefault="00493466" w:rsidP="00493466">
                      <w:r w:rsidRPr="00602808">
                        <w:t>Agreement-&gt;status: (mandatory) internal use, set to “active”.</w:t>
                      </w:r>
                    </w:p>
                    <w:p w14:paraId="0BC40F97" w14:textId="77777777" w:rsidR="00493466" w:rsidRPr="00602808" w:rsidRDefault="00493466" w:rsidP="00493466"/>
                    <w:p w14:paraId="7B96DD65" w14:textId="77777777" w:rsidR="00493466" w:rsidRPr="00602808" w:rsidRDefault="00493466" w:rsidP="00493466">
                      <w:r w:rsidRPr="00602808">
                        <w:t>Agreement-&gt; *-date: (optional) format YYYY-MM-DD</w:t>
                      </w:r>
                    </w:p>
                    <w:p w14:paraId="65B86376" w14:textId="77777777" w:rsidR="00493466" w:rsidRPr="00602808" w:rsidRDefault="00493466" w:rsidP="00493466">
                      <w:r w:rsidRPr="00602808">
                        <w:t>Agreement-&gt;source: (Mandatory) Who provider trust, origin of trust.</w:t>
                      </w:r>
                    </w:p>
                    <w:p w14:paraId="6DCCA086" w14:textId="77777777" w:rsidR="00493466" w:rsidRPr="00602808" w:rsidRDefault="00493466" w:rsidP="00493466">
                      <w:r w:rsidRPr="00602808">
                        <w:t>Agreement-&gt;target: (Mandatory) Who is trusted as result of the agreement.</w:t>
                      </w:r>
                    </w:p>
                    <w:p w14:paraId="5E371BC8" w14:textId="77777777" w:rsidR="00493466" w:rsidRPr="00602808" w:rsidRDefault="00493466" w:rsidP="00493466">
                      <w:r w:rsidRPr="00602808">
                        <w:t>Source, Target:</w:t>
                      </w:r>
                    </w:p>
                    <w:p w14:paraId="03319F1A" w14:textId="77777777" w:rsidR="00493466" w:rsidRPr="00602808" w:rsidRDefault="00493466" w:rsidP="00493466">
                      <w:r w:rsidRPr="00602808">
                        <w:t>name: (Mandatory) name of a trust scheme.</w:t>
                      </w:r>
                    </w:p>
                    <w:p w14:paraId="21B15AF3" w14:textId="77777777" w:rsidR="00493466" w:rsidRPr="00602808" w:rsidRDefault="00493466" w:rsidP="00493466">
                      <w:r w:rsidRPr="00602808">
                        <w:t xml:space="preserve">level: (Optional) level of a trust </w:t>
                      </w:r>
                      <w:proofErr w:type="spellStart"/>
                      <w:r w:rsidRPr="00602808">
                        <w:t>shceme</w:t>
                      </w:r>
                      <w:proofErr w:type="spellEnd"/>
                    </w:p>
                    <w:p w14:paraId="2BFAE017" w14:textId="77777777" w:rsidR="00493466" w:rsidRPr="00602808" w:rsidRDefault="00493466" w:rsidP="00493466">
                      <w:r w:rsidRPr="00602808">
                        <w:t>provider: (Optional)</w:t>
                      </w:r>
                    </w:p>
                    <w:p w14:paraId="5273AB98" w14:textId="77777777" w:rsidR="00493466" w:rsidRPr="00602808" w:rsidRDefault="00493466" w:rsidP="00493466">
                      <w:r w:rsidRPr="00602808">
                        <w:t>params: (optional) List of params</w:t>
                      </w:r>
                    </w:p>
                    <w:p w14:paraId="3A8ACCDF" w14:textId="77777777" w:rsidR="00493466" w:rsidRPr="00602808" w:rsidRDefault="00493466" w:rsidP="00493466">
                      <w:r w:rsidRPr="00602808">
                        <w:tab/>
                        <w:t>params-&gt;name: name of param</w:t>
                      </w:r>
                    </w:p>
                    <w:p w14:paraId="79E25B01" w14:textId="77777777" w:rsidR="00493466" w:rsidRPr="00602808" w:rsidRDefault="00493466" w:rsidP="00493466">
                      <w:r w:rsidRPr="00602808">
                        <w:tab/>
                        <w:t>params-&gt;value: value of param</w:t>
                      </w:r>
                    </w:p>
                    <w:p w14:paraId="3499F4DF" w14:textId="1DB1001F" w:rsidR="00493466" w:rsidRPr="00493466" w:rsidRDefault="00493466"/>
                  </w:txbxContent>
                </v:textbox>
                <w10:wrap type="topAndBottom"/>
              </v:shape>
            </w:pict>
          </mc:Fallback>
        </mc:AlternateContent>
      </w:r>
      <w:r w:rsidR="00602808" w:rsidRPr="00602808">
        <w:t>Description:</w:t>
      </w:r>
    </w:p>
    <w:p w14:paraId="3A8D3292" w14:textId="0874BD79" w:rsidR="00602808" w:rsidRPr="00602808" w:rsidRDefault="00602808" w:rsidP="00602808">
      <w:r w:rsidRPr="00602808">
        <w:t> </w:t>
      </w:r>
    </w:p>
    <w:p w14:paraId="55D9EC98" w14:textId="5A957C5F" w:rsidR="00602808" w:rsidRPr="00602808" w:rsidRDefault="00602808" w:rsidP="00602808">
      <w:pPr>
        <w:pStyle w:val="Ttulo2"/>
      </w:pPr>
      <w:bookmarkStart w:id="9" w:name="_Toc30505544"/>
      <w:r w:rsidRPr="00602808">
        <w:t>Retrieve names of available agreements of translation</w:t>
      </w:r>
      <w:bookmarkEnd w:id="9"/>
    </w:p>
    <w:tbl>
      <w:tblPr>
        <w:tblStyle w:val="Tablaconcuadrcula"/>
        <w:tblW w:w="0" w:type="auto"/>
        <w:tblLook w:val="04A0" w:firstRow="1" w:lastRow="0" w:firstColumn="1" w:lastColumn="0" w:noHBand="0" w:noVBand="1"/>
      </w:tblPr>
      <w:tblGrid>
        <w:gridCol w:w="1400"/>
        <w:gridCol w:w="1965"/>
        <w:gridCol w:w="963"/>
        <w:gridCol w:w="2374"/>
        <w:gridCol w:w="1820"/>
      </w:tblGrid>
      <w:tr w:rsidR="00493466" w14:paraId="537B123A" w14:textId="77777777" w:rsidTr="00493466">
        <w:tc>
          <w:tcPr>
            <w:tcW w:w="1400" w:type="dxa"/>
            <w:shd w:val="clear" w:color="auto" w:fill="88AEFF" w:themeFill="accent1" w:themeFillTint="66"/>
          </w:tcPr>
          <w:p w14:paraId="594B396E" w14:textId="77777777" w:rsidR="00493466" w:rsidRDefault="00493466" w:rsidP="00493466">
            <w:r>
              <w:t>Name</w:t>
            </w:r>
          </w:p>
        </w:tc>
        <w:tc>
          <w:tcPr>
            <w:tcW w:w="1965" w:type="dxa"/>
            <w:shd w:val="clear" w:color="auto" w:fill="88AEFF" w:themeFill="accent1" w:themeFillTint="66"/>
          </w:tcPr>
          <w:p w14:paraId="35E71CEF" w14:textId="77777777" w:rsidR="00493466" w:rsidRDefault="00493466" w:rsidP="00493466">
            <w:r>
              <w:t>Resource</w:t>
            </w:r>
          </w:p>
        </w:tc>
        <w:tc>
          <w:tcPr>
            <w:tcW w:w="935" w:type="dxa"/>
            <w:shd w:val="clear" w:color="auto" w:fill="88AEFF" w:themeFill="accent1" w:themeFillTint="66"/>
          </w:tcPr>
          <w:p w14:paraId="7E4DCCD8" w14:textId="77777777" w:rsidR="00493466" w:rsidRDefault="00493466" w:rsidP="00493466">
            <w:r>
              <w:t>Method</w:t>
            </w:r>
          </w:p>
        </w:tc>
        <w:tc>
          <w:tcPr>
            <w:tcW w:w="2374" w:type="dxa"/>
            <w:shd w:val="clear" w:color="auto" w:fill="88AEFF" w:themeFill="accent1" w:themeFillTint="66"/>
          </w:tcPr>
          <w:p w14:paraId="09B87A60" w14:textId="77777777" w:rsidR="00493466" w:rsidRDefault="00493466" w:rsidP="00493466">
            <w:r>
              <w:t>Body</w:t>
            </w:r>
          </w:p>
        </w:tc>
        <w:tc>
          <w:tcPr>
            <w:tcW w:w="1820" w:type="dxa"/>
            <w:shd w:val="clear" w:color="auto" w:fill="88AEFF" w:themeFill="accent1" w:themeFillTint="66"/>
          </w:tcPr>
          <w:p w14:paraId="053B6AC1" w14:textId="77777777" w:rsidR="00493466" w:rsidRDefault="00493466" w:rsidP="00493466">
            <w:r>
              <w:t>Description</w:t>
            </w:r>
          </w:p>
        </w:tc>
      </w:tr>
      <w:tr w:rsidR="00493466" w:rsidRPr="00FE72F9" w14:paraId="043F8A39" w14:textId="77777777" w:rsidTr="00493466">
        <w:tc>
          <w:tcPr>
            <w:tcW w:w="1400" w:type="dxa"/>
          </w:tcPr>
          <w:p w14:paraId="33772A0A" w14:textId="77777777" w:rsidR="00493466" w:rsidRDefault="00493466" w:rsidP="00493466">
            <w:r>
              <w:t xml:space="preserve"> get translations</w:t>
            </w:r>
          </w:p>
        </w:tc>
        <w:tc>
          <w:tcPr>
            <w:tcW w:w="1965" w:type="dxa"/>
          </w:tcPr>
          <w:p w14:paraId="7D949BD8" w14:textId="77777777" w:rsidR="00493466" w:rsidRDefault="00493466" w:rsidP="00493466">
            <w:r>
              <w:t>/translation</w:t>
            </w:r>
          </w:p>
        </w:tc>
        <w:tc>
          <w:tcPr>
            <w:tcW w:w="935" w:type="dxa"/>
          </w:tcPr>
          <w:p w14:paraId="492BA1FB" w14:textId="77777777" w:rsidR="00493466" w:rsidRDefault="00493466" w:rsidP="00493466">
            <w:r>
              <w:t>GET</w:t>
            </w:r>
          </w:p>
        </w:tc>
        <w:tc>
          <w:tcPr>
            <w:tcW w:w="2374" w:type="dxa"/>
          </w:tcPr>
          <w:p w14:paraId="29F20568" w14:textId="77777777" w:rsidR="00493466" w:rsidRDefault="00493466" w:rsidP="00493466"/>
        </w:tc>
        <w:tc>
          <w:tcPr>
            <w:tcW w:w="1820" w:type="dxa"/>
          </w:tcPr>
          <w:p w14:paraId="44C63DD9" w14:textId="77777777" w:rsidR="00493466" w:rsidRPr="00874B1C" w:rsidRDefault="00493466" w:rsidP="00493466">
            <w:pPr>
              <w:rPr>
                <w:lang w:val="en-US"/>
              </w:rPr>
            </w:pPr>
            <w:r w:rsidRPr="00874B1C">
              <w:rPr>
                <w:lang w:val="en-US"/>
              </w:rPr>
              <w:t xml:space="preserve">Retrieve a </w:t>
            </w:r>
            <w:proofErr w:type="spellStart"/>
            <w:r w:rsidRPr="00874B1C">
              <w:rPr>
                <w:lang w:val="en-US"/>
              </w:rPr>
              <w:t>listo</w:t>
            </w:r>
            <w:proofErr w:type="spellEnd"/>
            <w:r w:rsidRPr="00874B1C">
              <w:rPr>
                <w:lang w:val="en-US"/>
              </w:rPr>
              <w:t xml:space="preserve"> f nam</w:t>
            </w:r>
            <w:r>
              <w:rPr>
                <w:lang w:val="en-US"/>
              </w:rPr>
              <w:t>es of all available agreements of translation</w:t>
            </w:r>
          </w:p>
        </w:tc>
      </w:tr>
      <w:tr w:rsidR="00493466" w:rsidRPr="00FE72F9" w14:paraId="604FE8DA" w14:textId="77777777" w:rsidTr="00493466">
        <w:tc>
          <w:tcPr>
            <w:tcW w:w="1400" w:type="dxa"/>
            <w:shd w:val="clear" w:color="auto" w:fill="88AEFF" w:themeFill="accent1" w:themeFillTint="66"/>
          </w:tcPr>
          <w:p w14:paraId="14A65EC3" w14:textId="77777777" w:rsidR="00493466" w:rsidRDefault="00493466" w:rsidP="00493466">
            <w:r>
              <w:t>Example</w:t>
            </w:r>
          </w:p>
        </w:tc>
        <w:tc>
          <w:tcPr>
            <w:tcW w:w="7094" w:type="dxa"/>
            <w:gridSpan w:val="4"/>
          </w:tcPr>
          <w:p w14:paraId="4D8E1F34" w14:textId="77777777" w:rsidR="00493466" w:rsidRPr="00874B1C" w:rsidRDefault="00493466" w:rsidP="00493466">
            <w:pPr>
              <w:rPr>
                <w:lang w:val="en-US"/>
              </w:rPr>
            </w:pPr>
            <w:r w:rsidRPr="00874B1C">
              <w:rPr>
                <w:lang w:val="en-US"/>
              </w:rPr>
              <w:t xml:space="preserve">GET </w:t>
            </w:r>
            <w:hyperlink r:id="rId18" w:history="1">
              <w:r w:rsidRPr="00874B1C">
                <w:rPr>
                  <w:rStyle w:val="Hipervnculo"/>
                  <w:lang w:val="en-US"/>
                </w:rPr>
                <w:t>https://tta-lightest.eu:8443/integration/</w:t>
              </w:r>
              <w:r w:rsidRPr="00874B1C">
                <w:rPr>
                  <w:rStyle w:val="Hipervnculo"/>
                  <w:rFonts w:ascii="Helvetica" w:hAnsi="Helvetica" w:cs="Helvetica"/>
                  <w:sz w:val="18"/>
                  <w:szCs w:val="18"/>
                  <w:shd w:val="clear" w:color="auto" w:fill="FFFFFF"/>
                  <w:lang w:val="en-US"/>
                </w:rPr>
                <w:t>ttaFM/mng/rsc/</w:t>
              </w:r>
              <w:r w:rsidRPr="00874B1C">
                <w:rPr>
                  <w:rStyle w:val="Hipervnculo"/>
                  <w:lang w:val="en-US"/>
                </w:rPr>
                <w:t>translation</w:t>
              </w:r>
            </w:hyperlink>
          </w:p>
        </w:tc>
      </w:tr>
      <w:tr w:rsidR="00493466" w:rsidRPr="00A2791F" w14:paraId="14E9773D" w14:textId="77777777" w:rsidTr="00493466">
        <w:tc>
          <w:tcPr>
            <w:tcW w:w="1400" w:type="dxa"/>
            <w:shd w:val="clear" w:color="auto" w:fill="88AEFF" w:themeFill="accent1" w:themeFillTint="66"/>
          </w:tcPr>
          <w:p w14:paraId="74A4E0AA" w14:textId="77777777" w:rsidR="00493466" w:rsidRDefault="00493466" w:rsidP="00493466">
            <w:r>
              <w:t>Answer</w:t>
            </w:r>
          </w:p>
        </w:tc>
        <w:tc>
          <w:tcPr>
            <w:tcW w:w="1965" w:type="dxa"/>
          </w:tcPr>
          <w:p w14:paraId="744BC20E" w14:textId="77777777" w:rsidR="00493466" w:rsidRDefault="00493466" w:rsidP="00493466">
            <w:pPr>
              <w:rPr>
                <w:lang w:val="en-US"/>
              </w:rPr>
            </w:pPr>
            <w:r>
              <w:rPr>
                <w:lang w:val="en-US"/>
              </w:rPr>
              <w:t>200 OK</w:t>
            </w:r>
          </w:p>
        </w:tc>
        <w:tc>
          <w:tcPr>
            <w:tcW w:w="5129" w:type="dxa"/>
            <w:gridSpan w:val="3"/>
          </w:tcPr>
          <w:p w14:paraId="19608D4C" w14:textId="77777777" w:rsidR="00493466" w:rsidRPr="00874B1C" w:rsidRDefault="00493466" w:rsidP="00493466">
            <w:pPr>
              <w:rPr>
                <w:lang w:val="en-US"/>
              </w:rPr>
            </w:pPr>
            <w:r w:rsidRPr="00874B1C">
              <w:rPr>
                <w:lang w:val="en-US"/>
              </w:rPr>
              <w:t>{</w:t>
            </w:r>
          </w:p>
          <w:p w14:paraId="281959FA" w14:textId="77777777" w:rsidR="00493466" w:rsidRPr="00874B1C" w:rsidRDefault="00493466" w:rsidP="00493466">
            <w:pPr>
              <w:rPr>
                <w:lang w:val="en-US"/>
              </w:rPr>
            </w:pPr>
            <w:r w:rsidRPr="00874B1C">
              <w:rPr>
                <w:lang w:val="en-US"/>
              </w:rPr>
              <w:t xml:space="preserve">    "</w:t>
            </w:r>
            <w:proofErr w:type="spellStart"/>
            <w:r w:rsidRPr="00874B1C">
              <w:rPr>
                <w:lang w:val="en-US"/>
              </w:rPr>
              <w:t>agreementNames</w:t>
            </w:r>
            <w:proofErr w:type="spellEnd"/>
            <w:r w:rsidRPr="00874B1C">
              <w:rPr>
                <w:lang w:val="en-US"/>
              </w:rPr>
              <w:t>": [</w:t>
            </w:r>
          </w:p>
          <w:p w14:paraId="6F9D9C97" w14:textId="77777777" w:rsidR="00493466" w:rsidRPr="00874B1C" w:rsidRDefault="00493466" w:rsidP="00493466">
            <w:pPr>
              <w:rPr>
                <w:lang w:val="en-US"/>
              </w:rPr>
            </w:pPr>
            <w:r w:rsidRPr="00874B1C">
              <w:rPr>
                <w:lang w:val="en-US"/>
              </w:rPr>
              <w:t xml:space="preserve">        "</w:t>
            </w:r>
            <w:proofErr w:type="spellStart"/>
            <w:r w:rsidRPr="00874B1C">
              <w:rPr>
                <w:lang w:val="en-US"/>
              </w:rPr>
              <w:t>eidas-esig_fido</w:t>
            </w:r>
            <w:proofErr w:type="spellEnd"/>
            <w:r w:rsidRPr="00874B1C">
              <w:rPr>
                <w:lang w:val="en-US"/>
              </w:rPr>
              <w:t>"</w:t>
            </w:r>
          </w:p>
          <w:p w14:paraId="0C8D45B8" w14:textId="77777777" w:rsidR="00493466" w:rsidRPr="00874B1C" w:rsidRDefault="00493466" w:rsidP="00493466">
            <w:pPr>
              <w:rPr>
                <w:lang w:val="en-US"/>
              </w:rPr>
            </w:pPr>
            <w:r w:rsidRPr="00874B1C">
              <w:rPr>
                <w:lang w:val="en-US"/>
              </w:rPr>
              <w:t xml:space="preserve">    ]</w:t>
            </w:r>
          </w:p>
          <w:p w14:paraId="22B856DF" w14:textId="77777777" w:rsidR="00493466" w:rsidRPr="00A2791F" w:rsidRDefault="00493466" w:rsidP="00493466">
            <w:pPr>
              <w:rPr>
                <w:lang w:val="en-US"/>
              </w:rPr>
            </w:pPr>
            <w:r w:rsidRPr="00874B1C">
              <w:rPr>
                <w:lang w:val="en-US"/>
              </w:rPr>
              <w:t>}</w:t>
            </w:r>
          </w:p>
        </w:tc>
      </w:tr>
    </w:tbl>
    <w:p w14:paraId="7E42F381" w14:textId="77777777" w:rsidR="00602808" w:rsidRPr="00602808" w:rsidRDefault="00602808" w:rsidP="00602808"/>
    <w:p w14:paraId="69848DC1" w14:textId="04D1EF89" w:rsidR="00602808" w:rsidRPr="00602808" w:rsidRDefault="00602808" w:rsidP="00602808">
      <w:pPr>
        <w:pStyle w:val="Ttulo2"/>
      </w:pPr>
      <w:bookmarkStart w:id="10" w:name="_Toc30505545"/>
      <w:r w:rsidRPr="00602808">
        <w:t>Retrieve details of an agreement of translation</w:t>
      </w:r>
      <w:bookmarkEnd w:id="10"/>
    </w:p>
    <w:tbl>
      <w:tblPr>
        <w:tblStyle w:val="Tablaconcuadrcula"/>
        <w:tblW w:w="0" w:type="auto"/>
        <w:tblLook w:val="04A0" w:firstRow="1" w:lastRow="0" w:firstColumn="1" w:lastColumn="0" w:noHBand="0" w:noVBand="1"/>
      </w:tblPr>
      <w:tblGrid>
        <w:gridCol w:w="1400"/>
        <w:gridCol w:w="2153"/>
        <w:gridCol w:w="963"/>
        <w:gridCol w:w="2374"/>
        <w:gridCol w:w="1820"/>
      </w:tblGrid>
      <w:tr w:rsidR="00493466" w14:paraId="5A0AA8CF" w14:textId="77777777" w:rsidTr="00493466">
        <w:tc>
          <w:tcPr>
            <w:tcW w:w="1400" w:type="dxa"/>
            <w:shd w:val="clear" w:color="auto" w:fill="88AEFF" w:themeFill="accent1" w:themeFillTint="66"/>
          </w:tcPr>
          <w:p w14:paraId="53D37450" w14:textId="77777777" w:rsidR="00493466" w:rsidRDefault="00493466" w:rsidP="00493466">
            <w:r>
              <w:t>Name</w:t>
            </w:r>
          </w:p>
        </w:tc>
        <w:tc>
          <w:tcPr>
            <w:tcW w:w="1965" w:type="dxa"/>
            <w:shd w:val="clear" w:color="auto" w:fill="88AEFF" w:themeFill="accent1" w:themeFillTint="66"/>
          </w:tcPr>
          <w:p w14:paraId="7221FAD3" w14:textId="77777777" w:rsidR="00493466" w:rsidRDefault="00493466" w:rsidP="00493466">
            <w:r>
              <w:t>Resource</w:t>
            </w:r>
          </w:p>
        </w:tc>
        <w:tc>
          <w:tcPr>
            <w:tcW w:w="935" w:type="dxa"/>
            <w:shd w:val="clear" w:color="auto" w:fill="88AEFF" w:themeFill="accent1" w:themeFillTint="66"/>
          </w:tcPr>
          <w:p w14:paraId="1CA061B9" w14:textId="77777777" w:rsidR="00493466" w:rsidRDefault="00493466" w:rsidP="00493466">
            <w:r>
              <w:t>Method</w:t>
            </w:r>
          </w:p>
        </w:tc>
        <w:tc>
          <w:tcPr>
            <w:tcW w:w="2374" w:type="dxa"/>
            <w:shd w:val="clear" w:color="auto" w:fill="88AEFF" w:themeFill="accent1" w:themeFillTint="66"/>
          </w:tcPr>
          <w:p w14:paraId="4FD1AD6E" w14:textId="77777777" w:rsidR="00493466" w:rsidRDefault="00493466" w:rsidP="00493466">
            <w:r>
              <w:t>Body</w:t>
            </w:r>
          </w:p>
        </w:tc>
        <w:tc>
          <w:tcPr>
            <w:tcW w:w="1820" w:type="dxa"/>
            <w:shd w:val="clear" w:color="auto" w:fill="88AEFF" w:themeFill="accent1" w:themeFillTint="66"/>
          </w:tcPr>
          <w:p w14:paraId="39F729C8" w14:textId="77777777" w:rsidR="00493466" w:rsidRDefault="00493466" w:rsidP="00493466">
            <w:r>
              <w:t>Description</w:t>
            </w:r>
          </w:p>
        </w:tc>
      </w:tr>
      <w:tr w:rsidR="00493466" w:rsidRPr="00FE72F9" w14:paraId="790E0585" w14:textId="77777777" w:rsidTr="00493466">
        <w:tc>
          <w:tcPr>
            <w:tcW w:w="1400" w:type="dxa"/>
          </w:tcPr>
          <w:p w14:paraId="65FAEE28" w14:textId="77777777" w:rsidR="00493466" w:rsidRPr="003822D6" w:rsidRDefault="00493466" w:rsidP="00493466">
            <w:pPr>
              <w:rPr>
                <w:lang w:val="en-US"/>
              </w:rPr>
            </w:pPr>
            <w:r w:rsidRPr="003822D6">
              <w:rPr>
                <w:lang w:val="en-US"/>
              </w:rPr>
              <w:t xml:space="preserve"> get agreement </w:t>
            </w:r>
          </w:p>
        </w:tc>
        <w:tc>
          <w:tcPr>
            <w:tcW w:w="1965" w:type="dxa"/>
          </w:tcPr>
          <w:p w14:paraId="668F5004" w14:textId="77777777" w:rsidR="00493466" w:rsidRDefault="00493466" w:rsidP="00493466">
            <w:r>
              <w:t>/translation/&lt;name&gt;</w:t>
            </w:r>
          </w:p>
        </w:tc>
        <w:tc>
          <w:tcPr>
            <w:tcW w:w="935" w:type="dxa"/>
          </w:tcPr>
          <w:p w14:paraId="22FDA157" w14:textId="77777777" w:rsidR="00493466" w:rsidRDefault="00493466" w:rsidP="00493466">
            <w:r>
              <w:t>GET</w:t>
            </w:r>
          </w:p>
        </w:tc>
        <w:tc>
          <w:tcPr>
            <w:tcW w:w="2374" w:type="dxa"/>
          </w:tcPr>
          <w:p w14:paraId="7723520E" w14:textId="77777777" w:rsidR="00493466" w:rsidRDefault="00493466" w:rsidP="00493466"/>
        </w:tc>
        <w:tc>
          <w:tcPr>
            <w:tcW w:w="1820" w:type="dxa"/>
          </w:tcPr>
          <w:p w14:paraId="210FDFEB" w14:textId="77777777" w:rsidR="00493466" w:rsidRPr="00874B1C" w:rsidRDefault="00493466" w:rsidP="00493466">
            <w:pPr>
              <w:rPr>
                <w:lang w:val="en-US"/>
              </w:rPr>
            </w:pPr>
            <w:r w:rsidRPr="00874B1C">
              <w:rPr>
                <w:lang w:val="en-US"/>
              </w:rPr>
              <w:t xml:space="preserve">Retrieve </w:t>
            </w:r>
            <w:r>
              <w:rPr>
                <w:lang w:val="en-US"/>
              </w:rPr>
              <w:t>details of an agreement of translation</w:t>
            </w:r>
          </w:p>
        </w:tc>
      </w:tr>
      <w:tr w:rsidR="00493466" w:rsidRPr="00FE72F9" w14:paraId="5D5828A7" w14:textId="77777777" w:rsidTr="00493466">
        <w:tc>
          <w:tcPr>
            <w:tcW w:w="1400" w:type="dxa"/>
            <w:shd w:val="clear" w:color="auto" w:fill="88AEFF" w:themeFill="accent1" w:themeFillTint="66"/>
          </w:tcPr>
          <w:p w14:paraId="29F6C6A3" w14:textId="77777777" w:rsidR="00493466" w:rsidRDefault="00493466" w:rsidP="00493466">
            <w:r>
              <w:t>Example</w:t>
            </w:r>
          </w:p>
        </w:tc>
        <w:tc>
          <w:tcPr>
            <w:tcW w:w="7094" w:type="dxa"/>
            <w:gridSpan w:val="4"/>
          </w:tcPr>
          <w:p w14:paraId="7B2F36D9" w14:textId="77777777" w:rsidR="00493466" w:rsidRPr="003822D6" w:rsidRDefault="00493466" w:rsidP="00493466">
            <w:pPr>
              <w:rPr>
                <w:lang w:val="en-US"/>
              </w:rPr>
            </w:pPr>
            <w:r w:rsidRPr="00874B1C">
              <w:rPr>
                <w:lang w:val="en-US"/>
              </w:rPr>
              <w:t xml:space="preserve">GET </w:t>
            </w:r>
            <w:r w:rsidRPr="003822D6">
              <w:rPr>
                <w:rFonts w:ascii="Helvetica" w:hAnsi="Helvetica" w:cs="Helvetica"/>
                <w:color w:val="505050"/>
                <w:sz w:val="18"/>
                <w:szCs w:val="18"/>
                <w:shd w:val="clear" w:color="auto" w:fill="FFFFFF"/>
                <w:lang w:val="en-US"/>
              </w:rPr>
              <w:t>https://tta-lightest.eu:8443/unittesting/ttaFM/mng/rsc/translation/eidas-esig_fido</w:t>
            </w:r>
          </w:p>
        </w:tc>
      </w:tr>
      <w:tr w:rsidR="00493466" w:rsidRPr="00A2791F" w14:paraId="00B94121" w14:textId="77777777" w:rsidTr="00493466">
        <w:tc>
          <w:tcPr>
            <w:tcW w:w="1400" w:type="dxa"/>
            <w:shd w:val="clear" w:color="auto" w:fill="88AEFF" w:themeFill="accent1" w:themeFillTint="66"/>
          </w:tcPr>
          <w:p w14:paraId="1A1C7865" w14:textId="77777777" w:rsidR="00493466" w:rsidRDefault="00493466" w:rsidP="00493466">
            <w:r>
              <w:t>Answer</w:t>
            </w:r>
          </w:p>
        </w:tc>
        <w:tc>
          <w:tcPr>
            <w:tcW w:w="1965" w:type="dxa"/>
          </w:tcPr>
          <w:p w14:paraId="5143797B" w14:textId="77777777" w:rsidR="00493466" w:rsidRDefault="00493466" w:rsidP="00493466">
            <w:pPr>
              <w:rPr>
                <w:lang w:val="en-US"/>
              </w:rPr>
            </w:pPr>
            <w:r>
              <w:rPr>
                <w:lang w:val="en-US"/>
              </w:rPr>
              <w:t>200 OK</w:t>
            </w:r>
          </w:p>
        </w:tc>
        <w:tc>
          <w:tcPr>
            <w:tcW w:w="5129" w:type="dxa"/>
            <w:gridSpan w:val="3"/>
          </w:tcPr>
          <w:p w14:paraId="249845C4" w14:textId="77777777" w:rsidR="00493466" w:rsidRPr="00A2791F" w:rsidRDefault="00493466" w:rsidP="00493466">
            <w:pPr>
              <w:rPr>
                <w:lang w:val="en-US"/>
              </w:rPr>
            </w:pPr>
            <w:r>
              <w:rPr>
                <w:lang w:val="en-US"/>
              </w:rPr>
              <w:t>The body of the answer is the one used to create the agreement of translation. See Body example 1</w:t>
            </w:r>
          </w:p>
        </w:tc>
      </w:tr>
    </w:tbl>
    <w:p w14:paraId="4FFF019D" w14:textId="016072FE" w:rsidR="00602808" w:rsidRDefault="00602808" w:rsidP="00602808"/>
    <w:p w14:paraId="6C283A56" w14:textId="5E52DAB2" w:rsidR="00493466" w:rsidRDefault="00493466" w:rsidP="00602808"/>
    <w:p w14:paraId="2B9CC1CC" w14:textId="57AB7743" w:rsidR="00493466" w:rsidRDefault="00493466" w:rsidP="00602808"/>
    <w:p w14:paraId="680B28C4" w14:textId="0FD2E175" w:rsidR="00493466" w:rsidRDefault="00493466" w:rsidP="00602808"/>
    <w:p w14:paraId="281FF47C" w14:textId="4E4F6469" w:rsidR="00493466" w:rsidRDefault="00493466" w:rsidP="00602808"/>
    <w:p w14:paraId="56CBF658" w14:textId="77777777" w:rsidR="00493466" w:rsidRPr="00602808" w:rsidRDefault="00493466" w:rsidP="00602808"/>
    <w:p w14:paraId="04EDB869" w14:textId="04DEFD64" w:rsidR="00602808" w:rsidRPr="00602808" w:rsidRDefault="00602808" w:rsidP="00602808">
      <w:pPr>
        <w:pStyle w:val="Ttulo2"/>
      </w:pPr>
      <w:bookmarkStart w:id="11" w:name="_Toc30505546"/>
      <w:r w:rsidRPr="00602808">
        <w:lastRenderedPageBreak/>
        <w:t>Delete an agreement of Translation</w:t>
      </w:r>
      <w:bookmarkEnd w:id="11"/>
    </w:p>
    <w:tbl>
      <w:tblPr>
        <w:tblStyle w:val="Tablaconcuadrcula"/>
        <w:tblW w:w="0" w:type="auto"/>
        <w:tblLook w:val="04A0" w:firstRow="1" w:lastRow="0" w:firstColumn="1" w:lastColumn="0" w:noHBand="0" w:noVBand="1"/>
      </w:tblPr>
      <w:tblGrid>
        <w:gridCol w:w="1400"/>
        <w:gridCol w:w="2153"/>
        <w:gridCol w:w="1123"/>
        <w:gridCol w:w="2374"/>
        <w:gridCol w:w="1820"/>
      </w:tblGrid>
      <w:tr w:rsidR="00493466" w14:paraId="649BBD7C" w14:textId="77777777" w:rsidTr="00493466">
        <w:tc>
          <w:tcPr>
            <w:tcW w:w="1400" w:type="dxa"/>
            <w:shd w:val="clear" w:color="auto" w:fill="88AEFF" w:themeFill="accent1" w:themeFillTint="66"/>
          </w:tcPr>
          <w:p w14:paraId="72BA2B3F" w14:textId="77777777" w:rsidR="00493466" w:rsidRDefault="00493466" w:rsidP="00493466">
            <w:r>
              <w:t>Name</w:t>
            </w:r>
          </w:p>
        </w:tc>
        <w:tc>
          <w:tcPr>
            <w:tcW w:w="1965" w:type="dxa"/>
            <w:shd w:val="clear" w:color="auto" w:fill="88AEFF" w:themeFill="accent1" w:themeFillTint="66"/>
          </w:tcPr>
          <w:p w14:paraId="6B1A067F" w14:textId="77777777" w:rsidR="00493466" w:rsidRDefault="00493466" w:rsidP="00493466">
            <w:r>
              <w:t>Resource</w:t>
            </w:r>
          </w:p>
        </w:tc>
        <w:tc>
          <w:tcPr>
            <w:tcW w:w="935" w:type="dxa"/>
            <w:shd w:val="clear" w:color="auto" w:fill="88AEFF" w:themeFill="accent1" w:themeFillTint="66"/>
          </w:tcPr>
          <w:p w14:paraId="607824A8" w14:textId="77777777" w:rsidR="00493466" w:rsidRDefault="00493466" w:rsidP="00493466">
            <w:r>
              <w:t>Method</w:t>
            </w:r>
          </w:p>
        </w:tc>
        <w:tc>
          <w:tcPr>
            <w:tcW w:w="2374" w:type="dxa"/>
            <w:shd w:val="clear" w:color="auto" w:fill="88AEFF" w:themeFill="accent1" w:themeFillTint="66"/>
          </w:tcPr>
          <w:p w14:paraId="7C2317DF" w14:textId="77777777" w:rsidR="00493466" w:rsidRDefault="00493466" w:rsidP="00493466">
            <w:r>
              <w:t>Body</w:t>
            </w:r>
          </w:p>
        </w:tc>
        <w:tc>
          <w:tcPr>
            <w:tcW w:w="1820" w:type="dxa"/>
            <w:shd w:val="clear" w:color="auto" w:fill="88AEFF" w:themeFill="accent1" w:themeFillTint="66"/>
          </w:tcPr>
          <w:p w14:paraId="6957B3DB" w14:textId="77777777" w:rsidR="00493466" w:rsidRDefault="00493466" w:rsidP="00493466">
            <w:r>
              <w:t>Description</w:t>
            </w:r>
          </w:p>
        </w:tc>
      </w:tr>
      <w:tr w:rsidR="00493466" w:rsidRPr="00FE72F9" w14:paraId="1EF76B12" w14:textId="77777777" w:rsidTr="00493466">
        <w:tc>
          <w:tcPr>
            <w:tcW w:w="1400" w:type="dxa"/>
          </w:tcPr>
          <w:p w14:paraId="45C13196" w14:textId="77777777" w:rsidR="00493466" w:rsidRDefault="00493466" w:rsidP="00493466">
            <w:r>
              <w:t xml:space="preserve"> Delete translation</w:t>
            </w:r>
          </w:p>
        </w:tc>
        <w:tc>
          <w:tcPr>
            <w:tcW w:w="1965" w:type="dxa"/>
          </w:tcPr>
          <w:p w14:paraId="1F9824C8" w14:textId="77777777" w:rsidR="00493466" w:rsidRDefault="00493466" w:rsidP="00493466">
            <w:r>
              <w:t>/translation/&lt;name&gt;</w:t>
            </w:r>
          </w:p>
        </w:tc>
        <w:tc>
          <w:tcPr>
            <w:tcW w:w="935" w:type="dxa"/>
          </w:tcPr>
          <w:p w14:paraId="2AC7C59A" w14:textId="77777777" w:rsidR="00493466" w:rsidRDefault="00493466" w:rsidP="00493466">
            <w:r>
              <w:t>DELETE</w:t>
            </w:r>
          </w:p>
        </w:tc>
        <w:tc>
          <w:tcPr>
            <w:tcW w:w="2374" w:type="dxa"/>
          </w:tcPr>
          <w:p w14:paraId="4CF48095" w14:textId="77777777" w:rsidR="00493466" w:rsidRDefault="00493466" w:rsidP="00493466"/>
        </w:tc>
        <w:tc>
          <w:tcPr>
            <w:tcW w:w="1820" w:type="dxa"/>
          </w:tcPr>
          <w:p w14:paraId="5AF5B396" w14:textId="77777777" w:rsidR="00493466" w:rsidRPr="00874B1C" w:rsidRDefault="00493466" w:rsidP="00493466">
            <w:pPr>
              <w:rPr>
                <w:lang w:val="en-US"/>
              </w:rPr>
            </w:pPr>
            <w:r>
              <w:rPr>
                <w:lang w:val="en-US"/>
              </w:rPr>
              <w:t xml:space="preserve">Delete an </w:t>
            </w:r>
            <w:proofErr w:type="gramStart"/>
            <w:r>
              <w:rPr>
                <w:lang w:val="en-US"/>
              </w:rPr>
              <w:t>agreements of translation</w:t>
            </w:r>
            <w:proofErr w:type="gramEnd"/>
          </w:p>
        </w:tc>
      </w:tr>
      <w:tr w:rsidR="00493466" w:rsidRPr="009E263C" w14:paraId="280536D8" w14:textId="77777777" w:rsidTr="00493466">
        <w:tc>
          <w:tcPr>
            <w:tcW w:w="1400" w:type="dxa"/>
            <w:shd w:val="clear" w:color="auto" w:fill="88AEFF" w:themeFill="accent1" w:themeFillTint="66"/>
          </w:tcPr>
          <w:p w14:paraId="14D34265" w14:textId="77777777" w:rsidR="00493466" w:rsidRDefault="00493466" w:rsidP="00493466">
            <w:r>
              <w:t>Example</w:t>
            </w:r>
          </w:p>
        </w:tc>
        <w:tc>
          <w:tcPr>
            <w:tcW w:w="7094" w:type="dxa"/>
            <w:gridSpan w:val="4"/>
          </w:tcPr>
          <w:p w14:paraId="07A6E0A8" w14:textId="77777777" w:rsidR="00493466" w:rsidRPr="00493466" w:rsidRDefault="00493466" w:rsidP="00493466">
            <w:pPr>
              <w:rPr>
                <w:lang w:val="es-ES"/>
              </w:rPr>
            </w:pPr>
            <w:r w:rsidRPr="00493466">
              <w:rPr>
                <w:lang w:val="es-ES"/>
              </w:rPr>
              <w:t xml:space="preserve">DELETE </w:t>
            </w:r>
            <w:r w:rsidRPr="00493466">
              <w:rPr>
                <w:rFonts w:ascii="Helvetica" w:hAnsi="Helvetica" w:cs="Helvetica"/>
                <w:color w:val="505050"/>
                <w:sz w:val="18"/>
                <w:szCs w:val="18"/>
                <w:shd w:val="clear" w:color="auto" w:fill="FFFFFF"/>
                <w:lang w:val="es-ES"/>
              </w:rPr>
              <w:t>https://tta-lightest.eu:8443/unittesting/ttaFM/mng/rsc/translation/eidas-esig_fido</w:t>
            </w:r>
          </w:p>
        </w:tc>
      </w:tr>
      <w:tr w:rsidR="00493466" w:rsidRPr="00A2791F" w14:paraId="13C5C03C" w14:textId="77777777" w:rsidTr="00493466">
        <w:tc>
          <w:tcPr>
            <w:tcW w:w="1400" w:type="dxa"/>
            <w:shd w:val="clear" w:color="auto" w:fill="88AEFF" w:themeFill="accent1" w:themeFillTint="66"/>
          </w:tcPr>
          <w:p w14:paraId="6B15BD94" w14:textId="77777777" w:rsidR="00493466" w:rsidRDefault="00493466" w:rsidP="00493466">
            <w:r>
              <w:t>Answer</w:t>
            </w:r>
          </w:p>
        </w:tc>
        <w:tc>
          <w:tcPr>
            <w:tcW w:w="1965" w:type="dxa"/>
          </w:tcPr>
          <w:p w14:paraId="3C16D10D" w14:textId="77777777" w:rsidR="00493466" w:rsidRDefault="00493466" w:rsidP="00493466">
            <w:pPr>
              <w:rPr>
                <w:lang w:val="en-US"/>
              </w:rPr>
            </w:pPr>
            <w:r>
              <w:rPr>
                <w:lang w:val="en-US"/>
              </w:rPr>
              <w:t>200 OK</w:t>
            </w:r>
          </w:p>
        </w:tc>
        <w:tc>
          <w:tcPr>
            <w:tcW w:w="5129" w:type="dxa"/>
            <w:gridSpan w:val="3"/>
          </w:tcPr>
          <w:p w14:paraId="525EA3FB" w14:textId="77777777" w:rsidR="00493466" w:rsidRPr="00A2791F" w:rsidRDefault="00493466" w:rsidP="00493466">
            <w:pPr>
              <w:rPr>
                <w:lang w:val="en-US"/>
              </w:rPr>
            </w:pPr>
          </w:p>
        </w:tc>
      </w:tr>
    </w:tbl>
    <w:p w14:paraId="15F408A4" w14:textId="0452ACC1" w:rsidR="00602808" w:rsidRPr="00602808" w:rsidRDefault="00602808" w:rsidP="00602808">
      <w:r w:rsidRPr="00602808">
        <w:tab/>
      </w:r>
    </w:p>
    <w:p w14:paraId="4DFC2935" w14:textId="77777777" w:rsidR="00602808" w:rsidRPr="00602808" w:rsidRDefault="00602808" w:rsidP="00602808"/>
    <w:p w14:paraId="5DC5C7D8" w14:textId="77777777" w:rsidR="00602808" w:rsidRPr="00602808" w:rsidRDefault="00602808" w:rsidP="00602808">
      <w:r w:rsidRPr="00602808">
        <w:t> </w:t>
      </w:r>
    </w:p>
    <w:p w14:paraId="5026A70F" w14:textId="46992DF0" w:rsidR="00602808" w:rsidRPr="00602808" w:rsidRDefault="00602808" w:rsidP="00602808"/>
    <w:p w14:paraId="75E3BC58" w14:textId="7D843D34" w:rsidR="00602808" w:rsidRPr="00602808" w:rsidRDefault="00602808" w:rsidP="00602808">
      <w:pPr>
        <w:pStyle w:val="Ttulo2"/>
      </w:pPr>
      <w:bookmarkStart w:id="12" w:name="_Toc30505547"/>
      <w:r w:rsidRPr="00602808">
        <w:t>Get information about agreements by Trust Scheme</w:t>
      </w:r>
      <w:bookmarkEnd w:id="12"/>
    </w:p>
    <w:tbl>
      <w:tblPr>
        <w:tblStyle w:val="Tablaconcuadrcula"/>
        <w:tblW w:w="0" w:type="auto"/>
        <w:tblLook w:val="04A0" w:firstRow="1" w:lastRow="0" w:firstColumn="1" w:lastColumn="0" w:noHBand="0" w:noVBand="1"/>
      </w:tblPr>
      <w:tblGrid>
        <w:gridCol w:w="1373"/>
        <w:gridCol w:w="3200"/>
        <w:gridCol w:w="963"/>
        <w:gridCol w:w="2073"/>
        <w:gridCol w:w="1785"/>
      </w:tblGrid>
      <w:tr w:rsidR="00493466" w14:paraId="49802E63" w14:textId="77777777" w:rsidTr="00493466">
        <w:tc>
          <w:tcPr>
            <w:tcW w:w="1400" w:type="dxa"/>
            <w:shd w:val="clear" w:color="auto" w:fill="88AEFF" w:themeFill="accent1" w:themeFillTint="66"/>
          </w:tcPr>
          <w:p w14:paraId="6EBB0410" w14:textId="77777777" w:rsidR="00493466" w:rsidRDefault="00493466" w:rsidP="00493466">
            <w:r>
              <w:t>Name</w:t>
            </w:r>
          </w:p>
        </w:tc>
        <w:tc>
          <w:tcPr>
            <w:tcW w:w="1965" w:type="dxa"/>
            <w:shd w:val="clear" w:color="auto" w:fill="88AEFF" w:themeFill="accent1" w:themeFillTint="66"/>
          </w:tcPr>
          <w:p w14:paraId="1797CEDA" w14:textId="77777777" w:rsidR="00493466" w:rsidRDefault="00493466" w:rsidP="00493466">
            <w:r>
              <w:t>Resource</w:t>
            </w:r>
          </w:p>
        </w:tc>
        <w:tc>
          <w:tcPr>
            <w:tcW w:w="935" w:type="dxa"/>
            <w:shd w:val="clear" w:color="auto" w:fill="88AEFF" w:themeFill="accent1" w:themeFillTint="66"/>
          </w:tcPr>
          <w:p w14:paraId="35E7508C" w14:textId="77777777" w:rsidR="00493466" w:rsidRDefault="00493466" w:rsidP="00493466">
            <w:r>
              <w:t>Method</w:t>
            </w:r>
          </w:p>
        </w:tc>
        <w:tc>
          <w:tcPr>
            <w:tcW w:w="2374" w:type="dxa"/>
            <w:shd w:val="clear" w:color="auto" w:fill="88AEFF" w:themeFill="accent1" w:themeFillTint="66"/>
          </w:tcPr>
          <w:p w14:paraId="0609CC0D" w14:textId="77777777" w:rsidR="00493466" w:rsidRDefault="00493466" w:rsidP="00493466">
            <w:r>
              <w:t>Body</w:t>
            </w:r>
          </w:p>
        </w:tc>
        <w:tc>
          <w:tcPr>
            <w:tcW w:w="1820" w:type="dxa"/>
            <w:shd w:val="clear" w:color="auto" w:fill="88AEFF" w:themeFill="accent1" w:themeFillTint="66"/>
          </w:tcPr>
          <w:p w14:paraId="40E5C33F" w14:textId="77777777" w:rsidR="00493466" w:rsidRDefault="00493466" w:rsidP="00493466">
            <w:r>
              <w:t>Description</w:t>
            </w:r>
          </w:p>
        </w:tc>
      </w:tr>
      <w:tr w:rsidR="00493466" w:rsidRPr="00FE72F9" w14:paraId="73124D83" w14:textId="77777777" w:rsidTr="00493466">
        <w:tc>
          <w:tcPr>
            <w:tcW w:w="1400" w:type="dxa"/>
          </w:tcPr>
          <w:p w14:paraId="55807863" w14:textId="77777777" w:rsidR="00493466" w:rsidRPr="00A153E2" w:rsidRDefault="00493466" w:rsidP="00493466">
            <w:pPr>
              <w:rPr>
                <w:lang w:val="en-US"/>
              </w:rPr>
            </w:pPr>
            <w:r w:rsidRPr="00A153E2">
              <w:rPr>
                <w:lang w:val="en-US"/>
              </w:rPr>
              <w:t xml:space="preserve"> Get agreements by trust s</w:t>
            </w:r>
            <w:r>
              <w:rPr>
                <w:lang w:val="en-US"/>
              </w:rPr>
              <w:t>cheme</w:t>
            </w:r>
          </w:p>
        </w:tc>
        <w:tc>
          <w:tcPr>
            <w:tcW w:w="1965" w:type="dxa"/>
          </w:tcPr>
          <w:p w14:paraId="3C97416F" w14:textId="77777777" w:rsidR="00493466" w:rsidRPr="00A153E2" w:rsidRDefault="00493466" w:rsidP="00493466">
            <w:pPr>
              <w:rPr>
                <w:sz w:val="14"/>
                <w:szCs w:val="14"/>
              </w:rPr>
            </w:pPr>
            <w:r w:rsidRPr="00A153E2">
              <w:rPr>
                <w:sz w:val="14"/>
                <w:szCs w:val="14"/>
              </w:rPr>
              <w:t>/</w:t>
            </w:r>
            <w:r w:rsidRPr="00A153E2">
              <w:rPr>
                <w:rFonts w:ascii="Consolas" w:hAnsi="Consolas" w:cs="Consolas"/>
                <w:color w:val="2A00FF"/>
                <w:sz w:val="14"/>
                <w:szCs w:val="14"/>
                <w:highlight w:val="blue"/>
              </w:rPr>
              <w:t xml:space="preserve"> </w:t>
            </w:r>
            <w:proofErr w:type="spellStart"/>
            <w:r w:rsidRPr="00A153E2">
              <w:rPr>
                <w:rFonts w:ascii="Consolas" w:hAnsi="Consolas" w:cs="Consolas"/>
                <w:color w:val="2A00FF"/>
                <w:sz w:val="14"/>
                <w:szCs w:val="14"/>
              </w:rPr>
              <w:t>getAgreementsRelatedToATrustScheme</w:t>
            </w:r>
            <w:proofErr w:type="spellEnd"/>
            <w:r w:rsidRPr="00A153E2">
              <w:rPr>
                <w:sz w:val="14"/>
                <w:szCs w:val="14"/>
              </w:rPr>
              <w:t>/&lt;</w:t>
            </w:r>
            <w:r>
              <w:rPr>
                <w:sz w:val="14"/>
                <w:szCs w:val="14"/>
              </w:rPr>
              <w:t xml:space="preserve">trust </w:t>
            </w:r>
            <w:proofErr w:type="spellStart"/>
            <w:r>
              <w:rPr>
                <w:sz w:val="14"/>
                <w:szCs w:val="14"/>
              </w:rPr>
              <w:t>sheme</w:t>
            </w:r>
            <w:proofErr w:type="spellEnd"/>
            <w:r>
              <w:rPr>
                <w:sz w:val="14"/>
                <w:szCs w:val="14"/>
              </w:rPr>
              <w:t xml:space="preserve"> </w:t>
            </w:r>
            <w:r w:rsidRPr="00A153E2">
              <w:rPr>
                <w:sz w:val="14"/>
                <w:szCs w:val="14"/>
              </w:rPr>
              <w:t>name&gt;</w:t>
            </w:r>
          </w:p>
        </w:tc>
        <w:tc>
          <w:tcPr>
            <w:tcW w:w="935" w:type="dxa"/>
          </w:tcPr>
          <w:p w14:paraId="11B62681" w14:textId="77777777" w:rsidR="00493466" w:rsidRDefault="00493466" w:rsidP="00493466">
            <w:r>
              <w:t>GET</w:t>
            </w:r>
          </w:p>
        </w:tc>
        <w:tc>
          <w:tcPr>
            <w:tcW w:w="2374" w:type="dxa"/>
          </w:tcPr>
          <w:p w14:paraId="13EFDAEA" w14:textId="77777777" w:rsidR="00493466" w:rsidRDefault="00493466" w:rsidP="00493466"/>
        </w:tc>
        <w:tc>
          <w:tcPr>
            <w:tcW w:w="1820" w:type="dxa"/>
          </w:tcPr>
          <w:p w14:paraId="73ADF163" w14:textId="77777777" w:rsidR="00493466" w:rsidRPr="00874B1C" w:rsidRDefault="00493466" w:rsidP="00493466">
            <w:pPr>
              <w:rPr>
                <w:lang w:val="en-US"/>
              </w:rPr>
            </w:pPr>
            <w:r>
              <w:rPr>
                <w:lang w:val="en-US"/>
              </w:rPr>
              <w:t xml:space="preserve">It </w:t>
            </w:r>
            <w:proofErr w:type="gramStart"/>
            <w:r>
              <w:rPr>
                <w:lang w:val="en-US"/>
              </w:rPr>
              <w:t>answer</w:t>
            </w:r>
            <w:proofErr w:type="gramEnd"/>
            <w:r>
              <w:rPr>
                <w:lang w:val="en-US"/>
              </w:rPr>
              <w:t xml:space="preserve"> a list of agreement names in which the given trust scheme participates as source and as origin</w:t>
            </w:r>
          </w:p>
        </w:tc>
      </w:tr>
      <w:tr w:rsidR="00493466" w:rsidRPr="00FE72F9" w14:paraId="56DCEC7E" w14:textId="77777777" w:rsidTr="00493466">
        <w:tc>
          <w:tcPr>
            <w:tcW w:w="1400" w:type="dxa"/>
            <w:shd w:val="clear" w:color="auto" w:fill="88AEFF" w:themeFill="accent1" w:themeFillTint="66"/>
          </w:tcPr>
          <w:p w14:paraId="20347FD2" w14:textId="77777777" w:rsidR="00493466" w:rsidRDefault="00493466" w:rsidP="00493466">
            <w:r>
              <w:t>Example</w:t>
            </w:r>
          </w:p>
        </w:tc>
        <w:tc>
          <w:tcPr>
            <w:tcW w:w="7094" w:type="dxa"/>
            <w:gridSpan w:val="4"/>
          </w:tcPr>
          <w:p w14:paraId="19185E0E" w14:textId="77777777" w:rsidR="00493466" w:rsidRPr="00A153E2" w:rsidRDefault="00493466" w:rsidP="00493466">
            <w:pPr>
              <w:rPr>
                <w:lang w:val="en-US"/>
              </w:rPr>
            </w:pPr>
            <w:r w:rsidRPr="00A153E2">
              <w:rPr>
                <w:lang w:val="en-US"/>
              </w:rPr>
              <w:t xml:space="preserve">GET </w:t>
            </w:r>
            <w:r w:rsidRPr="00A153E2">
              <w:rPr>
                <w:rFonts w:ascii="Helvetica" w:hAnsi="Helvetica" w:cs="Helvetica"/>
                <w:color w:val="505050"/>
                <w:sz w:val="18"/>
                <w:szCs w:val="18"/>
                <w:shd w:val="clear" w:color="auto" w:fill="FFFFFF"/>
                <w:lang w:val="en-US"/>
              </w:rPr>
              <w:t>https://tta-lightest.eu:8443/unittesting/ttaFM/mng/rsc/getAgreementsRelatedToATrustScheme/fido</w:t>
            </w:r>
          </w:p>
        </w:tc>
      </w:tr>
      <w:tr w:rsidR="00493466" w:rsidRPr="00A2791F" w14:paraId="4C6325EC" w14:textId="77777777" w:rsidTr="00493466">
        <w:tc>
          <w:tcPr>
            <w:tcW w:w="1400" w:type="dxa"/>
            <w:shd w:val="clear" w:color="auto" w:fill="88AEFF" w:themeFill="accent1" w:themeFillTint="66"/>
          </w:tcPr>
          <w:p w14:paraId="74697A75" w14:textId="77777777" w:rsidR="00493466" w:rsidRDefault="00493466" w:rsidP="00493466">
            <w:r>
              <w:t>Answer</w:t>
            </w:r>
          </w:p>
        </w:tc>
        <w:tc>
          <w:tcPr>
            <w:tcW w:w="1965" w:type="dxa"/>
          </w:tcPr>
          <w:p w14:paraId="0D8BCECC" w14:textId="77777777" w:rsidR="00493466" w:rsidRDefault="00493466" w:rsidP="00493466">
            <w:pPr>
              <w:rPr>
                <w:lang w:val="en-US"/>
              </w:rPr>
            </w:pPr>
            <w:r>
              <w:rPr>
                <w:lang w:val="en-US"/>
              </w:rPr>
              <w:t>200 OK</w:t>
            </w:r>
          </w:p>
        </w:tc>
        <w:tc>
          <w:tcPr>
            <w:tcW w:w="5129" w:type="dxa"/>
            <w:gridSpan w:val="3"/>
          </w:tcPr>
          <w:p w14:paraId="478917FD" w14:textId="77777777" w:rsidR="00493466" w:rsidRPr="00A153E2" w:rsidRDefault="00493466" w:rsidP="00493466">
            <w:pPr>
              <w:rPr>
                <w:lang w:val="en-US"/>
              </w:rPr>
            </w:pPr>
            <w:r w:rsidRPr="00A153E2">
              <w:rPr>
                <w:lang w:val="en-US"/>
              </w:rPr>
              <w:t>{</w:t>
            </w:r>
          </w:p>
          <w:p w14:paraId="716A215E" w14:textId="77777777" w:rsidR="00493466" w:rsidRPr="00A153E2" w:rsidRDefault="00493466" w:rsidP="00493466">
            <w:pPr>
              <w:rPr>
                <w:lang w:val="en-US"/>
              </w:rPr>
            </w:pPr>
            <w:r w:rsidRPr="00A153E2">
              <w:rPr>
                <w:lang w:val="en-US"/>
              </w:rPr>
              <w:t xml:space="preserve">    "</w:t>
            </w:r>
            <w:proofErr w:type="spellStart"/>
            <w:r w:rsidRPr="00A153E2">
              <w:rPr>
                <w:lang w:val="en-US"/>
              </w:rPr>
              <w:t>trustSchemeName</w:t>
            </w:r>
            <w:proofErr w:type="spellEnd"/>
            <w:r w:rsidRPr="00A153E2">
              <w:rPr>
                <w:lang w:val="en-US"/>
              </w:rPr>
              <w:t>": "</w:t>
            </w:r>
            <w:proofErr w:type="spellStart"/>
            <w:r w:rsidRPr="00A153E2">
              <w:rPr>
                <w:lang w:val="en-US"/>
              </w:rPr>
              <w:t>fido</w:t>
            </w:r>
            <w:proofErr w:type="spellEnd"/>
            <w:r w:rsidRPr="00A153E2">
              <w:rPr>
                <w:lang w:val="en-US"/>
              </w:rPr>
              <w:t>",</w:t>
            </w:r>
          </w:p>
          <w:p w14:paraId="0F8F18E6" w14:textId="77777777" w:rsidR="00493466" w:rsidRPr="00A153E2" w:rsidRDefault="00493466" w:rsidP="00493466">
            <w:pPr>
              <w:rPr>
                <w:lang w:val="en-US"/>
              </w:rPr>
            </w:pPr>
            <w:r w:rsidRPr="00A153E2">
              <w:rPr>
                <w:lang w:val="en-US"/>
              </w:rPr>
              <w:t xml:space="preserve">    "</w:t>
            </w:r>
            <w:proofErr w:type="spellStart"/>
            <w:r w:rsidRPr="00A153E2">
              <w:rPr>
                <w:lang w:val="en-US"/>
              </w:rPr>
              <w:t>TargetOfTrustIn</w:t>
            </w:r>
            <w:proofErr w:type="spellEnd"/>
            <w:r w:rsidRPr="00A153E2">
              <w:rPr>
                <w:lang w:val="en-US"/>
              </w:rPr>
              <w:t>": [</w:t>
            </w:r>
          </w:p>
          <w:p w14:paraId="7FBAEBDE" w14:textId="77777777" w:rsidR="00493466" w:rsidRPr="00A153E2" w:rsidRDefault="00493466" w:rsidP="00493466">
            <w:pPr>
              <w:rPr>
                <w:lang w:val="en-US"/>
              </w:rPr>
            </w:pPr>
            <w:r w:rsidRPr="00A153E2">
              <w:rPr>
                <w:lang w:val="en-US"/>
              </w:rPr>
              <w:t xml:space="preserve">        "</w:t>
            </w:r>
            <w:proofErr w:type="spellStart"/>
            <w:r w:rsidRPr="00A153E2">
              <w:rPr>
                <w:lang w:val="en-US"/>
              </w:rPr>
              <w:t>eidas-esig_fido</w:t>
            </w:r>
            <w:proofErr w:type="spellEnd"/>
            <w:r w:rsidRPr="00A153E2">
              <w:rPr>
                <w:lang w:val="en-US"/>
              </w:rPr>
              <w:t>"</w:t>
            </w:r>
          </w:p>
          <w:p w14:paraId="40F7AC51" w14:textId="77777777" w:rsidR="00493466" w:rsidRPr="00A153E2" w:rsidRDefault="00493466" w:rsidP="00493466">
            <w:pPr>
              <w:rPr>
                <w:lang w:val="en-US"/>
              </w:rPr>
            </w:pPr>
            <w:r w:rsidRPr="00A153E2">
              <w:rPr>
                <w:lang w:val="en-US"/>
              </w:rPr>
              <w:t xml:space="preserve">    ],</w:t>
            </w:r>
          </w:p>
          <w:p w14:paraId="789A8540" w14:textId="77777777" w:rsidR="00493466" w:rsidRPr="00A153E2" w:rsidRDefault="00493466" w:rsidP="00493466">
            <w:pPr>
              <w:rPr>
                <w:lang w:val="en-US"/>
              </w:rPr>
            </w:pPr>
            <w:r w:rsidRPr="00A153E2">
              <w:rPr>
                <w:lang w:val="en-US"/>
              </w:rPr>
              <w:t xml:space="preserve">    "</w:t>
            </w:r>
            <w:proofErr w:type="spellStart"/>
            <w:r w:rsidRPr="00A153E2">
              <w:rPr>
                <w:lang w:val="en-US"/>
              </w:rPr>
              <w:t>OriginOfTrustIn</w:t>
            </w:r>
            <w:proofErr w:type="spellEnd"/>
            <w:r w:rsidRPr="00A153E2">
              <w:rPr>
                <w:lang w:val="en-US"/>
              </w:rPr>
              <w:t>": []</w:t>
            </w:r>
          </w:p>
          <w:p w14:paraId="5AF6E2AE" w14:textId="77777777" w:rsidR="00493466" w:rsidRPr="00A2791F" w:rsidRDefault="00493466" w:rsidP="00493466">
            <w:pPr>
              <w:rPr>
                <w:lang w:val="en-US"/>
              </w:rPr>
            </w:pPr>
            <w:r w:rsidRPr="00A153E2">
              <w:rPr>
                <w:lang w:val="en-US"/>
              </w:rPr>
              <w:t>}</w:t>
            </w:r>
          </w:p>
        </w:tc>
      </w:tr>
    </w:tbl>
    <w:p w14:paraId="337DA492" w14:textId="77777777" w:rsidR="00602808" w:rsidRPr="00602808" w:rsidRDefault="00602808" w:rsidP="00602808"/>
    <w:p w14:paraId="761F4BCE" w14:textId="552CFF1B" w:rsidR="00602808" w:rsidRPr="00602808" w:rsidRDefault="00602808" w:rsidP="00602808">
      <w:pPr>
        <w:pStyle w:val="Ttulo2"/>
      </w:pPr>
      <w:bookmarkStart w:id="13" w:name="_Toc30505548"/>
      <w:r w:rsidRPr="00602808">
        <w:t>Get Trust Schemes</w:t>
      </w:r>
      <w:bookmarkEnd w:id="13"/>
    </w:p>
    <w:tbl>
      <w:tblPr>
        <w:tblStyle w:val="Tablaconcuadrcula"/>
        <w:tblW w:w="0" w:type="auto"/>
        <w:tblLook w:val="04A0" w:firstRow="1" w:lastRow="0" w:firstColumn="1" w:lastColumn="0" w:noHBand="0" w:noVBand="1"/>
      </w:tblPr>
      <w:tblGrid>
        <w:gridCol w:w="1400"/>
        <w:gridCol w:w="1965"/>
        <w:gridCol w:w="963"/>
        <w:gridCol w:w="2374"/>
        <w:gridCol w:w="1820"/>
      </w:tblGrid>
      <w:tr w:rsidR="00493466" w14:paraId="11803C02" w14:textId="77777777" w:rsidTr="00493466">
        <w:tc>
          <w:tcPr>
            <w:tcW w:w="1400" w:type="dxa"/>
            <w:shd w:val="clear" w:color="auto" w:fill="88AEFF" w:themeFill="accent1" w:themeFillTint="66"/>
          </w:tcPr>
          <w:p w14:paraId="56A8A693" w14:textId="77777777" w:rsidR="00493466" w:rsidRDefault="00493466" w:rsidP="00493466">
            <w:r>
              <w:t>Name</w:t>
            </w:r>
          </w:p>
        </w:tc>
        <w:tc>
          <w:tcPr>
            <w:tcW w:w="1965" w:type="dxa"/>
            <w:shd w:val="clear" w:color="auto" w:fill="88AEFF" w:themeFill="accent1" w:themeFillTint="66"/>
          </w:tcPr>
          <w:p w14:paraId="1F0B2FFE" w14:textId="77777777" w:rsidR="00493466" w:rsidRDefault="00493466" w:rsidP="00493466">
            <w:r>
              <w:t>Resource</w:t>
            </w:r>
          </w:p>
        </w:tc>
        <w:tc>
          <w:tcPr>
            <w:tcW w:w="935" w:type="dxa"/>
            <w:shd w:val="clear" w:color="auto" w:fill="88AEFF" w:themeFill="accent1" w:themeFillTint="66"/>
          </w:tcPr>
          <w:p w14:paraId="0B3CEDE8" w14:textId="77777777" w:rsidR="00493466" w:rsidRDefault="00493466" w:rsidP="00493466">
            <w:r>
              <w:t>Method</w:t>
            </w:r>
          </w:p>
        </w:tc>
        <w:tc>
          <w:tcPr>
            <w:tcW w:w="2374" w:type="dxa"/>
            <w:shd w:val="clear" w:color="auto" w:fill="88AEFF" w:themeFill="accent1" w:themeFillTint="66"/>
          </w:tcPr>
          <w:p w14:paraId="3B7F8D76" w14:textId="77777777" w:rsidR="00493466" w:rsidRDefault="00493466" w:rsidP="00493466">
            <w:r>
              <w:t>Body</w:t>
            </w:r>
          </w:p>
        </w:tc>
        <w:tc>
          <w:tcPr>
            <w:tcW w:w="1820" w:type="dxa"/>
            <w:shd w:val="clear" w:color="auto" w:fill="88AEFF" w:themeFill="accent1" w:themeFillTint="66"/>
          </w:tcPr>
          <w:p w14:paraId="2762B9D7" w14:textId="77777777" w:rsidR="00493466" w:rsidRDefault="00493466" w:rsidP="00493466">
            <w:r>
              <w:t>Description</w:t>
            </w:r>
          </w:p>
        </w:tc>
      </w:tr>
      <w:tr w:rsidR="00493466" w:rsidRPr="00FE72F9" w14:paraId="202F4F88" w14:textId="77777777" w:rsidTr="00493466">
        <w:tc>
          <w:tcPr>
            <w:tcW w:w="1400" w:type="dxa"/>
          </w:tcPr>
          <w:p w14:paraId="7F8AD677" w14:textId="77777777" w:rsidR="00493466" w:rsidRPr="00A153E2" w:rsidRDefault="00493466" w:rsidP="00493466">
            <w:pPr>
              <w:rPr>
                <w:lang w:val="en-US"/>
              </w:rPr>
            </w:pPr>
            <w:r w:rsidRPr="00A153E2">
              <w:rPr>
                <w:lang w:val="en-US"/>
              </w:rPr>
              <w:t xml:space="preserve"> Get trust s</w:t>
            </w:r>
            <w:r>
              <w:rPr>
                <w:lang w:val="en-US"/>
              </w:rPr>
              <w:t>cheme details</w:t>
            </w:r>
          </w:p>
        </w:tc>
        <w:tc>
          <w:tcPr>
            <w:tcW w:w="1965" w:type="dxa"/>
          </w:tcPr>
          <w:p w14:paraId="0C5286D9" w14:textId="77777777" w:rsidR="00493466" w:rsidRPr="00A153E2" w:rsidRDefault="00493466" w:rsidP="00493466">
            <w:pPr>
              <w:rPr>
                <w:sz w:val="14"/>
                <w:szCs w:val="14"/>
              </w:rPr>
            </w:pPr>
            <w:r w:rsidRPr="00A153E2">
              <w:rPr>
                <w:lang w:val="en-US"/>
              </w:rPr>
              <w:t>/</w:t>
            </w:r>
            <w:proofErr w:type="spellStart"/>
            <w:r w:rsidRPr="00A153E2">
              <w:rPr>
                <w:lang w:val="en-US"/>
              </w:rPr>
              <w:t>trustScheme</w:t>
            </w:r>
            <w:proofErr w:type="spellEnd"/>
          </w:p>
        </w:tc>
        <w:tc>
          <w:tcPr>
            <w:tcW w:w="935" w:type="dxa"/>
          </w:tcPr>
          <w:p w14:paraId="550BF0CC" w14:textId="77777777" w:rsidR="00493466" w:rsidRDefault="00493466" w:rsidP="00493466">
            <w:r>
              <w:t>GET</w:t>
            </w:r>
          </w:p>
        </w:tc>
        <w:tc>
          <w:tcPr>
            <w:tcW w:w="2374" w:type="dxa"/>
          </w:tcPr>
          <w:p w14:paraId="4621A444" w14:textId="77777777" w:rsidR="00493466" w:rsidRDefault="00493466" w:rsidP="00493466"/>
        </w:tc>
        <w:tc>
          <w:tcPr>
            <w:tcW w:w="1820" w:type="dxa"/>
          </w:tcPr>
          <w:p w14:paraId="13A79C99" w14:textId="77777777" w:rsidR="00493466" w:rsidRPr="00874B1C" w:rsidRDefault="00493466" w:rsidP="00493466">
            <w:pPr>
              <w:rPr>
                <w:lang w:val="en-US"/>
              </w:rPr>
            </w:pPr>
            <w:r>
              <w:rPr>
                <w:lang w:val="en-US"/>
              </w:rPr>
              <w:t>Get a list of available Trust Schemes</w:t>
            </w:r>
          </w:p>
        </w:tc>
      </w:tr>
      <w:tr w:rsidR="00493466" w:rsidRPr="00FE72F9" w14:paraId="0F80CB96" w14:textId="77777777" w:rsidTr="00493466">
        <w:tc>
          <w:tcPr>
            <w:tcW w:w="1400" w:type="dxa"/>
            <w:shd w:val="clear" w:color="auto" w:fill="88AEFF" w:themeFill="accent1" w:themeFillTint="66"/>
          </w:tcPr>
          <w:p w14:paraId="520AE5DA" w14:textId="77777777" w:rsidR="00493466" w:rsidRDefault="00493466" w:rsidP="00493466">
            <w:r>
              <w:t>Example</w:t>
            </w:r>
          </w:p>
        </w:tc>
        <w:tc>
          <w:tcPr>
            <w:tcW w:w="7094" w:type="dxa"/>
            <w:gridSpan w:val="4"/>
          </w:tcPr>
          <w:p w14:paraId="0720C70C" w14:textId="77777777" w:rsidR="00493466" w:rsidRPr="00A153E2" w:rsidRDefault="00493466" w:rsidP="00493466">
            <w:pPr>
              <w:rPr>
                <w:lang w:val="en-US"/>
              </w:rPr>
            </w:pPr>
            <w:r w:rsidRPr="00A153E2">
              <w:rPr>
                <w:lang w:val="en-US"/>
              </w:rPr>
              <w:t xml:space="preserve">GET </w:t>
            </w:r>
            <w:r w:rsidRPr="00A153E2">
              <w:rPr>
                <w:rFonts w:ascii="Helvetica" w:hAnsi="Helvetica" w:cs="Helvetica"/>
                <w:color w:val="505050"/>
                <w:sz w:val="18"/>
                <w:szCs w:val="18"/>
                <w:shd w:val="clear" w:color="auto" w:fill="FFFFFF"/>
                <w:lang w:val="en-US"/>
              </w:rPr>
              <w:t>https://tta-lightest.eu:8443/unittesting/ttaFM/mng/rsc/trustScheme</w:t>
            </w:r>
          </w:p>
        </w:tc>
      </w:tr>
      <w:tr w:rsidR="00493466" w:rsidRPr="00A2791F" w14:paraId="1CB86C00" w14:textId="77777777" w:rsidTr="00493466">
        <w:tc>
          <w:tcPr>
            <w:tcW w:w="1400" w:type="dxa"/>
            <w:shd w:val="clear" w:color="auto" w:fill="88AEFF" w:themeFill="accent1" w:themeFillTint="66"/>
          </w:tcPr>
          <w:p w14:paraId="5B0F041F" w14:textId="77777777" w:rsidR="00493466" w:rsidRDefault="00493466" w:rsidP="00493466">
            <w:r>
              <w:t>Answer</w:t>
            </w:r>
          </w:p>
        </w:tc>
        <w:tc>
          <w:tcPr>
            <w:tcW w:w="1965" w:type="dxa"/>
          </w:tcPr>
          <w:p w14:paraId="6A1DEFCD" w14:textId="77777777" w:rsidR="00493466" w:rsidRDefault="00493466" w:rsidP="00493466">
            <w:pPr>
              <w:rPr>
                <w:lang w:val="en-US"/>
              </w:rPr>
            </w:pPr>
            <w:r>
              <w:rPr>
                <w:lang w:val="en-US"/>
              </w:rPr>
              <w:t>200 OK</w:t>
            </w:r>
          </w:p>
        </w:tc>
        <w:tc>
          <w:tcPr>
            <w:tcW w:w="5129" w:type="dxa"/>
            <w:gridSpan w:val="3"/>
          </w:tcPr>
          <w:p w14:paraId="198583CF" w14:textId="77777777" w:rsidR="00493466" w:rsidRPr="002E0818" w:rsidRDefault="00493466" w:rsidP="00493466">
            <w:pPr>
              <w:rPr>
                <w:sz w:val="16"/>
                <w:szCs w:val="16"/>
                <w:lang w:val="en-US"/>
              </w:rPr>
            </w:pPr>
            <w:r w:rsidRPr="002E0818">
              <w:rPr>
                <w:sz w:val="16"/>
                <w:szCs w:val="16"/>
                <w:lang w:val="en-US"/>
              </w:rPr>
              <w:t>{</w:t>
            </w:r>
          </w:p>
          <w:p w14:paraId="321E6B1A" w14:textId="77777777" w:rsidR="00493466" w:rsidRPr="002E0818" w:rsidRDefault="00493466" w:rsidP="00493466">
            <w:pPr>
              <w:rPr>
                <w:sz w:val="16"/>
                <w:szCs w:val="16"/>
                <w:lang w:val="en-US"/>
              </w:rPr>
            </w:pPr>
            <w:r w:rsidRPr="002E0818">
              <w:rPr>
                <w:sz w:val="16"/>
                <w:szCs w:val="16"/>
                <w:lang w:val="en-US"/>
              </w:rPr>
              <w:t xml:space="preserve">    "</w:t>
            </w:r>
            <w:proofErr w:type="spellStart"/>
            <w:r w:rsidRPr="002E0818">
              <w:rPr>
                <w:sz w:val="16"/>
                <w:szCs w:val="16"/>
                <w:lang w:val="en-US"/>
              </w:rPr>
              <w:t>trustSchemeNames</w:t>
            </w:r>
            <w:proofErr w:type="spellEnd"/>
            <w:r w:rsidRPr="002E0818">
              <w:rPr>
                <w:sz w:val="16"/>
                <w:szCs w:val="16"/>
                <w:lang w:val="en-US"/>
              </w:rPr>
              <w:t>": [</w:t>
            </w:r>
          </w:p>
          <w:p w14:paraId="53FF822F" w14:textId="77777777" w:rsidR="00493466" w:rsidRPr="002E0818" w:rsidRDefault="00493466" w:rsidP="00493466">
            <w:pPr>
              <w:rPr>
                <w:sz w:val="16"/>
                <w:szCs w:val="16"/>
                <w:lang w:val="en-US"/>
              </w:rPr>
            </w:pPr>
            <w:r w:rsidRPr="002E0818">
              <w:rPr>
                <w:sz w:val="16"/>
                <w:szCs w:val="16"/>
                <w:lang w:val="en-US"/>
              </w:rPr>
              <w:t xml:space="preserve">        "</w:t>
            </w:r>
            <w:proofErr w:type="spellStart"/>
            <w:r w:rsidRPr="002E0818">
              <w:rPr>
                <w:sz w:val="16"/>
                <w:szCs w:val="16"/>
                <w:lang w:val="en-US"/>
              </w:rPr>
              <w:t>fido</w:t>
            </w:r>
            <w:proofErr w:type="spellEnd"/>
            <w:r w:rsidRPr="002E0818">
              <w:rPr>
                <w:sz w:val="16"/>
                <w:szCs w:val="16"/>
                <w:lang w:val="en-US"/>
              </w:rPr>
              <w:t>",</w:t>
            </w:r>
          </w:p>
          <w:p w14:paraId="0C3238B1" w14:textId="77777777" w:rsidR="00493466" w:rsidRPr="002E0818" w:rsidRDefault="00493466" w:rsidP="00493466">
            <w:pPr>
              <w:rPr>
                <w:sz w:val="16"/>
                <w:szCs w:val="16"/>
                <w:lang w:val="en-US"/>
              </w:rPr>
            </w:pPr>
            <w:r w:rsidRPr="002E0818">
              <w:rPr>
                <w:sz w:val="16"/>
                <w:szCs w:val="16"/>
                <w:lang w:val="en-US"/>
              </w:rPr>
              <w:t xml:space="preserve">        "</w:t>
            </w:r>
            <w:proofErr w:type="spellStart"/>
            <w:r w:rsidRPr="002E0818">
              <w:rPr>
                <w:sz w:val="16"/>
                <w:szCs w:val="16"/>
                <w:lang w:val="en-US"/>
              </w:rPr>
              <w:t>eidas-esignature</w:t>
            </w:r>
            <w:proofErr w:type="spellEnd"/>
            <w:r w:rsidRPr="002E0818">
              <w:rPr>
                <w:sz w:val="16"/>
                <w:szCs w:val="16"/>
                <w:lang w:val="en-US"/>
              </w:rPr>
              <w:t>"</w:t>
            </w:r>
          </w:p>
          <w:p w14:paraId="7DB59C30" w14:textId="77777777" w:rsidR="00493466" w:rsidRPr="002E0818" w:rsidRDefault="00493466" w:rsidP="00493466">
            <w:pPr>
              <w:rPr>
                <w:sz w:val="16"/>
                <w:szCs w:val="16"/>
                <w:lang w:val="en-US"/>
              </w:rPr>
            </w:pPr>
            <w:r w:rsidRPr="002E0818">
              <w:rPr>
                <w:sz w:val="16"/>
                <w:szCs w:val="16"/>
                <w:lang w:val="en-US"/>
              </w:rPr>
              <w:t xml:space="preserve">    ]</w:t>
            </w:r>
          </w:p>
          <w:p w14:paraId="3B35DEFD" w14:textId="77777777" w:rsidR="00493466" w:rsidRPr="00A2791F" w:rsidRDefault="00493466" w:rsidP="00493466">
            <w:pPr>
              <w:rPr>
                <w:lang w:val="en-US"/>
              </w:rPr>
            </w:pPr>
            <w:r w:rsidRPr="002E0818">
              <w:rPr>
                <w:sz w:val="16"/>
                <w:szCs w:val="16"/>
                <w:lang w:val="en-US"/>
              </w:rPr>
              <w:t>}</w:t>
            </w:r>
          </w:p>
        </w:tc>
      </w:tr>
    </w:tbl>
    <w:p w14:paraId="125A6B48" w14:textId="77777777" w:rsidR="00602808" w:rsidRPr="00602808" w:rsidRDefault="00602808" w:rsidP="00602808"/>
    <w:p w14:paraId="31D2530B" w14:textId="77777777" w:rsidR="00602808" w:rsidRPr="00602808" w:rsidRDefault="00602808" w:rsidP="00602808"/>
    <w:p w14:paraId="6CC89513" w14:textId="77777777" w:rsidR="00602808" w:rsidRPr="00602808" w:rsidRDefault="00602808" w:rsidP="00602808"/>
    <w:p w14:paraId="660BF010" w14:textId="3A439B88" w:rsidR="00602808" w:rsidRPr="00602808" w:rsidRDefault="00602808" w:rsidP="00602808">
      <w:pPr>
        <w:pStyle w:val="Ttulo2"/>
      </w:pPr>
      <w:bookmarkStart w:id="14" w:name="_Toc30505549"/>
      <w:r w:rsidRPr="00602808">
        <w:lastRenderedPageBreak/>
        <w:t>Get Trust Scheme details</w:t>
      </w:r>
      <w:bookmarkEnd w:id="14"/>
    </w:p>
    <w:tbl>
      <w:tblPr>
        <w:tblStyle w:val="Tablaconcuadrcula"/>
        <w:tblW w:w="0" w:type="auto"/>
        <w:tblLook w:val="04A0" w:firstRow="1" w:lastRow="0" w:firstColumn="1" w:lastColumn="0" w:noHBand="0" w:noVBand="1"/>
      </w:tblPr>
      <w:tblGrid>
        <w:gridCol w:w="1400"/>
        <w:gridCol w:w="2607"/>
        <w:gridCol w:w="963"/>
        <w:gridCol w:w="2374"/>
        <w:gridCol w:w="1820"/>
      </w:tblGrid>
      <w:tr w:rsidR="00493466" w14:paraId="2B2F9081" w14:textId="77777777" w:rsidTr="00493466">
        <w:tc>
          <w:tcPr>
            <w:tcW w:w="1400" w:type="dxa"/>
            <w:shd w:val="clear" w:color="auto" w:fill="88AEFF" w:themeFill="accent1" w:themeFillTint="66"/>
          </w:tcPr>
          <w:p w14:paraId="7A855EFC" w14:textId="77777777" w:rsidR="00493466" w:rsidRDefault="00493466" w:rsidP="00493466">
            <w:r>
              <w:t>Name</w:t>
            </w:r>
          </w:p>
        </w:tc>
        <w:tc>
          <w:tcPr>
            <w:tcW w:w="1965" w:type="dxa"/>
            <w:shd w:val="clear" w:color="auto" w:fill="88AEFF" w:themeFill="accent1" w:themeFillTint="66"/>
          </w:tcPr>
          <w:p w14:paraId="6999F1D7" w14:textId="77777777" w:rsidR="00493466" w:rsidRDefault="00493466" w:rsidP="00493466">
            <w:r>
              <w:t>Resource</w:t>
            </w:r>
          </w:p>
        </w:tc>
        <w:tc>
          <w:tcPr>
            <w:tcW w:w="935" w:type="dxa"/>
            <w:shd w:val="clear" w:color="auto" w:fill="88AEFF" w:themeFill="accent1" w:themeFillTint="66"/>
          </w:tcPr>
          <w:p w14:paraId="51DFAE87" w14:textId="77777777" w:rsidR="00493466" w:rsidRDefault="00493466" w:rsidP="00493466">
            <w:r>
              <w:t>Method</w:t>
            </w:r>
          </w:p>
        </w:tc>
        <w:tc>
          <w:tcPr>
            <w:tcW w:w="2374" w:type="dxa"/>
            <w:shd w:val="clear" w:color="auto" w:fill="88AEFF" w:themeFill="accent1" w:themeFillTint="66"/>
          </w:tcPr>
          <w:p w14:paraId="0D3760B1" w14:textId="77777777" w:rsidR="00493466" w:rsidRDefault="00493466" w:rsidP="00493466">
            <w:r>
              <w:t>Body</w:t>
            </w:r>
          </w:p>
        </w:tc>
        <w:tc>
          <w:tcPr>
            <w:tcW w:w="1820" w:type="dxa"/>
            <w:shd w:val="clear" w:color="auto" w:fill="88AEFF" w:themeFill="accent1" w:themeFillTint="66"/>
          </w:tcPr>
          <w:p w14:paraId="20850C24" w14:textId="77777777" w:rsidR="00493466" w:rsidRDefault="00493466" w:rsidP="00493466">
            <w:r>
              <w:t>Description</w:t>
            </w:r>
          </w:p>
        </w:tc>
      </w:tr>
      <w:tr w:rsidR="00493466" w:rsidRPr="00FE72F9" w14:paraId="7D2AC3B9" w14:textId="77777777" w:rsidTr="00493466">
        <w:tc>
          <w:tcPr>
            <w:tcW w:w="1400" w:type="dxa"/>
          </w:tcPr>
          <w:p w14:paraId="5AC76D05" w14:textId="77777777" w:rsidR="00493466" w:rsidRPr="00A153E2" w:rsidRDefault="00493466" w:rsidP="00493466">
            <w:pPr>
              <w:rPr>
                <w:lang w:val="en-US"/>
              </w:rPr>
            </w:pPr>
            <w:r w:rsidRPr="00A153E2">
              <w:rPr>
                <w:lang w:val="en-US"/>
              </w:rPr>
              <w:t xml:space="preserve"> Get trust s</w:t>
            </w:r>
            <w:r>
              <w:rPr>
                <w:lang w:val="en-US"/>
              </w:rPr>
              <w:t>cheme details</w:t>
            </w:r>
          </w:p>
        </w:tc>
        <w:tc>
          <w:tcPr>
            <w:tcW w:w="1965" w:type="dxa"/>
          </w:tcPr>
          <w:p w14:paraId="2FAE2F96" w14:textId="77777777" w:rsidR="00493466" w:rsidRPr="00A153E2" w:rsidRDefault="00493466" w:rsidP="00493466">
            <w:pPr>
              <w:rPr>
                <w:sz w:val="14"/>
                <w:szCs w:val="14"/>
              </w:rPr>
            </w:pPr>
            <w:r w:rsidRPr="00A153E2">
              <w:rPr>
                <w:lang w:val="en-US"/>
              </w:rPr>
              <w:t>/</w:t>
            </w:r>
            <w:proofErr w:type="spellStart"/>
            <w:r w:rsidRPr="00A153E2">
              <w:rPr>
                <w:lang w:val="en-US"/>
              </w:rPr>
              <w:t>trustScheme</w:t>
            </w:r>
            <w:proofErr w:type="spellEnd"/>
            <w:r>
              <w:rPr>
                <w:lang w:val="en-US"/>
              </w:rPr>
              <w:t>/&lt;</w:t>
            </w:r>
            <w:proofErr w:type="spellStart"/>
            <w:r>
              <w:rPr>
                <w:lang w:val="en-US"/>
              </w:rPr>
              <w:t>TSname</w:t>
            </w:r>
            <w:proofErr w:type="spellEnd"/>
            <w:r>
              <w:rPr>
                <w:lang w:val="en-US"/>
              </w:rPr>
              <w:t>&gt;</w:t>
            </w:r>
          </w:p>
        </w:tc>
        <w:tc>
          <w:tcPr>
            <w:tcW w:w="935" w:type="dxa"/>
          </w:tcPr>
          <w:p w14:paraId="48644E01" w14:textId="77777777" w:rsidR="00493466" w:rsidRDefault="00493466" w:rsidP="00493466">
            <w:r>
              <w:t>GET</w:t>
            </w:r>
          </w:p>
        </w:tc>
        <w:tc>
          <w:tcPr>
            <w:tcW w:w="2374" w:type="dxa"/>
          </w:tcPr>
          <w:p w14:paraId="4B116543" w14:textId="77777777" w:rsidR="00493466" w:rsidRDefault="00493466" w:rsidP="00493466"/>
        </w:tc>
        <w:tc>
          <w:tcPr>
            <w:tcW w:w="1820" w:type="dxa"/>
          </w:tcPr>
          <w:p w14:paraId="7566A091" w14:textId="77777777" w:rsidR="00493466" w:rsidRPr="00874B1C" w:rsidRDefault="00493466" w:rsidP="00493466">
            <w:pPr>
              <w:rPr>
                <w:lang w:val="en-US"/>
              </w:rPr>
            </w:pPr>
            <w:r>
              <w:rPr>
                <w:lang w:val="en-US"/>
              </w:rPr>
              <w:t>Get details of a Trust Scheme</w:t>
            </w:r>
          </w:p>
        </w:tc>
      </w:tr>
      <w:tr w:rsidR="00493466" w:rsidRPr="00FE72F9" w14:paraId="17E92F12" w14:textId="77777777" w:rsidTr="00493466">
        <w:tc>
          <w:tcPr>
            <w:tcW w:w="1400" w:type="dxa"/>
            <w:shd w:val="clear" w:color="auto" w:fill="88AEFF" w:themeFill="accent1" w:themeFillTint="66"/>
          </w:tcPr>
          <w:p w14:paraId="6CA38385" w14:textId="77777777" w:rsidR="00493466" w:rsidRDefault="00493466" w:rsidP="00493466">
            <w:r>
              <w:t>Example</w:t>
            </w:r>
          </w:p>
        </w:tc>
        <w:tc>
          <w:tcPr>
            <w:tcW w:w="7094" w:type="dxa"/>
            <w:gridSpan w:val="4"/>
          </w:tcPr>
          <w:p w14:paraId="57F97422" w14:textId="77777777" w:rsidR="00493466" w:rsidRPr="00A153E2" w:rsidRDefault="00493466" w:rsidP="00493466">
            <w:pPr>
              <w:rPr>
                <w:lang w:val="en-US"/>
              </w:rPr>
            </w:pPr>
            <w:r w:rsidRPr="00A153E2">
              <w:rPr>
                <w:lang w:val="en-US"/>
              </w:rPr>
              <w:t xml:space="preserve">GET </w:t>
            </w:r>
            <w:r w:rsidRPr="00A153E2">
              <w:rPr>
                <w:rFonts w:ascii="Helvetica" w:hAnsi="Helvetica" w:cs="Helvetica"/>
                <w:color w:val="505050"/>
                <w:sz w:val="18"/>
                <w:szCs w:val="18"/>
                <w:shd w:val="clear" w:color="auto" w:fill="FFFFFF"/>
                <w:lang w:val="en-US"/>
              </w:rPr>
              <w:t>https://tta-lightest.eu:8443/unittesting/ttaFM/mng/rsc/trustScheme</w:t>
            </w:r>
            <w:r>
              <w:rPr>
                <w:rFonts w:ascii="Helvetica" w:hAnsi="Helvetica" w:cs="Helvetica"/>
                <w:color w:val="505050"/>
                <w:sz w:val="18"/>
                <w:szCs w:val="18"/>
                <w:shd w:val="clear" w:color="auto" w:fill="FFFFFF"/>
                <w:lang w:val="en-US"/>
              </w:rPr>
              <w:t>/fido</w:t>
            </w:r>
          </w:p>
        </w:tc>
      </w:tr>
      <w:tr w:rsidR="00493466" w:rsidRPr="00A2791F" w14:paraId="3832C200" w14:textId="77777777" w:rsidTr="00493466">
        <w:tc>
          <w:tcPr>
            <w:tcW w:w="1400" w:type="dxa"/>
            <w:shd w:val="clear" w:color="auto" w:fill="88AEFF" w:themeFill="accent1" w:themeFillTint="66"/>
          </w:tcPr>
          <w:p w14:paraId="67BF7C89" w14:textId="77777777" w:rsidR="00493466" w:rsidRDefault="00493466" w:rsidP="00493466">
            <w:r>
              <w:t>Answer</w:t>
            </w:r>
          </w:p>
        </w:tc>
        <w:tc>
          <w:tcPr>
            <w:tcW w:w="1965" w:type="dxa"/>
          </w:tcPr>
          <w:p w14:paraId="38197A0C" w14:textId="77777777" w:rsidR="00493466" w:rsidRDefault="00493466" w:rsidP="00493466">
            <w:pPr>
              <w:rPr>
                <w:lang w:val="en-US"/>
              </w:rPr>
            </w:pPr>
            <w:r>
              <w:rPr>
                <w:lang w:val="en-US"/>
              </w:rPr>
              <w:t>200 OK</w:t>
            </w:r>
          </w:p>
        </w:tc>
        <w:tc>
          <w:tcPr>
            <w:tcW w:w="5129" w:type="dxa"/>
            <w:gridSpan w:val="3"/>
          </w:tcPr>
          <w:p w14:paraId="446BF5E0" w14:textId="77777777" w:rsidR="00493466" w:rsidRPr="00842996" w:rsidRDefault="00493466" w:rsidP="00493466">
            <w:pPr>
              <w:rPr>
                <w:sz w:val="16"/>
                <w:szCs w:val="16"/>
                <w:lang w:val="en-US"/>
              </w:rPr>
            </w:pPr>
            <w:r w:rsidRPr="00842996">
              <w:rPr>
                <w:sz w:val="16"/>
                <w:szCs w:val="16"/>
                <w:lang w:val="en-US"/>
              </w:rPr>
              <w:t>{</w:t>
            </w:r>
          </w:p>
          <w:p w14:paraId="7CC47234" w14:textId="77777777" w:rsidR="00493466" w:rsidRPr="00842996" w:rsidRDefault="00493466" w:rsidP="00493466">
            <w:pPr>
              <w:rPr>
                <w:sz w:val="16"/>
                <w:szCs w:val="16"/>
                <w:lang w:val="en-US"/>
              </w:rPr>
            </w:pPr>
            <w:r w:rsidRPr="00842996">
              <w:rPr>
                <w:sz w:val="16"/>
                <w:szCs w:val="16"/>
                <w:lang w:val="en-US"/>
              </w:rPr>
              <w:t xml:space="preserve">    "trust-scheme-list": [</w:t>
            </w:r>
          </w:p>
          <w:p w14:paraId="175E414F" w14:textId="77777777" w:rsidR="00493466" w:rsidRPr="00842996" w:rsidRDefault="00493466" w:rsidP="00493466">
            <w:pPr>
              <w:rPr>
                <w:sz w:val="16"/>
                <w:szCs w:val="16"/>
                <w:lang w:val="en-US"/>
              </w:rPr>
            </w:pPr>
            <w:r w:rsidRPr="00842996">
              <w:rPr>
                <w:sz w:val="16"/>
                <w:szCs w:val="16"/>
                <w:lang w:val="en-US"/>
              </w:rPr>
              <w:t xml:space="preserve">        {</w:t>
            </w:r>
          </w:p>
          <w:p w14:paraId="15FC3677" w14:textId="77777777" w:rsidR="00493466" w:rsidRPr="00842996" w:rsidRDefault="00493466" w:rsidP="00493466">
            <w:pPr>
              <w:rPr>
                <w:sz w:val="16"/>
                <w:szCs w:val="16"/>
                <w:lang w:val="en-US"/>
              </w:rPr>
            </w:pPr>
            <w:r w:rsidRPr="00842996">
              <w:rPr>
                <w:sz w:val="16"/>
                <w:szCs w:val="16"/>
                <w:lang w:val="en-US"/>
              </w:rPr>
              <w:t xml:space="preserve">            "provider": "</w:t>
            </w:r>
            <w:proofErr w:type="spellStart"/>
            <w:r w:rsidRPr="00842996">
              <w:rPr>
                <w:sz w:val="16"/>
                <w:szCs w:val="16"/>
                <w:lang w:val="en-US"/>
              </w:rPr>
              <w:t>usa</w:t>
            </w:r>
            <w:proofErr w:type="spellEnd"/>
            <w:r w:rsidRPr="00842996">
              <w:rPr>
                <w:sz w:val="16"/>
                <w:szCs w:val="16"/>
                <w:lang w:val="en-US"/>
              </w:rPr>
              <w:t>",</w:t>
            </w:r>
          </w:p>
          <w:p w14:paraId="07C220A4" w14:textId="77777777" w:rsidR="00493466" w:rsidRPr="00842996" w:rsidRDefault="00493466" w:rsidP="00493466">
            <w:pPr>
              <w:rPr>
                <w:sz w:val="16"/>
                <w:szCs w:val="16"/>
                <w:lang w:val="en-US"/>
              </w:rPr>
            </w:pPr>
            <w:r w:rsidRPr="00842996">
              <w:rPr>
                <w:sz w:val="16"/>
                <w:szCs w:val="16"/>
                <w:lang w:val="en-US"/>
              </w:rPr>
              <w:t xml:space="preserve">            "name": "</w:t>
            </w:r>
            <w:proofErr w:type="spellStart"/>
            <w:r w:rsidRPr="00842996">
              <w:rPr>
                <w:sz w:val="16"/>
                <w:szCs w:val="16"/>
                <w:lang w:val="en-US"/>
              </w:rPr>
              <w:t>fido</w:t>
            </w:r>
            <w:proofErr w:type="spellEnd"/>
            <w:r w:rsidRPr="00842996">
              <w:rPr>
                <w:sz w:val="16"/>
                <w:szCs w:val="16"/>
                <w:lang w:val="en-US"/>
              </w:rPr>
              <w:t>",</w:t>
            </w:r>
          </w:p>
          <w:p w14:paraId="3D6AE9E7" w14:textId="77777777" w:rsidR="00493466" w:rsidRPr="00842996" w:rsidRDefault="00493466" w:rsidP="00493466">
            <w:pPr>
              <w:rPr>
                <w:sz w:val="16"/>
                <w:szCs w:val="16"/>
                <w:lang w:val="en-US"/>
              </w:rPr>
            </w:pPr>
            <w:r w:rsidRPr="00842996">
              <w:rPr>
                <w:sz w:val="16"/>
                <w:szCs w:val="16"/>
                <w:lang w:val="en-US"/>
              </w:rPr>
              <w:t xml:space="preserve">            "params": [</w:t>
            </w:r>
          </w:p>
          <w:p w14:paraId="499C10D8" w14:textId="77777777" w:rsidR="00493466" w:rsidRPr="00842996" w:rsidRDefault="00493466" w:rsidP="00493466">
            <w:pPr>
              <w:rPr>
                <w:sz w:val="16"/>
                <w:szCs w:val="16"/>
                <w:lang w:val="en-US"/>
              </w:rPr>
            </w:pPr>
            <w:r w:rsidRPr="00842996">
              <w:rPr>
                <w:sz w:val="16"/>
                <w:szCs w:val="16"/>
                <w:lang w:val="en-US"/>
              </w:rPr>
              <w:t xml:space="preserve">                {</w:t>
            </w:r>
          </w:p>
          <w:p w14:paraId="033F04B7" w14:textId="77777777" w:rsidR="00493466" w:rsidRPr="00842996" w:rsidRDefault="00493466" w:rsidP="00493466">
            <w:pPr>
              <w:rPr>
                <w:sz w:val="16"/>
                <w:szCs w:val="16"/>
                <w:lang w:val="en-US"/>
              </w:rPr>
            </w:pPr>
            <w:r w:rsidRPr="00842996">
              <w:rPr>
                <w:sz w:val="16"/>
                <w:szCs w:val="16"/>
                <w:lang w:val="en-US"/>
              </w:rPr>
              <w:t xml:space="preserve">                    "param1": "value1"</w:t>
            </w:r>
          </w:p>
          <w:p w14:paraId="23A49695" w14:textId="77777777" w:rsidR="00493466" w:rsidRPr="00842996" w:rsidRDefault="00493466" w:rsidP="00493466">
            <w:pPr>
              <w:rPr>
                <w:sz w:val="16"/>
                <w:szCs w:val="16"/>
                <w:lang w:val="en-US"/>
              </w:rPr>
            </w:pPr>
            <w:r w:rsidRPr="00842996">
              <w:rPr>
                <w:sz w:val="16"/>
                <w:szCs w:val="16"/>
                <w:lang w:val="en-US"/>
              </w:rPr>
              <w:t xml:space="preserve">                },</w:t>
            </w:r>
          </w:p>
          <w:p w14:paraId="7C318B26" w14:textId="77777777" w:rsidR="00493466" w:rsidRPr="00842996" w:rsidRDefault="00493466" w:rsidP="00493466">
            <w:pPr>
              <w:rPr>
                <w:sz w:val="16"/>
                <w:szCs w:val="16"/>
                <w:lang w:val="en-US"/>
              </w:rPr>
            </w:pPr>
            <w:r w:rsidRPr="00842996">
              <w:rPr>
                <w:sz w:val="16"/>
                <w:szCs w:val="16"/>
                <w:lang w:val="en-US"/>
              </w:rPr>
              <w:t xml:space="preserve">                {</w:t>
            </w:r>
          </w:p>
          <w:p w14:paraId="13B42A6B" w14:textId="77777777" w:rsidR="00493466" w:rsidRPr="00842996" w:rsidRDefault="00493466" w:rsidP="00493466">
            <w:pPr>
              <w:rPr>
                <w:sz w:val="16"/>
                <w:szCs w:val="16"/>
                <w:lang w:val="en-US"/>
              </w:rPr>
            </w:pPr>
            <w:r w:rsidRPr="00842996">
              <w:rPr>
                <w:sz w:val="16"/>
                <w:szCs w:val="16"/>
                <w:lang w:val="en-US"/>
              </w:rPr>
              <w:t xml:space="preserve">                    "param2": "value2"</w:t>
            </w:r>
          </w:p>
          <w:p w14:paraId="01CBF6DC" w14:textId="77777777" w:rsidR="00493466" w:rsidRPr="00842996" w:rsidRDefault="00493466" w:rsidP="00493466">
            <w:pPr>
              <w:rPr>
                <w:sz w:val="16"/>
                <w:szCs w:val="16"/>
                <w:lang w:val="en-US"/>
              </w:rPr>
            </w:pPr>
            <w:r w:rsidRPr="00842996">
              <w:rPr>
                <w:sz w:val="16"/>
                <w:szCs w:val="16"/>
                <w:lang w:val="en-US"/>
              </w:rPr>
              <w:t xml:space="preserve">                }</w:t>
            </w:r>
          </w:p>
          <w:p w14:paraId="08C9FAF1" w14:textId="77777777" w:rsidR="00493466" w:rsidRPr="00842996" w:rsidRDefault="00493466" w:rsidP="00493466">
            <w:pPr>
              <w:rPr>
                <w:sz w:val="16"/>
                <w:szCs w:val="16"/>
                <w:lang w:val="en-US"/>
              </w:rPr>
            </w:pPr>
            <w:r w:rsidRPr="00842996">
              <w:rPr>
                <w:sz w:val="16"/>
                <w:szCs w:val="16"/>
                <w:lang w:val="en-US"/>
              </w:rPr>
              <w:t xml:space="preserve">            ]</w:t>
            </w:r>
          </w:p>
          <w:p w14:paraId="47AC98B0" w14:textId="77777777" w:rsidR="00493466" w:rsidRPr="00842996" w:rsidRDefault="00493466" w:rsidP="00493466">
            <w:pPr>
              <w:rPr>
                <w:sz w:val="16"/>
                <w:szCs w:val="16"/>
                <w:lang w:val="en-US"/>
              </w:rPr>
            </w:pPr>
            <w:r w:rsidRPr="00842996">
              <w:rPr>
                <w:sz w:val="16"/>
                <w:szCs w:val="16"/>
                <w:lang w:val="en-US"/>
              </w:rPr>
              <w:t xml:space="preserve">        }</w:t>
            </w:r>
          </w:p>
          <w:p w14:paraId="436A7E0E" w14:textId="77777777" w:rsidR="00493466" w:rsidRPr="00842996" w:rsidRDefault="00493466" w:rsidP="00493466">
            <w:pPr>
              <w:rPr>
                <w:sz w:val="16"/>
                <w:szCs w:val="16"/>
                <w:lang w:val="en-US"/>
              </w:rPr>
            </w:pPr>
            <w:r w:rsidRPr="00842996">
              <w:rPr>
                <w:sz w:val="16"/>
                <w:szCs w:val="16"/>
                <w:lang w:val="en-US"/>
              </w:rPr>
              <w:t xml:space="preserve">    ]</w:t>
            </w:r>
          </w:p>
          <w:p w14:paraId="6772BFBE" w14:textId="77777777" w:rsidR="00493466" w:rsidRPr="00A2791F" w:rsidRDefault="00493466" w:rsidP="00493466">
            <w:pPr>
              <w:rPr>
                <w:lang w:val="en-US"/>
              </w:rPr>
            </w:pPr>
            <w:r w:rsidRPr="00842996">
              <w:rPr>
                <w:sz w:val="16"/>
                <w:szCs w:val="16"/>
                <w:lang w:val="en-US"/>
              </w:rPr>
              <w:t>}</w:t>
            </w:r>
          </w:p>
        </w:tc>
      </w:tr>
    </w:tbl>
    <w:p w14:paraId="0E305A5A" w14:textId="77777777" w:rsidR="00602808" w:rsidRPr="00602808" w:rsidRDefault="00602808" w:rsidP="00602808"/>
    <w:p w14:paraId="7006F580" w14:textId="1609099F" w:rsidR="00602808" w:rsidRPr="00DE51B0" w:rsidRDefault="00602808" w:rsidP="00493466">
      <w:pPr>
        <w:pStyle w:val="Ttulo1"/>
        <w:rPr>
          <w:rFonts w:asciiTheme="majorHAnsi" w:hAnsiTheme="majorHAnsi" w:cstheme="majorHAnsi"/>
        </w:rPr>
      </w:pPr>
      <w:r w:rsidRPr="00DE51B0">
        <w:rPr>
          <w:rFonts w:asciiTheme="majorHAnsi" w:hAnsiTheme="majorHAnsi" w:cstheme="majorHAnsi"/>
        </w:rPr>
        <w:lastRenderedPageBreak/>
        <w:t>Comments about how TTA manage Trust Schemes</w:t>
      </w:r>
    </w:p>
    <w:p w14:paraId="5605224A" w14:textId="77777777" w:rsidR="00602808" w:rsidRPr="00602808" w:rsidRDefault="00602808" w:rsidP="00602808">
      <w:r w:rsidRPr="00602808">
        <w:t>TTA differentiate Trust Schemes by the value of the “name” field. Then, a Trust Scheme can have different definitions depending of the value of all its properties.</w:t>
      </w:r>
    </w:p>
    <w:p w14:paraId="1E015537" w14:textId="64B131C3" w:rsidR="00602808" w:rsidRDefault="00602808" w:rsidP="00602808">
      <w:r w:rsidRPr="00602808">
        <w:t xml:space="preserve">This means that there should be a commitment regarding how Trust Schemes are named. For instance, in the case of </w:t>
      </w:r>
      <w:proofErr w:type="spellStart"/>
      <w:r w:rsidRPr="00602808">
        <w:t>Eidas</w:t>
      </w:r>
      <w:proofErr w:type="spellEnd"/>
      <w:r w:rsidRPr="00602808">
        <w:t xml:space="preserve">, we can set as TS name EIDAS_&lt;service&gt;, so TTA will manage </w:t>
      </w:r>
      <w:proofErr w:type="spellStart"/>
      <w:r w:rsidRPr="00602808">
        <w:t>EIDAS_eSignature</w:t>
      </w:r>
      <w:proofErr w:type="spellEnd"/>
      <w:r w:rsidRPr="00602808">
        <w:t xml:space="preserve"> and </w:t>
      </w:r>
      <w:proofErr w:type="spellStart"/>
      <w:r w:rsidRPr="00602808">
        <w:t>EIDAS_eSeal</w:t>
      </w:r>
      <w:proofErr w:type="spellEnd"/>
      <w:r w:rsidRPr="00602808">
        <w:t xml:space="preserve">, the information retrieved with the </w:t>
      </w:r>
      <w:proofErr w:type="spellStart"/>
      <w:r w:rsidRPr="00602808">
        <w:t>trustscheme</w:t>
      </w:r>
      <w:proofErr w:type="spellEnd"/>
      <w:r w:rsidRPr="00602808">
        <w:t xml:space="preserve"> resource API will be:</w:t>
      </w:r>
    </w:p>
    <w:p w14:paraId="7CCEFCE6" w14:textId="77777777" w:rsidR="00493466" w:rsidRPr="00602808" w:rsidRDefault="00493466" w:rsidP="00602808"/>
    <w:p w14:paraId="342EDAC6" w14:textId="048C9888" w:rsidR="00602808" w:rsidRDefault="00602808" w:rsidP="00602808">
      <w:r w:rsidRPr="00602808">
        <w:t xml:space="preserve">GET </w:t>
      </w:r>
      <w:hyperlink r:id="rId19" w:history="1">
        <w:r w:rsidR="00493466" w:rsidRPr="008A0ACA">
          <w:rPr>
            <w:rStyle w:val="Hipervnculo"/>
          </w:rPr>
          <w:t>https://tta-lightest.eu:8443/unittesting/ttaFM/mng/rsc/trustScheme</w:t>
        </w:r>
      </w:hyperlink>
    </w:p>
    <w:p w14:paraId="577CF3D9" w14:textId="20C456ED" w:rsidR="00493466" w:rsidRPr="00602808" w:rsidRDefault="00493466" w:rsidP="00602808">
      <w:r w:rsidRPr="002E0818">
        <w:rPr>
          <w:noProof/>
          <w:lang w:val="en-US"/>
        </w:rPr>
        <mc:AlternateContent>
          <mc:Choice Requires="wps">
            <w:drawing>
              <wp:anchor distT="45720" distB="45720" distL="114300" distR="114300" simplePos="0" relativeHeight="251671040" behindDoc="0" locked="0" layoutInCell="1" allowOverlap="1" wp14:anchorId="3073A16A" wp14:editId="3715917F">
                <wp:simplePos x="0" y="0"/>
                <wp:positionH relativeFrom="margin">
                  <wp:align>center</wp:align>
                </wp:positionH>
                <wp:positionV relativeFrom="paragraph">
                  <wp:posOffset>216535</wp:posOffset>
                </wp:positionV>
                <wp:extent cx="2360930" cy="832485"/>
                <wp:effectExtent l="0" t="0" r="11430" b="24765"/>
                <wp:wrapTopAndBottom/>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32485"/>
                        </a:xfrm>
                        <a:prstGeom prst="rect">
                          <a:avLst/>
                        </a:prstGeom>
                        <a:solidFill>
                          <a:srgbClr val="FFFFFF"/>
                        </a:solidFill>
                        <a:ln w="9525">
                          <a:solidFill>
                            <a:srgbClr val="000000"/>
                          </a:solidFill>
                          <a:miter lim="800000"/>
                          <a:headEnd/>
                          <a:tailEnd/>
                        </a:ln>
                      </wps:spPr>
                      <wps:txbx>
                        <w:txbxContent>
                          <w:p w14:paraId="2B1CA55A" w14:textId="77777777" w:rsidR="00493466" w:rsidRPr="002E0818" w:rsidRDefault="00493466" w:rsidP="00493466">
                            <w:pPr>
                              <w:rPr>
                                <w:sz w:val="16"/>
                                <w:szCs w:val="16"/>
                                <w:lang w:val="en-US"/>
                              </w:rPr>
                            </w:pPr>
                            <w:r w:rsidRPr="002E0818">
                              <w:rPr>
                                <w:sz w:val="16"/>
                                <w:szCs w:val="16"/>
                                <w:lang w:val="en-US"/>
                              </w:rPr>
                              <w:t>{</w:t>
                            </w:r>
                          </w:p>
                          <w:p w14:paraId="05003E06" w14:textId="77777777" w:rsidR="00493466" w:rsidRPr="002E0818" w:rsidRDefault="00493466" w:rsidP="00493466">
                            <w:pPr>
                              <w:rPr>
                                <w:sz w:val="16"/>
                                <w:szCs w:val="16"/>
                                <w:lang w:val="en-US"/>
                              </w:rPr>
                            </w:pPr>
                            <w:r w:rsidRPr="002E0818">
                              <w:rPr>
                                <w:sz w:val="16"/>
                                <w:szCs w:val="16"/>
                                <w:lang w:val="en-US"/>
                              </w:rPr>
                              <w:t xml:space="preserve">    "</w:t>
                            </w:r>
                            <w:proofErr w:type="spellStart"/>
                            <w:r w:rsidRPr="002E0818">
                              <w:rPr>
                                <w:sz w:val="16"/>
                                <w:szCs w:val="16"/>
                                <w:lang w:val="en-US"/>
                              </w:rPr>
                              <w:t>trustSchemeNames</w:t>
                            </w:r>
                            <w:proofErr w:type="spellEnd"/>
                            <w:r w:rsidRPr="002E0818">
                              <w:rPr>
                                <w:sz w:val="16"/>
                                <w:szCs w:val="16"/>
                                <w:lang w:val="en-US"/>
                              </w:rPr>
                              <w:t>": [</w:t>
                            </w:r>
                          </w:p>
                          <w:p w14:paraId="755814DD" w14:textId="77777777" w:rsidR="00493466" w:rsidRPr="002E0818" w:rsidRDefault="00493466" w:rsidP="00493466">
                            <w:pPr>
                              <w:rPr>
                                <w:sz w:val="16"/>
                                <w:szCs w:val="16"/>
                                <w:lang w:val="en-US"/>
                              </w:rPr>
                            </w:pPr>
                            <w:r w:rsidRPr="002E0818">
                              <w:rPr>
                                <w:sz w:val="16"/>
                                <w:szCs w:val="16"/>
                                <w:lang w:val="en-US"/>
                              </w:rPr>
                              <w:t xml:space="preserve">        " </w:t>
                            </w:r>
                            <w:proofErr w:type="spellStart"/>
                            <w:r w:rsidRPr="002E0818">
                              <w:rPr>
                                <w:sz w:val="16"/>
                                <w:szCs w:val="16"/>
                                <w:lang w:val="en-US"/>
                              </w:rPr>
                              <w:t>eidas-es</w:t>
                            </w:r>
                            <w:r>
                              <w:rPr>
                                <w:sz w:val="16"/>
                                <w:szCs w:val="16"/>
                                <w:lang w:val="en-US"/>
                              </w:rPr>
                              <w:t>eal</w:t>
                            </w:r>
                            <w:proofErr w:type="spellEnd"/>
                            <w:r w:rsidRPr="002E0818">
                              <w:rPr>
                                <w:sz w:val="16"/>
                                <w:szCs w:val="16"/>
                                <w:lang w:val="en-US"/>
                              </w:rPr>
                              <w:t xml:space="preserve"> ",</w:t>
                            </w:r>
                          </w:p>
                          <w:p w14:paraId="4F255453" w14:textId="77777777" w:rsidR="00493466" w:rsidRPr="002E0818" w:rsidRDefault="00493466" w:rsidP="00493466">
                            <w:pPr>
                              <w:rPr>
                                <w:sz w:val="16"/>
                                <w:szCs w:val="16"/>
                                <w:lang w:val="en-US"/>
                              </w:rPr>
                            </w:pPr>
                            <w:r w:rsidRPr="002E0818">
                              <w:rPr>
                                <w:sz w:val="16"/>
                                <w:szCs w:val="16"/>
                                <w:lang w:val="en-US"/>
                              </w:rPr>
                              <w:t xml:space="preserve">        "</w:t>
                            </w:r>
                            <w:proofErr w:type="spellStart"/>
                            <w:r w:rsidRPr="002E0818">
                              <w:rPr>
                                <w:sz w:val="16"/>
                                <w:szCs w:val="16"/>
                                <w:lang w:val="en-US"/>
                              </w:rPr>
                              <w:t>eidas-esignature</w:t>
                            </w:r>
                            <w:proofErr w:type="spellEnd"/>
                            <w:r w:rsidRPr="002E0818">
                              <w:rPr>
                                <w:sz w:val="16"/>
                                <w:szCs w:val="16"/>
                                <w:lang w:val="en-US"/>
                              </w:rPr>
                              <w:t>"</w:t>
                            </w:r>
                          </w:p>
                          <w:p w14:paraId="6620DFAC" w14:textId="77777777" w:rsidR="00493466" w:rsidRPr="002E0818" w:rsidRDefault="00493466" w:rsidP="00493466">
                            <w:pPr>
                              <w:rPr>
                                <w:sz w:val="16"/>
                                <w:szCs w:val="16"/>
                                <w:lang w:val="en-US"/>
                              </w:rPr>
                            </w:pPr>
                            <w:r w:rsidRPr="002E0818">
                              <w:rPr>
                                <w:sz w:val="16"/>
                                <w:szCs w:val="16"/>
                                <w:lang w:val="en-US"/>
                              </w:rPr>
                              <w:t xml:space="preserve">    ]</w:t>
                            </w:r>
                          </w:p>
                          <w:p w14:paraId="1631BC6D" w14:textId="77777777" w:rsidR="00493466" w:rsidRDefault="00493466" w:rsidP="00493466">
                            <w:r w:rsidRPr="002E0818">
                              <w:rPr>
                                <w:sz w:val="16"/>
                                <w:szCs w:val="16"/>
                                <w:lang w:val="en-US"/>
                              </w:rP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073A16A" id="_x0000_s1029" type="#_x0000_t202" style="position:absolute;margin-left:0;margin-top:17.05pt;width:185.9pt;height:65.55pt;z-index:251671040;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">
                <v:textbox>
                  <w:txbxContent>
                    <w:p w14:paraId="2B1CA55A" w14:textId="77777777" w:rsidR="00493466" w:rsidRPr="002E0818" w:rsidRDefault="00493466" w:rsidP="00493466">
                      <w:pPr>
                        <w:rPr>
                          <w:sz w:val="16"/>
                          <w:szCs w:val="16"/>
                          <w:lang w:val="en-US"/>
                        </w:rPr>
                      </w:pPr>
                      <w:r w:rsidRPr="002E0818">
                        <w:rPr>
                          <w:sz w:val="16"/>
                          <w:szCs w:val="16"/>
                          <w:lang w:val="en-US"/>
                        </w:rPr>
                        <w:t>{</w:t>
                      </w:r>
                    </w:p>
                    <w:p w14:paraId="05003E06" w14:textId="77777777" w:rsidR="00493466" w:rsidRPr="002E0818" w:rsidRDefault="00493466" w:rsidP="00493466">
                      <w:pPr>
                        <w:rPr>
                          <w:sz w:val="16"/>
                          <w:szCs w:val="16"/>
                          <w:lang w:val="en-US"/>
                        </w:rPr>
                      </w:pPr>
                      <w:r w:rsidRPr="002E0818">
                        <w:rPr>
                          <w:sz w:val="16"/>
                          <w:szCs w:val="16"/>
                          <w:lang w:val="en-US"/>
                        </w:rPr>
                        <w:t xml:space="preserve">    "</w:t>
                      </w:r>
                      <w:proofErr w:type="spellStart"/>
                      <w:r w:rsidRPr="002E0818">
                        <w:rPr>
                          <w:sz w:val="16"/>
                          <w:szCs w:val="16"/>
                          <w:lang w:val="en-US"/>
                        </w:rPr>
                        <w:t>trustSchemeNames</w:t>
                      </w:r>
                      <w:proofErr w:type="spellEnd"/>
                      <w:r w:rsidRPr="002E0818">
                        <w:rPr>
                          <w:sz w:val="16"/>
                          <w:szCs w:val="16"/>
                          <w:lang w:val="en-US"/>
                        </w:rPr>
                        <w:t>": [</w:t>
                      </w:r>
                    </w:p>
                    <w:p w14:paraId="755814DD" w14:textId="77777777" w:rsidR="00493466" w:rsidRPr="002E0818" w:rsidRDefault="00493466" w:rsidP="00493466">
                      <w:pPr>
                        <w:rPr>
                          <w:sz w:val="16"/>
                          <w:szCs w:val="16"/>
                          <w:lang w:val="en-US"/>
                        </w:rPr>
                      </w:pPr>
                      <w:r w:rsidRPr="002E0818">
                        <w:rPr>
                          <w:sz w:val="16"/>
                          <w:szCs w:val="16"/>
                          <w:lang w:val="en-US"/>
                        </w:rPr>
                        <w:t xml:space="preserve">        " </w:t>
                      </w:r>
                      <w:proofErr w:type="spellStart"/>
                      <w:r w:rsidRPr="002E0818">
                        <w:rPr>
                          <w:sz w:val="16"/>
                          <w:szCs w:val="16"/>
                          <w:lang w:val="en-US"/>
                        </w:rPr>
                        <w:t>eidas-es</w:t>
                      </w:r>
                      <w:r>
                        <w:rPr>
                          <w:sz w:val="16"/>
                          <w:szCs w:val="16"/>
                          <w:lang w:val="en-US"/>
                        </w:rPr>
                        <w:t>eal</w:t>
                      </w:r>
                      <w:proofErr w:type="spellEnd"/>
                      <w:r w:rsidRPr="002E0818">
                        <w:rPr>
                          <w:sz w:val="16"/>
                          <w:szCs w:val="16"/>
                          <w:lang w:val="en-US"/>
                        </w:rPr>
                        <w:t xml:space="preserve"> ",</w:t>
                      </w:r>
                    </w:p>
                    <w:p w14:paraId="4F255453" w14:textId="77777777" w:rsidR="00493466" w:rsidRPr="002E0818" w:rsidRDefault="00493466" w:rsidP="00493466">
                      <w:pPr>
                        <w:rPr>
                          <w:sz w:val="16"/>
                          <w:szCs w:val="16"/>
                          <w:lang w:val="en-US"/>
                        </w:rPr>
                      </w:pPr>
                      <w:r w:rsidRPr="002E0818">
                        <w:rPr>
                          <w:sz w:val="16"/>
                          <w:szCs w:val="16"/>
                          <w:lang w:val="en-US"/>
                        </w:rPr>
                        <w:t xml:space="preserve">        "</w:t>
                      </w:r>
                      <w:proofErr w:type="spellStart"/>
                      <w:r w:rsidRPr="002E0818">
                        <w:rPr>
                          <w:sz w:val="16"/>
                          <w:szCs w:val="16"/>
                          <w:lang w:val="en-US"/>
                        </w:rPr>
                        <w:t>eidas-esignature</w:t>
                      </w:r>
                      <w:proofErr w:type="spellEnd"/>
                      <w:r w:rsidRPr="002E0818">
                        <w:rPr>
                          <w:sz w:val="16"/>
                          <w:szCs w:val="16"/>
                          <w:lang w:val="en-US"/>
                        </w:rPr>
                        <w:t>"</w:t>
                      </w:r>
                    </w:p>
                    <w:p w14:paraId="6620DFAC" w14:textId="77777777" w:rsidR="00493466" w:rsidRPr="002E0818" w:rsidRDefault="00493466" w:rsidP="00493466">
                      <w:pPr>
                        <w:rPr>
                          <w:sz w:val="16"/>
                          <w:szCs w:val="16"/>
                          <w:lang w:val="en-US"/>
                        </w:rPr>
                      </w:pPr>
                      <w:r w:rsidRPr="002E0818">
                        <w:rPr>
                          <w:sz w:val="16"/>
                          <w:szCs w:val="16"/>
                          <w:lang w:val="en-US"/>
                        </w:rPr>
                        <w:t xml:space="preserve">    ]</w:t>
                      </w:r>
                    </w:p>
                    <w:p w14:paraId="1631BC6D" w14:textId="77777777" w:rsidR="00493466" w:rsidRDefault="00493466" w:rsidP="00493466">
                      <w:r w:rsidRPr="002E0818">
                        <w:rPr>
                          <w:sz w:val="16"/>
                          <w:szCs w:val="16"/>
                          <w:lang w:val="en-US"/>
                        </w:rPr>
                        <w:t>}</w:t>
                      </w:r>
                    </w:p>
                  </w:txbxContent>
                </v:textbox>
                <w10:wrap type="topAndBottom" anchorx="margin"/>
              </v:shape>
            </w:pict>
          </mc:Fallback>
        </mc:AlternateContent>
      </w:r>
    </w:p>
    <w:p w14:paraId="048BB5D3" w14:textId="77777777" w:rsidR="00602808" w:rsidRPr="00602808" w:rsidRDefault="00602808" w:rsidP="00602808"/>
    <w:p w14:paraId="7ECB1599" w14:textId="17F9C568" w:rsidR="00602808" w:rsidRDefault="00493466" w:rsidP="00602808">
      <w:r w:rsidRPr="002E0818">
        <w:rPr>
          <w:rStyle w:val="Ttulo2Car"/>
          <w:rFonts w:ascii="Helvetica" w:eastAsiaTheme="minorHAnsi" w:hAnsi="Helvetica" w:cs="Helvetica"/>
          <w:noProof/>
          <w:sz w:val="18"/>
          <w:szCs w:val="18"/>
          <w:shd w:val="clear" w:color="auto" w:fill="FFFFFF"/>
          <w:lang w:val="en-US"/>
        </w:rPr>
        <mc:AlternateContent>
          <mc:Choice Requires="wps">
            <w:drawing>
              <wp:anchor distT="45720" distB="45720" distL="114300" distR="114300" simplePos="0" relativeHeight="251673088" behindDoc="0" locked="0" layoutInCell="1" allowOverlap="1" wp14:anchorId="0EC1B8E3" wp14:editId="6416E21F">
                <wp:simplePos x="0" y="0"/>
                <wp:positionH relativeFrom="margin">
                  <wp:align>center</wp:align>
                </wp:positionH>
                <wp:positionV relativeFrom="paragraph">
                  <wp:posOffset>382270</wp:posOffset>
                </wp:positionV>
                <wp:extent cx="2360930" cy="1193800"/>
                <wp:effectExtent l="0" t="0" r="11430" b="25400"/>
                <wp:wrapTopAndBottom/>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193800"/>
                        </a:xfrm>
                        <a:prstGeom prst="rect">
                          <a:avLst/>
                        </a:prstGeom>
                        <a:solidFill>
                          <a:srgbClr val="FFFFFF"/>
                        </a:solidFill>
                        <a:ln w="9525">
                          <a:solidFill>
                            <a:srgbClr val="000000"/>
                          </a:solidFill>
                          <a:miter lim="800000"/>
                          <a:headEnd/>
                          <a:tailEnd/>
                        </a:ln>
                      </wps:spPr>
                      <wps:txbx>
                        <w:txbxContent>
                          <w:p w14:paraId="688D6F23" w14:textId="77777777" w:rsidR="00493466" w:rsidRPr="002E0818" w:rsidRDefault="00493466" w:rsidP="00493466">
                            <w:pPr>
                              <w:rPr>
                                <w:sz w:val="16"/>
                                <w:szCs w:val="16"/>
                                <w:lang w:val="en-US"/>
                              </w:rPr>
                            </w:pPr>
                            <w:r w:rsidRPr="002E0818">
                              <w:rPr>
                                <w:sz w:val="16"/>
                                <w:szCs w:val="16"/>
                                <w:lang w:val="en-US"/>
                              </w:rPr>
                              <w:t>{</w:t>
                            </w:r>
                          </w:p>
                          <w:p w14:paraId="14ED8422" w14:textId="77777777" w:rsidR="00493466" w:rsidRPr="002E0818" w:rsidRDefault="00493466" w:rsidP="00493466">
                            <w:pPr>
                              <w:rPr>
                                <w:sz w:val="16"/>
                                <w:szCs w:val="16"/>
                                <w:lang w:val="en-US"/>
                              </w:rPr>
                            </w:pPr>
                            <w:r w:rsidRPr="002E0818">
                              <w:rPr>
                                <w:sz w:val="16"/>
                                <w:szCs w:val="16"/>
                                <w:lang w:val="en-US"/>
                              </w:rPr>
                              <w:t xml:space="preserve">    "trust-scheme-list": [</w:t>
                            </w:r>
                          </w:p>
                          <w:p w14:paraId="76F2CDD6" w14:textId="77777777" w:rsidR="00493466" w:rsidRPr="002E0818" w:rsidRDefault="00493466" w:rsidP="00493466">
                            <w:pPr>
                              <w:rPr>
                                <w:sz w:val="16"/>
                                <w:szCs w:val="16"/>
                                <w:lang w:val="en-US"/>
                              </w:rPr>
                            </w:pPr>
                            <w:r w:rsidRPr="002E0818">
                              <w:rPr>
                                <w:sz w:val="16"/>
                                <w:szCs w:val="16"/>
                                <w:lang w:val="en-US"/>
                              </w:rPr>
                              <w:t xml:space="preserve">        {</w:t>
                            </w:r>
                          </w:p>
                          <w:p w14:paraId="5BCF8181" w14:textId="77777777" w:rsidR="00493466" w:rsidRPr="002E0818" w:rsidRDefault="00493466" w:rsidP="00493466">
                            <w:pPr>
                              <w:rPr>
                                <w:sz w:val="16"/>
                                <w:szCs w:val="16"/>
                                <w:lang w:val="en-US"/>
                              </w:rPr>
                            </w:pPr>
                            <w:r w:rsidRPr="002E0818">
                              <w:rPr>
                                <w:sz w:val="16"/>
                                <w:szCs w:val="16"/>
                                <w:lang w:val="en-US"/>
                              </w:rPr>
                              <w:t xml:space="preserve">            "level": "advanced",</w:t>
                            </w:r>
                          </w:p>
                          <w:p w14:paraId="42A807F5" w14:textId="77777777" w:rsidR="00493466" w:rsidRPr="002E0818" w:rsidRDefault="00493466" w:rsidP="00493466">
                            <w:pPr>
                              <w:rPr>
                                <w:sz w:val="16"/>
                                <w:szCs w:val="16"/>
                                <w:lang w:val="en-US"/>
                              </w:rPr>
                            </w:pPr>
                            <w:r w:rsidRPr="002E0818">
                              <w:rPr>
                                <w:sz w:val="16"/>
                                <w:szCs w:val="16"/>
                                <w:lang w:val="en-US"/>
                              </w:rPr>
                              <w:t xml:space="preserve">            "provider": "eu",</w:t>
                            </w:r>
                          </w:p>
                          <w:p w14:paraId="43461087" w14:textId="77777777" w:rsidR="00493466" w:rsidRPr="002E0818" w:rsidRDefault="00493466" w:rsidP="00493466">
                            <w:pPr>
                              <w:rPr>
                                <w:sz w:val="16"/>
                                <w:szCs w:val="16"/>
                                <w:lang w:val="en-US"/>
                              </w:rPr>
                            </w:pPr>
                            <w:r w:rsidRPr="002E0818">
                              <w:rPr>
                                <w:sz w:val="16"/>
                                <w:szCs w:val="16"/>
                                <w:lang w:val="en-US"/>
                              </w:rPr>
                              <w:t xml:space="preserve">            "name": "</w:t>
                            </w:r>
                            <w:proofErr w:type="spellStart"/>
                            <w:r w:rsidRPr="002E0818">
                              <w:rPr>
                                <w:sz w:val="16"/>
                                <w:szCs w:val="16"/>
                                <w:lang w:val="en-US"/>
                              </w:rPr>
                              <w:t>eidas-es</w:t>
                            </w:r>
                            <w:r>
                              <w:rPr>
                                <w:sz w:val="16"/>
                                <w:szCs w:val="16"/>
                                <w:lang w:val="en-US"/>
                              </w:rPr>
                              <w:t>eal</w:t>
                            </w:r>
                            <w:proofErr w:type="spellEnd"/>
                            <w:r w:rsidRPr="002E0818">
                              <w:rPr>
                                <w:sz w:val="16"/>
                                <w:szCs w:val="16"/>
                                <w:lang w:val="en-US"/>
                              </w:rPr>
                              <w:t>"</w:t>
                            </w:r>
                          </w:p>
                          <w:p w14:paraId="71F4F2AB" w14:textId="77777777" w:rsidR="00493466" w:rsidRPr="002E0818" w:rsidRDefault="00493466" w:rsidP="00493466">
                            <w:pPr>
                              <w:rPr>
                                <w:sz w:val="16"/>
                                <w:szCs w:val="16"/>
                                <w:lang w:val="en-US"/>
                              </w:rPr>
                            </w:pPr>
                            <w:r w:rsidRPr="002E0818">
                              <w:rPr>
                                <w:sz w:val="16"/>
                                <w:szCs w:val="16"/>
                                <w:lang w:val="en-US"/>
                              </w:rPr>
                              <w:t xml:space="preserve">        }</w:t>
                            </w:r>
                          </w:p>
                          <w:p w14:paraId="5D0E6BFA" w14:textId="77777777" w:rsidR="00493466" w:rsidRPr="002E0818" w:rsidRDefault="00493466" w:rsidP="00493466">
                            <w:pPr>
                              <w:rPr>
                                <w:sz w:val="16"/>
                                <w:szCs w:val="16"/>
                                <w:lang w:val="en-US"/>
                              </w:rPr>
                            </w:pPr>
                            <w:r w:rsidRPr="002E0818">
                              <w:rPr>
                                <w:sz w:val="16"/>
                                <w:szCs w:val="16"/>
                                <w:lang w:val="en-US"/>
                              </w:rPr>
                              <w:t xml:space="preserve">    ]</w:t>
                            </w:r>
                          </w:p>
                          <w:p w14:paraId="0D51385B" w14:textId="77777777" w:rsidR="00493466" w:rsidRPr="002E0818" w:rsidRDefault="00493466" w:rsidP="00493466">
                            <w:pPr>
                              <w:rPr>
                                <w:sz w:val="16"/>
                                <w:szCs w:val="16"/>
                                <w:lang w:val="en-US"/>
                              </w:rPr>
                            </w:pPr>
                            <w:r w:rsidRPr="002E0818">
                              <w:rPr>
                                <w:sz w:val="16"/>
                                <w:szCs w:val="16"/>
                                <w:lang w:val="en-US"/>
                              </w:rP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EC1B8E3" id="_x0000_s1030" type="#_x0000_t202" style="position:absolute;margin-left:0;margin-top:30.1pt;width:185.9pt;height:94pt;z-index:251673088;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">
                <v:textbox>
                  <w:txbxContent>
                    <w:p w14:paraId="688D6F23" w14:textId="77777777" w:rsidR="00493466" w:rsidRPr="002E0818" w:rsidRDefault="00493466" w:rsidP="00493466">
                      <w:pPr>
                        <w:rPr>
                          <w:sz w:val="16"/>
                          <w:szCs w:val="16"/>
                          <w:lang w:val="en-US"/>
                        </w:rPr>
                      </w:pPr>
                      <w:r w:rsidRPr="002E0818">
                        <w:rPr>
                          <w:sz w:val="16"/>
                          <w:szCs w:val="16"/>
                          <w:lang w:val="en-US"/>
                        </w:rPr>
                        <w:t>{</w:t>
                      </w:r>
                    </w:p>
                    <w:p w14:paraId="14ED8422" w14:textId="77777777" w:rsidR="00493466" w:rsidRPr="002E0818" w:rsidRDefault="00493466" w:rsidP="00493466">
                      <w:pPr>
                        <w:rPr>
                          <w:sz w:val="16"/>
                          <w:szCs w:val="16"/>
                          <w:lang w:val="en-US"/>
                        </w:rPr>
                      </w:pPr>
                      <w:r w:rsidRPr="002E0818">
                        <w:rPr>
                          <w:sz w:val="16"/>
                          <w:szCs w:val="16"/>
                          <w:lang w:val="en-US"/>
                        </w:rPr>
                        <w:t xml:space="preserve">    "trust-scheme-list": [</w:t>
                      </w:r>
                    </w:p>
                    <w:p w14:paraId="76F2CDD6" w14:textId="77777777" w:rsidR="00493466" w:rsidRPr="002E0818" w:rsidRDefault="00493466" w:rsidP="00493466">
                      <w:pPr>
                        <w:rPr>
                          <w:sz w:val="16"/>
                          <w:szCs w:val="16"/>
                          <w:lang w:val="en-US"/>
                        </w:rPr>
                      </w:pPr>
                      <w:r w:rsidRPr="002E0818">
                        <w:rPr>
                          <w:sz w:val="16"/>
                          <w:szCs w:val="16"/>
                          <w:lang w:val="en-US"/>
                        </w:rPr>
                        <w:t xml:space="preserve">        {</w:t>
                      </w:r>
                    </w:p>
                    <w:p w14:paraId="5BCF8181" w14:textId="77777777" w:rsidR="00493466" w:rsidRPr="002E0818" w:rsidRDefault="00493466" w:rsidP="00493466">
                      <w:pPr>
                        <w:rPr>
                          <w:sz w:val="16"/>
                          <w:szCs w:val="16"/>
                          <w:lang w:val="en-US"/>
                        </w:rPr>
                      </w:pPr>
                      <w:r w:rsidRPr="002E0818">
                        <w:rPr>
                          <w:sz w:val="16"/>
                          <w:szCs w:val="16"/>
                          <w:lang w:val="en-US"/>
                        </w:rPr>
                        <w:t xml:space="preserve">            "level": "advanced",</w:t>
                      </w:r>
                    </w:p>
                    <w:p w14:paraId="42A807F5" w14:textId="77777777" w:rsidR="00493466" w:rsidRPr="002E0818" w:rsidRDefault="00493466" w:rsidP="00493466">
                      <w:pPr>
                        <w:rPr>
                          <w:sz w:val="16"/>
                          <w:szCs w:val="16"/>
                          <w:lang w:val="en-US"/>
                        </w:rPr>
                      </w:pPr>
                      <w:r w:rsidRPr="002E0818">
                        <w:rPr>
                          <w:sz w:val="16"/>
                          <w:szCs w:val="16"/>
                          <w:lang w:val="en-US"/>
                        </w:rPr>
                        <w:t xml:space="preserve">            "provider": "eu",</w:t>
                      </w:r>
                    </w:p>
                    <w:p w14:paraId="43461087" w14:textId="77777777" w:rsidR="00493466" w:rsidRPr="002E0818" w:rsidRDefault="00493466" w:rsidP="00493466">
                      <w:pPr>
                        <w:rPr>
                          <w:sz w:val="16"/>
                          <w:szCs w:val="16"/>
                          <w:lang w:val="en-US"/>
                        </w:rPr>
                      </w:pPr>
                      <w:r w:rsidRPr="002E0818">
                        <w:rPr>
                          <w:sz w:val="16"/>
                          <w:szCs w:val="16"/>
                          <w:lang w:val="en-US"/>
                        </w:rPr>
                        <w:t xml:space="preserve">            "name": "</w:t>
                      </w:r>
                      <w:proofErr w:type="spellStart"/>
                      <w:r w:rsidRPr="002E0818">
                        <w:rPr>
                          <w:sz w:val="16"/>
                          <w:szCs w:val="16"/>
                          <w:lang w:val="en-US"/>
                        </w:rPr>
                        <w:t>eidas-es</w:t>
                      </w:r>
                      <w:r>
                        <w:rPr>
                          <w:sz w:val="16"/>
                          <w:szCs w:val="16"/>
                          <w:lang w:val="en-US"/>
                        </w:rPr>
                        <w:t>eal</w:t>
                      </w:r>
                      <w:proofErr w:type="spellEnd"/>
                      <w:r w:rsidRPr="002E0818">
                        <w:rPr>
                          <w:sz w:val="16"/>
                          <w:szCs w:val="16"/>
                          <w:lang w:val="en-US"/>
                        </w:rPr>
                        <w:t>"</w:t>
                      </w:r>
                    </w:p>
                    <w:p w14:paraId="71F4F2AB" w14:textId="77777777" w:rsidR="00493466" w:rsidRPr="002E0818" w:rsidRDefault="00493466" w:rsidP="00493466">
                      <w:pPr>
                        <w:rPr>
                          <w:sz w:val="16"/>
                          <w:szCs w:val="16"/>
                          <w:lang w:val="en-US"/>
                        </w:rPr>
                      </w:pPr>
                      <w:r w:rsidRPr="002E0818">
                        <w:rPr>
                          <w:sz w:val="16"/>
                          <w:szCs w:val="16"/>
                          <w:lang w:val="en-US"/>
                        </w:rPr>
                        <w:t xml:space="preserve">        }</w:t>
                      </w:r>
                    </w:p>
                    <w:p w14:paraId="5D0E6BFA" w14:textId="77777777" w:rsidR="00493466" w:rsidRPr="002E0818" w:rsidRDefault="00493466" w:rsidP="00493466">
                      <w:pPr>
                        <w:rPr>
                          <w:sz w:val="16"/>
                          <w:szCs w:val="16"/>
                          <w:lang w:val="en-US"/>
                        </w:rPr>
                      </w:pPr>
                      <w:r w:rsidRPr="002E0818">
                        <w:rPr>
                          <w:sz w:val="16"/>
                          <w:szCs w:val="16"/>
                          <w:lang w:val="en-US"/>
                        </w:rPr>
                        <w:t xml:space="preserve">    ]</w:t>
                      </w:r>
                    </w:p>
                    <w:p w14:paraId="0D51385B" w14:textId="77777777" w:rsidR="00493466" w:rsidRPr="002E0818" w:rsidRDefault="00493466" w:rsidP="00493466">
                      <w:pPr>
                        <w:rPr>
                          <w:sz w:val="16"/>
                          <w:szCs w:val="16"/>
                          <w:lang w:val="en-US"/>
                        </w:rPr>
                      </w:pPr>
                      <w:r w:rsidRPr="002E0818">
                        <w:rPr>
                          <w:sz w:val="16"/>
                          <w:szCs w:val="16"/>
                          <w:lang w:val="en-US"/>
                        </w:rPr>
                        <w:t>}</w:t>
                      </w:r>
                    </w:p>
                  </w:txbxContent>
                </v:textbox>
                <w10:wrap type="topAndBottom" anchorx="margin"/>
              </v:shape>
            </w:pict>
          </mc:Fallback>
        </mc:AlternateContent>
      </w:r>
      <w:r w:rsidR="00602808" w:rsidRPr="00602808">
        <w:t xml:space="preserve">GET </w:t>
      </w:r>
      <w:hyperlink r:id="rId20" w:history="1">
        <w:r w:rsidRPr="008A0ACA">
          <w:rPr>
            <w:rStyle w:val="Hipervnculo"/>
          </w:rPr>
          <w:t>https://tta-lightest.eu:8443/unittesting/ttaFM/mng/rsc/trustScheme/eidas-eseal</w:t>
        </w:r>
      </w:hyperlink>
    </w:p>
    <w:p w14:paraId="0D1A53A2" w14:textId="34B82896" w:rsidR="00493466" w:rsidRPr="00602808" w:rsidRDefault="00493466" w:rsidP="00602808"/>
    <w:p w14:paraId="50088664" w14:textId="41F38C02" w:rsidR="00602808" w:rsidRPr="00602808" w:rsidRDefault="00602808" w:rsidP="00602808"/>
    <w:p w14:paraId="72189540" w14:textId="5D681AF6" w:rsidR="00602808" w:rsidRDefault="00493466" w:rsidP="00602808">
      <w:r w:rsidRPr="002E0818">
        <w:rPr>
          <w:rStyle w:val="Ttulo2Car"/>
          <w:rFonts w:ascii="Helvetica" w:eastAsiaTheme="minorHAnsi" w:hAnsi="Helvetica" w:cs="Helvetica"/>
          <w:noProof/>
          <w:sz w:val="18"/>
          <w:szCs w:val="18"/>
          <w:shd w:val="clear" w:color="auto" w:fill="FFFFFF"/>
          <w:lang w:val="en-US"/>
        </w:rPr>
        <mc:AlternateContent>
          <mc:Choice Requires="wps">
            <w:drawing>
              <wp:anchor distT="45720" distB="45720" distL="114300" distR="114300" simplePos="0" relativeHeight="251675136" behindDoc="0" locked="0" layoutInCell="1" allowOverlap="1" wp14:anchorId="380693A9" wp14:editId="38D4E748">
                <wp:simplePos x="0" y="0"/>
                <wp:positionH relativeFrom="margin">
                  <wp:posOffset>1791335</wp:posOffset>
                </wp:positionH>
                <wp:positionV relativeFrom="paragraph">
                  <wp:posOffset>320040</wp:posOffset>
                </wp:positionV>
                <wp:extent cx="2360930" cy="1193800"/>
                <wp:effectExtent l="0" t="0" r="11430" b="25400"/>
                <wp:wrapTopAndBottom/>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193800"/>
                        </a:xfrm>
                        <a:prstGeom prst="rect">
                          <a:avLst/>
                        </a:prstGeom>
                        <a:solidFill>
                          <a:srgbClr val="FFFFFF"/>
                        </a:solidFill>
                        <a:ln w="9525">
                          <a:solidFill>
                            <a:srgbClr val="000000"/>
                          </a:solidFill>
                          <a:miter lim="800000"/>
                          <a:headEnd/>
                          <a:tailEnd/>
                        </a:ln>
                      </wps:spPr>
                      <wps:txbx>
                        <w:txbxContent>
                          <w:p w14:paraId="02321168" w14:textId="77777777" w:rsidR="00493466" w:rsidRPr="002E0818" w:rsidRDefault="00493466" w:rsidP="00493466">
                            <w:pPr>
                              <w:rPr>
                                <w:sz w:val="16"/>
                                <w:szCs w:val="16"/>
                                <w:lang w:val="en-US"/>
                              </w:rPr>
                            </w:pPr>
                            <w:r w:rsidRPr="002E0818">
                              <w:rPr>
                                <w:sz w:val="16"/>
                                <w:szCs w:val="16"/>
                                <w:lang w:val="en-US"/>
                              </w:rPr>
                              <w:t>{</w:t>
                            </w:r>
                          </w:p>
                          <w:p w14:paraId="55D2659F" w14:textId="77777777" w:rsidR="00493466" w:rsidRPr="002E0818" w:rsidRDefault="00493466" w:rsidP="00493466">
                            <w:pPr>
                              <w:rPr>
                                <w:sz w:val="16"/>
                                <w:szCs w:val="16"/>
                                <w:lang w:val="en-US"/>
                              </w:rPr>
                            </w:pPr>
                            <w:r w:rsidRPr="002E0818">
                              <w:rPr>
                                <w:sz w:val="16"/>
                                <w:szCs w:val="16"/>
                                <w:lang w:val="en-US"/>
                              </w:rPr>
                              <w:t xml:space="preserve">    "trust-scheme-list": [</w:t>
                            </w:r>
                          </w:p>
                          <w:p w14:paraId="0391705D" w14:textId="77777777" w:rsidR="00493466" w:rsidRPr="002E0818" w:rsidRDefault="00493466" w:rsidP="00493466">
                            <w:pPr>
                              <w:rPr>
                                <w:sz w:val="16"/>
                                <w:szCs w:val="16"/>
                                <w:lang w:val="en-US"/>
                              </w:rPr>
                            </w:pPr>
                            <w:r w:rsidRPr="002E0818">
                              <w:rPr>
                                <w:sz w:val="16"/>
                                <w:szCs w:val="16"/>
                                <w:lang w:val="en-US"/>
                              </w:rPr>
                              <w:t xml:space="preserve">        {</w:t>
                            </w:r>
                          </w:p>
                          <w:p w14:paraId="7D9063F7" w14:textId="77777777" w:rsidR="00493466" w:rsidRPr="002E0818" w:rsidRDefault="00493466" w:rsidP="00493466">
                            <w:pPr>
                              <w:rPr>
                                <w:sz w:val="16"/>
                                <w:szCs w:val="16"/>
                                <w:lang w:val="en-US"/>
                              </w:rPr>
                            </w:pPr>
                            <w:r w:rsidRPr="002E0818">
                              <w:rPr>
                                <w:sz w:val="16"/>
                                <w:szCs w:val="16"/>
                                <w:lang w:val="en-US"/>
                              </w:rPr>
                              <w:t xml:space="preserve">            "level": "</w:t>
                            </w:r>
                            <w:proofErr w:type="spellStart"/>
                            <w:r>
                              <w:rPr>
                                <w:sz w:val="16"/>
                                <w:szCs w:val="16"/>
                                <w:lang w:val="en-US"/>
                              </w:rPr>
                              <w:t>quelified</w:t>
                            </w:r>
                            <w:proofErr w:type="spellEnd"/>
                            <w:r w:rsidRPr="002E0818">
                              <w:rPr>
                                <w:sz w:val="16"/>
                                <w:szCs w:val="16"/>
                                <w:lang w:val="en-US"/>
                              </w:rPr>
                              <w:t>",</w:t>
                            </w:r>
                          </w:p>
                          <w:p w14:paraId="2758062D" w14:textId="77777777" w:rsidR="00493466" w:rsidRPr="002E0818" w:rsidRDefault="00493466" w:rsidP="00493466">
                            <w:pPr>
                              <w:rPr>
                                <w:sz w:val="16"/>
                                <w:szCs w:val="16"/>
                                <w:lang w:val="de-DE"/>
                              </w:rPr>
                            </w:pPr>
                            <w:r w:rsidRPr="002E0818">
                              <w:rPr>
                                <w:sz w:val="16"/>
                                <w:szCs w:val="16"/>
                                <w:lang w:val="en-US"/>
                              </w:rPr>
                              <w:t xml:space="preserve">            </w:t>
                            </w:r>
                            <w:r w:rsidRPr="002E0818">
                              <w:rPr>
                                <w:sz w:val="16"/>
                                <w:szCs w:val="16"/>
                                <w:lang w:val="de-DE"/>
                              </w:rPr>
                              <w:t>"</w:t>
                            </w:r>
                            <w:proofErr w:type="spellStart"/>
                            <w:r w:rsidRPr="002E0818">
                              <w:rPr>
                                <w:sz w:val="16"/>
                                <w:szCs w:val="16"/>
                                <w:lang w:val="de-DE"/>
                              </w:rPr>
                              <w:t>provider</w:t>
                            </w:r>
                            <w:proofErr w:type="spellEnd"/>
                            <w:r w:rsidRPr="002E0818">
                              <w:rPr>
                                <w:sz w:val="16"/>
                                <w:szCs w:val="16"/>
                                <w:lang w:val="de-DE"/>
                              </w:rPr>
                              <w:t>": "eu",</w:t>
                            </w:r>
                          </w:p>
                          <w:p w14:paraId="76F1A12B" w14:textId="77777777" w:rsidR="00493466" w:rsidRPr="002E0818" w:rsidRDefault="00493466" w:rsidP="00493466">
                            <w:pPr>
                              <w:rPr>
                                <w:sz w:val="16"/>
                                <w:szCs w:val="16"/>
                                <w:lang w:val="de-DE"/>
                              </w:rPr>
                            </w:pPr>
                            <w:r w:rsidRPr="002E0818">
                              <w:rPr>
                                <w:sz w:val="16"/>
                                <w:szCs w:val="16"/>
                                <w:lang w:val="de-DE"/>
                              </w:rPr>
                              <w:t xml:space="preserve">            "</w:t>
                            </w:r>
                            <w:proofErr w:type="spellStart"/>
                            <w:r w:rsidRPr="002E0818">
                              <w:rPr>
                                <w:sz w:val="16"/>
                                <w:szCs w:val="16"/>
                                <w:lang w:val="de-DE"/>
                              </w:rPr>
                              <w:t>name</w:t>
                            </w:r>
                            <w:proofErr w:type="spellEnd"/>
                            <w:r w:rsidRPr="002E0818">
                              <w:rPr>
                                <w:sz w:val="16"/>
                                <w:szCs w:val="16"/>
                                <w:lang w:val="de-DE"/>
                              </w:rPr>
                              <w:t>": "</w:t>
                            </w:r>
                            <w:proofErr w:type="spellStart"/>
                            <w:r w:rsidRPr="002E0818">
                              <w:rPr>
                                <w:sz w:val="16"/>
                                <w:szCs w:val="16"/>
                                <w:lang w:val="de-DE"/>
                              </w:rPr>
                              <w:t>eidas-esignature</w:t>
                            </w:r>
                            <w:proofErr w:type="spellEnd"/>
                            <w:r w:rsidRPr="002E0818">
                              <w:rPr>
                                <w:sz w:val="16"/>
                                <w:szCs w:val="16"/>
                                <w:lang w:val="de-DE"/>
                              </w:rPr>
                              <w:t>"</w:t>
                            </w:r>
                          </w:p>
                          <w:p w14:paraId="2EC0F0FF" w14:textId="77777777" w:rsidR="00493466" w:rsidRPr="002E0818" w:rsidRDefault="00493466" w:rsidP="00493466">
                            <w:pPr>
                              <w:rPr>
                                <w:sz w:val="16"/>
                                <w:szCs w:val="16"/>
                                <w:lang w:val="en-US"/>
                              </w:rPr>
                            </w:pPr>
                            <w:r w:rsidRPr="002E0818">
                              <w:rPr>
                                <w:sz w:val="16"/>
                                <w:szCs w:val="16"/>
                                <w:lang w:val="de-DE"/>
                              </w:rPr>
                              <w:t xml:space="preserve">        </w:t>
                            </w:r>
                            <w:r w:rsidRPr="002E0818">
                              <w:rPr>
                                <w:sz w:val="16"/>
                                <w:szCs w:val="16"/>
                                <w:lang w:val="en-US"/>
                              </w:rPr>
                              <w:t>}</w:t>
                            </w:r>
                          </w:p>
                          <w:p w14:paraId="3AEA4293" w14:textId="77777777" w:rsidR="00493466" w:rsidRPr="002E0818" w:rsidRDefault="00493466" w:rsidP="00493466">
                            <w:pPr>
                              <w:rPr>
                                <w:sz w:val="16"/>
                                <w:szCs w:val="16"/>
                                <w:lang w:val="en-US"/>
                              </w:rPr>
                            </w:pPr>
                            <w:r w:rsidRPr="002E0818">
                              <w:rPr>
                                <w:sz w:val="16"/>
                                <w:szCs w:val="16"/>
                                <w:lang w:val="en-US"/>
                              </w:rPr>
                              <w:t xml:space="preserve">    ]</w:t>
                            </w:r>
                          </w:p>
                          <w:p w14:paraId="4808D65F" w14:textId="77777777" w:rsidR="00493466" w:rsidRPr="002E0818" w:rsidRDefault="00493466" w:rsidP="00493466">
                            <w:pPr>
                              <w:rPr>
                                <w:sz w:val="16"/>
                                <w:szCs w:val="16"/>
                                <w:lang w:val="en-US"/>
                              </w:rPr>
                            </w:pPr>
                            <w:r w:rsidRPr="002E0818">
                              <w:rPr>
                                <w:sz w:val="16"/>
                                <w:szCs w:val="16"/>
                                <w:lang w:val="en-US"/>
                              </w:rP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80693A9" id="_x0000_s1031" type="#_x0000_t202" style="position:absolute;margin-left:141.05pt;margin-top:25.2pt;width:185.9pt;height:94pt;z-index:25167513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">
                <v:textbox>
                  <w:txbxContent>
                    <w:p w14:paraId="02321168" w14:textId="77777777" w:rsidR="00493466" w:rsidRPr="002E0818" w:rsidRDefault="00493466" w:rsidP="00493466">
                      <w:pPr>
                        <w:rPr>
                          <w:sz w:val="16"/>
                          <w:szCs w:val="16"/>
                          <w:lang w:val="en-US"/>
                        </w:rPr>
                      </w:pPr>
                      <w:r w:rsidRPr="002E0818">
                        <w:rPr>
                          <w:sz w:val="16"/>
                          <w:szCs w:val="16"/>
                          <w:lang w:val="en-US"/>
                        </w:rPr>
                        <w:t>{</w:t>
                      </w:r>
                    </w:p>
                    <w:p w14:paraId="55D2659F" w14:textId="77777777" w:rsidR="00493466" w:rsidRPr="002E0818" w:rsidRDefault="00493466" w:rsidP="00493466">
                      <w:pPr>
                        <w:rPr>
                          <w:sz w:val="16"/>
                          <w:szCs w:val="16"/>
                          <w:lang w:val="en-US"/>
                        </w:rPr>
                      </w:pPr>
                      <w:r w:rsidRPr="002E0818">
                        <w:rPr>
                          <w:sz w:val="16"/>
                          <w:szCs w:val="16"/>
                          <w:lang w:val="en-US"/>
                        </w:rPr>
                        <w:t xml:space="preserve">    "trust-scheme-list": [</w:t>
                      </w:r>
                    </w:p>
                    <w:p w14:paraId="0391705D" w14:textId="77777777" w:rsidR="00493466" w:rsidRPr="002E0818" w:rsidRDefault="00493466" w:rsidP="00493466">
                      <w:pPr>
                        <w:rPr>
                          <w:sz w:val="16"/>
                          <w:szCs w:val="16"/>
                          <w:lang w:val="en-US"/>
                        </w:rPr>
                      </w:pPr>
                      <w:r w:rsidRPr="002E0818">
                        <w:rPr>
                          <w:sz w:val="16"/>
                          <w:szCs w:val="16"/>
                          <w:lang w:val="en-US"/>
                        </w:rPr>
                        <w:t xml:space="preserve">        {</w:t>
                      </w:r>
                    </w:p>
                    <w:p w14:paraId="7D9063F7" w14:textId="77777777" w:rsidR="00493466" w:rsidRPr="002E0818" w:rsidRDefault="00493466" w:rsidP="00493466">
                      <w:pPr>
                        <w:rPr>
                          <w:sz w:val="16"/>
                          <w:szCs w:val="16"/>
                          <w:lang w:val="en-US"/>
                        </w:rPr>
                      </w:pPr>
                      <w:r w:rsidRPr="002E0818">
                        <w:rPr>
                          <w:sz w:val="16"/>
                          <w:szCs w:val="16"/>
                          <w:lang w:val="en-US"/>
                        </w:rPr>
                        <w:t xml:space="preserve">            "level": "</w:t>
                      </w:r>
                      <w:proofErr w:type="spellStart"/>
                      <w:r>
                        <w:rPr>
                          <w:sz w:val="16"/>
                          <w:szCs w:val="16"/>
                          <w:lang w:val="en-US"/>
                        </w:rPr>
                        <w:t>quelified</w:t>
                      </w:r>
                      <w:proofErr w:type="spellEnd"/>
                      <w:r w:rsidRPr="002E0818">
                        <w:rPr>
                          <w:sz w:val="16"/>
                          <w:szCs w:val="16"/>
                          <w:lang w:val="en-US"/>
                        </w:rPr>
                        <w:t>",</w:t>
                      </w:r>
                    </w:p>
                    <w:p w14:paraId="2758062D" w14:textId="77777777" w:rsidR="00493466" w:rsidRPr="002E0818" w:rsidRDefault="00493466" w:rsidP="00493466">
                      <w:pPr>
                        <w:rPr>
                          <w:sz w:val="16"/>
                          <w:szCs w:val="16"/>
                          <w:lang w:val="de-DE"/>
                        </w:rPr>
                      </w:pPr>
                      <w:r w:rsidRPr="002E0818">
                        <w:rPr>
                          <w:sz w:val="16"/>
                          <w:szCs w:val="16"/>
                          <w:lang w:val="en-US"/>
                        </w:rPr>
                        <w:t xml:space="preserve">            </w:t>
                      </w:r>
                      <w:r w:rsidRPr="002E0818">
                        <w:rPr>
                          <w:sz w:val="16"/>
                          <w:szCs w:val="16"/>
                          <w:lang w:val="de-DE"/>
                        </w:rPr>
                        <w:t>"</w:t>
                      </w:r>
                      <w:proofErr w:type="spellStart"/>
                      <w:r w:rsidRPr="002E0818">
                        <w:rPr>
                          <w:sz w:val="16"/>
                          <w:szCs w:val="16"/>
                          <w:lang w:val="de-DE"/>
                        </w:rPr>
                        <w:t>provider</w:t>
                      </w:r>
                      <w:proofErr w:type="spellEnd"/>
                      <w:r w:rsidRPr="002E0818">
                        <w:rPr>
                          <w:sz w:val="16"/>
                          <w:szCs w:val="16"/>
                          <w:lang w:val="de-DE"/>
                        </w:rPr>
                        <w:t>": "eu",</w:t>
                      </w:r>
                    </w:p>
                    <w:p w14:paraId="76F1A12B" w14:textId="77777777" w:rsidR="00493466" w:rsidRPr="002E0818" w:rsidRDefault="00493466" w:rsidP="00493466">
                      <w:pPr>
                        <w:rPr>
                          <w:sz w:val="16"/>
                          <w:szCs w:val="16"/>
                          <w:lang w:val="de-DE"/>
                        </w:rPr>
                      </w:pPr>
                      <w:r w:rsidRPr="002E0818">
                        <w:rPr>
                          <w:sz w:val="16"/>
                          <w:szCs w:val="16"/>
                          <w:lang w:val="de-DE"/>
                        </w:rPr>
                        <w:t xml:space="preserve">            "</w:t>
                      </w:r>
                      <w:proofErr w:type="spellStart"/>
                      <w:r w:rsidRPr="002E0818">
                        <w:rPr>
                          <w:sz w:val="16"/>
                          <w:szCs w:val="16"/>
                          <w:lang w:val="de-DE"/>
                        </w:rPr>
                        <w:t>name</w:t>
                      </w:r>
                      <w:proofErr w:type="spellEnd"/>
                      <w:r w:rsidRPr="002E0818">
                        <w:rPr>
                          <w:sz w:val="16"/>
                          <w:szCs w:val="16"/>
                          <w:lang w:val="de-DE"/>
                        </w:rPr>
                        <w:t>": "</w:t>
                      </w:r>
                      <w:proofErr w:type="spellStart"/>
                      <w:r w:rsidRPr="002E0818">
                        <w:rPr>
                          <w:sz w:val="16"/>
                          <w:szCs w:val="16"/>
                          <w:lang w:val="de-DE"/>
                        </w:rPr>
                        <w:t>eidas-esignature</w:t>
                      </w:r>
                      <w:proofErr w:type="spellEnd"/>
                      <w:r w:rsidRPr="002E0818">
                        <w:rPr>
                          <w:sz w:val="16"/>
                          <w:szCs w:val="16"/>
                          <w:lang w:val="de-DE"/>
                        </w:rPr>
                        <w:t>"</w:t>
                      </w:r>
                    </w:p>
                    <w:p w14:paraId="2EC0F0FF" w14:textId="77777777" w:rsidR="00493466" w:rsidRPr="002E0818" w:rsidRDefault="00493466" w:rsidP="00493466">
                      <w:pPr>
                        <w:rPr>
                          <w:sz w:val="16"/>
                          <w:szCs w:val="16"/>
                          <w:lang w:val="en-US"/>
                        </w:rPr>
                      </w:pPr>
                      <w:r w:rsidRPr="002E0818">
                        <w:rPr>
                          <w:sz w:val="16"/>
                          <w:szCs w:val="16"/>
                          <w:lang w:val="de-DE"/>
                        </w:rPr>
                        <w:t xml:space="preserve">        </w:t>
                      </w:r>
                      <w:r w:rsidRPr="002E0818">
                        <w:rPr>
                          <w:sz w:val="16"/>
                          <w:szCs w:val="16"/>
                          <w:lang w:val="en-US"/>
                        </w:rPr>
                        <w:t>}</w:t>
                      </w:r>
                    </w:p>
                    <w:p w14:paraId="3AEA4293" w14:textId="77777777" w:rsidR="00493466" w:rsidRPr="002E0818" w:rsidRDefault="00493466" w:rsidP="00493466">
                      <w:pPr>
                        <w:rPr>
                          <w:sz w:val="16"/>
                          <w:szCs w:val="16"/>
                          <w:lang w:val="en-US"/>
                        </w:rPr>
                      </w:pPr>
                      <w:r w:rsidRPr="002E0818">
                        <w:rPr>
                          <w:sz w:val="16"/>
                          <w:szCs w:val="16"/>
                          <w:lang w:val="en-US"/>
                        </w:rPr>
                        <w:t xml:space="preserve">    ]</w:t>
                      </w:r>
                    </w:p>
                    <w:p w14:paraId="4808D65F" w14:textId="77777777" w:rsidR="00493466" w:rsidRPr="002E0818" w:rsidRDefault="00493466" w:rsidP="00493466">
                      <w:pPr>
                        <w:rPr>
                          <w:sz w:val="16"/>
                          <w:szCs w:val="16"/>
                          <w:lang w:val="en-US"/>
                        </w:rPr>
                      </w:pPr>
                      <w:r w:rsidRPr="002E0818">
                        <w:rPr>
                          <w:sz w:val="16"/>
                          <w:szCs w:val="16"/>
                          <w:lang w:val="en-US"/>
                        </w:rPr>
                        <w:t>}</w:t>
                      </w:r>
                    </w:p>
                  </w:txbxContent>
                </v:textbox>
                <w10:wrap type="topAndBottom" anchorx="margin"/>
              </v:shape>
            </w:pict>
          </mc:Fallback>
        </mc:AlternateContent>
      </w:r>
      <w:r w:rsidR="00602808" w:rsidRPr="00602808">
        <w:t xml:space="preserve">GET </w:t>
      </w:r>
      <w:hyperlink r:id="rId21" w:history="1">
        <w:r w:rsidRPr="008A0ACA">
          <w:rPr>
            <w:rStyle w:val="Hipervnculo"/>
          </w:rPr>
          <w:t>https://tta-lightest.eu:8443/unittesting/ttaFM/mng/rsc/trustScheme/eidas-esignature</w:t>
        </w:r>
      </w:hyperlink>
    </w:p>
    <w:p w14:paraId="27081337" w14:textId="402B6FAD" w:rsidR="00493466" w:rsidRPr="00602808" w:rsidRDefault="00493466" w:rsidP="00602808"/>
    <w:p w14:paraId="342299CF" w14:textId="77777777" w:rsidR="00602808" w:rsidRPr="00602808" w:rsidRDefault="00602808" w:rsidP="00602808"/>
    <w:p w14:paraId="2E7360DC" w14:textId="77777777" w:rsidR="00602808" w:rsidRPr="00602808" w:rsidRDefault="00602808" w:rsidP="00602808">
      <w:r w:rsidRPr="00602808">
        <w:t>Other alternative is to set EIDAS as the name of the Trust Scheme adding the service name as a param; in this case TTA will manage EIDAS as a Trust Scheme with two definitions.</w:t>
      </w:r>
    </w:p>
    <w:p w14:paraId="184E653D" w14:textId="77777777" w:rsidR="00493466" w:rsidRDefault="00493466" w:rsidP="00602808"/>
    <w:p w14:paraId="02F6F18D" w14:textId="77777777" w:rsidR="00493466" w:rsidRDefault="00493466" w:rsidP="00602808"/>
    <w:p w14:paraId="703DF03D" w14:textId="77777777" w:rsidR="00493466" w:rsidRDefault="00493466" w:rsidP="00602808"/>
    <w:p w14:paraId="1B57966A" w14:textId="28BD47D3" w:rsidR="00602808" w:rsidRDefault="00493466" w:rsidP="00602808">
      <w:r w:rsidRPr="002E0818">
        <w:rPr>
          <w:noProof/>
          <w:lang w:val="en-US"/>
        </w:rPr>
        <w:lastRenderedPageBreak/>
        <mc:AlternateContent>
          <mc:Choice Requires="wps">
            <w:drawing>
              <wp:anchor distT="45720" distB="45720" distL="114300" distR="114300" simplePos="0" relativeHeight="251677184" behindDoc="0" locked="0" layoutInCell="1" allowOverlap="1" wp14:anchorId="5E1B6BC1" wp14:editId="47612778">
                <wp:simplePos x="0" y="0"/>
                <wp:positionH relativeFrom="margin">
                  <wp:align>center</wp:align>
                </wp:positionH>
                <wp:positionV relativeFrom="paragraph">
                  <wp:posOffset>315595</wp:posOffset>
                </wp:positionV>
                <wp:extent cx="2360930" cy="832485"/>
                <wp:effectExtent l="0" t="0" r="11430" b="24765"/>
                <wp:wrapTopAndBottom/>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32485"/>
                        </a:xfrm>
                        <a:prstGeom prst="rect">
                          <a:avLst/>
                        </a:prstGeom>
                        <a:solidFill>
                          <a:srgbClr val="FFFFFF"/>
                        </a:solidFill>
                        <a:ln w="9525">
                          <a:solidFill>
                            <a:srgbClr val="000000"/>
                          </a:solidFill>
                          <a:miter lim="800000"/>
                          <a:headEnd/>
                          <a:tailEnd/>
                        </a:ln>
                      </wps:spPr>
                      <wps:txbx>
                        <w:txbxContent>
                          <w:p w14:paraId="2EB28128" w14:textId="77777777" w:rsidR="00493466" w:rsidRPr="002E0818" w:rsidRDefault="00493466" w:rsidP="00493466">
                            <w:pPr>
                              <w:rPr>
                                <w:sz w:val="16"/>
                                <w:szCs w:val="16"/>
                                <w:lang w:val="en-US"/>
                              </w:rPr>
                            </w:pPr>
                            <w:r w:rsidRPr="002E0818">
                              <w:rPr>
                                <w:sz w:val="16"/>
                                <w:szCs w:val="16"/>
                                <w:lang w:val="en-US"/>
                              </w:rPr>
                              <w:t>{</w:t>
                            </w:r>
                          </w:p>
                          <w:p w14:paraId="11119B39" w14:textId="2B6538E2" w:rsidR="00493466" w:rsidRPr="002E0818" w:rsidRDefault="00493466" w:rsidP="00493466">
                            <w:pPr>
                              <w:rPr>
                                <w:sz w:val="16"/>
                                <w:szCs w:val="16"/>
                                <w:lang w:val="en-US"/>
                              </w:rPr>
                            </w:pPr>
                            <w:r w:rsidRPr="002E0818">
                              <w:rPr>
                                <w:sz w:val="16"/>
                                <w:szCs w:val="16"/>
                                <w:lang w:val="en-US"/>
                              </w:rPr>
                              <w:t>"</w:t>
                            </w:r>
                            <w:proofErr w:type="spellStart"/>
                            <w:r w:rsidRPr="002E0818">
                              <w:rPr>
                                <w:sz w:val="16"/>
                                <w:szCs w:val="16"/>
                                <w:lang w:val="en-US"/>
                              </w:rPr>
                              <w:t>trustSchemeNames</w:t>
                            </w:r>
                            <w:proofErr w:type="spellEnd"/>
                            <w:r w:rsidRPr="002E0818">
                              <w:rPr>
                                <w:sz w:val="16"/>
                                <w:szCs w:val="16"/>
                                <w:lang w:val="en-US"/>
                              </w:rPr>
                              <w:t>": [</w:t>
                            </w:r>
                          </w:p>
                          <w:p w14:paraId="6B7C9C51" w14:textId="65440A8B" w:rsidR="00493466" w:rsidRPr="002E0818" w:rsidRDefault="00493466" w:rsidP="00493466">
                            <w:pPr>
                              <w:rPr>
                                <w:sz w:val="16"/>
                                <w:szCs w:val="16"/>
                                <w:lang w:val="en-US"/>
                              </w:rPr>
                            </w:pPr>
                            <w:r w:rsidRPr="002E0818">
                              <w:rPr>
                                <w:sz w:val="16"/>
                                <w:szCs w:val="16"/>
                                <w:lang w:val="en-US"/>
                              </w:rPr>
                              <w:t xml:space="preserve">" </w:t>
                            </w:r>
                            <w:proofErr w:type="spellStart"/>
                            <w:r w:rsidRPr="002E0818">
                              <w:rPr>
                                <w:sz w:val="16"/>
                                <w:szCs w:val="16"/>
                                <w:lang w:val="en-US"/>
                              </w:rPr>
                              <w:t>eidas</w:t>
                            </w:r>
                            <w:proofErr w:type="spellEnd"/>
                            <w:r w:rsidRPr="002E0818">
                              <w:rPr>
                                <w:sz w:val="16"/>
                                <w:szCs w:val="16"/>
                                <w:lang w:val="en-US"/>
                              </w:rPr>
                              <w:t>"</w:t>
                            </w:r>
                          </w:p>
                          <w:p w14:paraId="2685BBA0" w14:textId="7E556B88" w:rsidR="00493466" w:rsidRPr="002E0818" w:rsidRDefault="00493466" w:rsidP="00493466">
                            <w:pPr>
                              <w:rPr>
                                <w:sz w:val="16"/>
                                <w:szCs w:val="16"/>
                                <w:lang w:val="en-US"/>
                              </w:rPr>
                            </w:pPr>
                            <w:r w:rsidRPr="002E0818">
                              <w:rPr>
                                <w:sz w:val="16"/>
                                <w:szCs w:val="16"/>
                                <w:lang w:val="en-US"/>
                              </w:rPr>
                              <w:t>]</w:t>
                            </w:r>
                          </w:p>
                          <w:p w14:paraId="737BA7B0" w14:textId="77777777" w:rsidR="00493466" w:rsidRDefault="00493466" w:rsidP="00493466">
                            <w:r w:rsidRPr="002E0818">
                              <w:rPr>
                                <w:sz w:val="16"/>
                                <w:szCs w:val="16"/>
                                <w:lang w:val="en-US"/>
                              </w:rP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E1B6BC1" id="_x0000_s1032" type="#_x0000_t202" style="position:absolute;margin-left:0;margin-top:24.85pt;width:185.9pt;height:65.55pt;z-index:251677184;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">
                <v:textbox>
                  <w:txbxContent>
                    <w:p w14:paraId="2EB28128" w14:textId="77777777" w:rsidR="00493466" w:rsidRPr="002E0818" w:rsidRDefault="00493466" w:rsidP="00493466">
                      <w:pPr>
                        <w:rPr>
                          <w:sz w:val="16"/>
                          <w:szCs w:val="16"/>
                          <w:lang w:val="en-US"/>
                        </w:rPr>
                      </w:pPr>
                      <w:r w:rsidRPr="002E0818">
                        <w:rPr>
                          <w:sz w:val="16"/>
                          <w:szCs w:val="16"/>
                          <w:lang w:val="en-US"/>
                        </w:rPr>
                        <w:t>{</w:t>
                      </w:r>
                    </w:p>
                    <w:p w14:paraId="11119B39" w14:textId="2B6538E2" w:rsidR="00493466" w:rsidRPr="002E0818" w:rsidRDefault="00493466" w:rsidP="00493466">
                      <w:pPr>
                        <w:rPr>
                          <w:sz w:val="16"/>
                          <w:szCs w:val="16"/>
                          <w:lang w:val="en-US"/>
                        </w:rPr>
                      </w:pPr>
                      <w:r w:rsidRPr="002E0818">
                        <w:rPr>
                          <w:sz w:val="16"/>
                          <w:szCs w:val="16"/>
                          <w:lang w:val="en-US"/>
                        </w:rPr>
                        <w:t>"</w:t>
                      </w:r>
                      <w:proofErr w:type="spellStart"/>
                      <w:r w:rsidRPr="002E0818">
                        <w:rPr>
                          <w:sz w:val="16"/>
                          <w:szCs w:val="16"/>
                          <w:lang w:val="en-US"/>
                        </w:rPr>
                        <w:t>trustSchemeNames</w:t>
                      </w:r>
                      <w:proofErr w:type="spellEnd"/>
                      <w:r w:rsidRPr="002E0818">
                        <w:rPr>
                          <w:sz w:val="16"/>
                          <w:szCs w:val="16"/>
                          <w:lang w:val="en-US"/>
                        </w:rPr>
                        <w:t>": [</w:t>
                      </w:r>
                    </w:p>
                    <w:p w14:paraId="6B7C9C51" w14:textId="65440A8B" w:rsidR="00493466" w:rsidRPr="002E0818" w:rsidRDefault="00493466" w:rsidP="00493466">
                      <w:pPr>
                        <w:rPr>
                          <w:sz w:val="16"/>
                          <w:szCs w:val="16"/>
                          <w:lang w:val="en-US"/>
                        </w:rPr>
                      </w:pPr>
                      <w:r w:rsidRPr="002E0818">
                        <w:rPr>
                          <w:sz w:val="16"/>
                          <w:szCs w:val="16"/>
                          <w:lang w:val="en-US"/>
                        </w:rPr>
                        <w:t xml:space="preserve">" </w:t>
                      </w:r>
                      <w:proofErr w:type="spellStart"/>
                      <w:r w:rsidRPr="002E0818">
                        <w:rPr>
                          <w:sz w:val="16"/>
                          <w:szCs w:val="16"/>
                          <w:lang w:val="en-US"/>
                        </w:rPr>
                        <w:t>eidas</w:t>
                      </w:r>
                      <w:proofErr w:type="spellEnd"/>
                      <w:r w:rsidRPr="002E0818">
                        <w:rPr>
                          <w:sz w:val="16"/>
                          <w:szCs w:val="16"/>
                          <w:lang w:val="en-US"/>
                        </w:rPr>
                        <w:t>"</w:t>
                      </w:r>
                    </w:p>
                    <w:p w14:paraId="2685BBA0" w14:textId="7E556B88" w:rsidR="00493466" w:rsidRPr="002E0818" w:rsidRDefault="00493466" w:rsidP="00493466">
                      <w:pPr>
                        <w:rPr>
                          <w:sz w:val="16"/>
                          <w:szCs w:val="16"/>
                          <w:lang w:val="en-US"/>
                        </w:rPr>
                      </w:pPr>
                      <w:r w:rsidRPr="002E0818">
                        <w:rPr>
                          <w:sz w:val="16"/>
                          <w:szCs w:val="16"/>
                          <w:lang w:val="en-US"/>
                        </w:rPr>
                        <w:t>]</w:t>
                      </w:r>
                    </w:p>
                    <w:p w14:paraId="737BA7B0" w14:textId="77777777" w:rsidR="00493466" w:rsidRDefault="00493466" w:rsidP="00493466">
                      <w:r w:rsidRPr="002E0818">
                        <w:rPr>
                          <w:sz w:val="16"/>
                          <w:szCs w:val="16"/>
                          <w:lang w:val="en-US"/>
                        </w:rPr>
                        <w:t>}</w:t>
                      </w:r>
                    </w:p>
                  </w:txbxContent>
                </v:textbox>
                <w10:wrap type="topAndBottom" anchorx="margin"/>
              </v:shape>
            </w:pict>
          </mc:Fallback>
        </mc:AlternateContent>
      </w:r>
      <w:r w:rsidR="00602808" w:rsidRPr="00602808">
        <w:t xml:space="preserve">GET </w:t>
      </w:r>
      <w:hyperlink r:id="rId22" w:history="1">
        <w:r w:rsidRPr="008A0ACA">
          <w:rPr>
            <w:rStyle w:val="Hipervnculo"/>
          </w:rPr>
          <w:t>https://tta-lightest.eu:8443/unittesting/ttaFM/mng/rsc/trustScheme</w:t>
        </w:r>
      </w:hyperlink>
    </w:p>
    <w:p w14:paraId="26CDBFD8" w14:textId="6C197CEE" w:rsidR="00493466" w:rsidRPr="00602808" w:rsidRDefault="00493466" w:rsidP="00602808"/>
    <w:p w14:paraId="29FED237" w14:textId="3B49D11B" w:rsidR="00602808" w:rsidRDefault="00493466" w:rsidP="00602808">
      <w:r w:rsidRPr="002E0818">
        <w:rPr>
          <w:rStyle w:val="Ttulo2Car"/>
          <w:rFonts w:ascii="Helvetica" w:eastAsiaTheme="minorHAnsi" w:hAnsi="Helvetica" w:cs="Helvetica"/>
          <w:noProof/>
          <w:sz w:val="18"/>
          <w:szCs w:val="18"/>
          <w:shd w:val="clear" w:color="auto" w:fill="FFFFFF"/>
          <w:lang w:val="en-US"/>
        </w:rPr>
        <mc:AlternateContent>
          <mc:Choice Requires="wps">
            <w:drawing>
              <wp:anchor distT="45720" distB="45720" distL="114300" distR="114300" simplePos="0" relativeHeight="251679232" behindDoc="0" locked="0" layoutInCell="1" allowOverlap="1" wp14:anchorId="5ABD1B7F" wp14:editId="3B597E24">
                <wp:simplePos x="0" y="0"/>
                <wp:positionH relativeFrom="column">
                  <wp:posOffset>1737995</wp:posOffset>
                </wp:positionH>
                <wp:positionV relativeFrom="paragraph">
                  <wp:posOffset>363220</wp:posOffset>
                </wp:positionV>
                <wp:extent cx="2360930" cy="3609975"/>
                <wp:effectExtent l="0" t="0" r="11430" b="28575"/>
                <wp:wrapTopAndBottom/>
                <wp:docPr id="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609975"/>
                        </a:xfrm>
                        <a:prstGeom prst="rect">
                          <a:avLst/>
                        </a:prstGeom>
                        <a:solidFill>
                          <a:srgbClr val="FFFFFF"/>
                        </a:solidFill>
                        <a:ln w="9525">
                          <a:solidFill>
                            <a:srgbClr val="000000"/>
                          </a:solidFill>
                          <a:miter lim="800000"/>
                          <a:headEnd/>
                          <a:tailEnd/>
                        </a:ln>
                      </wps:spPr>
                      <wps:txbx>
                        <w:txbxContent>
                          <w:p w14:paraId="72059C3B" w14:textId="77777777" w:rsidR="00493466" w:rsidRPr="002A1E79" w:rsidRDefault="00493466" w:rsidP="00493466">
                            <w:pPr>
                              <w:rPr>
                                <w:sz w:val="16"/>
                                <w:szCs w:val="16"/>
                                <w:lang w:val="de-DE"/>
                              </w:rPr>
                            </w:pPr>
                            <w:r w:rsidRPr="002A1E79">
                              <w:rPr>
                                <w:sz w:val="16"/>
                                <w:szCs w:val="16"/>
                                <w:lang w:val="de-DE"/>
                              </w:rPr>
                              <w:t>{</w:t>
                            </w:r>
                          </w:p>
                          <w:p w14:paraId="5C47686F" w14:textId="77777777" w:rsidR="00493466" w:rsidRPr="002A1E79" w:rsidRDefault="00493466" w:rsidP="00493466">
                            <w:pPr>
                              <w:rPr>
                                <w:sz w:val="16"/>
                                <w:szCs w:val="16"/>
                                <w:lang w:val="de-DE"/>
                              </w:rPr>
                            </w:pPr>
                            <w:r w:rsidRPr="002A1E79">
                              <w:rPr>
                                <w:sz w:val="16"/>
                                <w:szCs w:val="16"/>
                                <w:lang w:val="de-DE"/>
                              </w:rPr>
                              <w:t xml:space="preserve">    "trust-</w:t>
                            </w:r>
                            <w:proofErr w:type="spellStart"/>
                            <w:r w:rsidRPr="002A1E79">
                              <w:rPr>
                                <w:sz w:val="16"/>
                                <w:szCs w:val="16"/>
                                <w:lang w:val="de-DE"/>
                              </w:rPr>
                              <w:t>scheme</w:t>
                            </w:r>
                            <w:proofErr w:type="spellEnd"/>
                            <w:r w:rsidRPr="002A1E79">
                              <w:rPr>
                                <w:sz w:val="16"/>
                                <w:szCs w:val="16"/>
                                <w:lang w:val="de-DE"/>
                              </w:rPr>
                              <w:t>-list": [</w:t>
                            </w:r>
                          </w:p>
                          <w:p w14:paraId="3A7E64D5" w14:textId="77777777" w:rsidR="00493466" w:rsidRPr="002A1E79" w:rsidRDefault="00493466" w:rsidP="00493466">
                            <w:pPr>
                              <w:rPr>
                                <w:sz w:val="16"/>
                                <w:szCs w:val="16"/>
                                <w:lang w:val="de-DE"/>
                              </w:rPr>
                            </w:pPr>
                            <w:r w:rsidRPr="002A1E79">
                              <w:rPr>
                                <w:sz w:val="16"/>
                                <w:szCs w:val="16"/>
                                <w:lang w:val="de-DE"/>
                              </w:rPr>
                              <w:t xml:space="preserve">        {</w:t>
                            </w:r>
                          </w:p>
                          <w:p w14:paraId="1DEF188C" w14:textId="77777777" w:rsidR="00493466" w:rsidRPr="002A1E79" w:rsidRDefault="00493466" w:rsidP="00493466">
                            <w:pPr>
                              <w:rPr>
                                <w:sz w:val="16"/>
                                <w:szCs w:val="16"/>
                                <w:lang w:val="de-DE"/>
                              </w:rPr>
                            </w:pPr>
                            <w:r w:rsidRPr="002A1E79">
                              <w:rPr>
                                <w:sz w:val="16"/>
                                <w:szCs w:val="16"/>
                                <w:lang w:val="de-DE"/>
                              </w:rPr>
                              <w:t xml:space="preserve">            "</w:t>
                            </w:r>
                            <w:proofErr w:type="spellStart"/>
                            <w:r w:rsidRPr="002A1E79">
                              <w:rPr>
                                <w:sz w:val="16"/>
                                <w:szCs w:val="16"/>
                                <w:lang w:val="de-DE"/>
                              </w:rPr>
                              <w:t>name</w:t>
                            </w:r>
                            <w:proofErr w:type="spellEnd"/>
                            <w:r w:rsidRPr="002A1E79">
                              <w:rPr>
                                <w:sz w:val="16"/>
                                <w:szCs w:val="16"/>
                                <w:lang w:val="de-DE"/>
                              </w:rPr>
                              <w:t>": "</w:t>
                            </w:r>
                            <w:proofErr w:type="spellStart"/>
                            <w:r w:rsidRPr="002A1E79">
                              <w:rPr>
                                <w:sz w:val="16"/>
                                <w:szCs w:val="16"/>
                                <w:lang w:val="de-DE"/>
                              </w:rPr>
                              <w:t>eidas</w:t>
                            </w:r>
                            <w:proofErr w:type="spellEnd"/>
                            <w:r w:rsidRPr="002A1E79">
                              <w:rPr>
                                <w:sz w:val="16"/>
                                <w:szCs w:val="16"/>
                                <w:lang w:val="de-DE"/>
                              </w:rPr>
                              <w:t>",</w:t>
                            </w:r>
                          </w:p>
                          <w:p w14:paraId="788D6C2D" w14:textId="77777777" w:rsidR="00493466" w:rsidRPr="002A1E79" w:rsidRDefault="00493466" w:rsidP="00493466">
                            <w:pPr>
                              <w:rPr>
                                <w:sz w:val="16"/>
                                <w:szCs w:val="16"/>
                                <w:lang w:val="de-DE"/>
                              </w:rPr>
                            </w:pPr>
                            <w:r w:rsidRPr="002A1E79">
                              <w:rPr>
                                <w:sz w:val="16"/>
                                <w:szCs w:val="16"/>
                                <w:lang w:val="de-DE"/>
                              </w:rPr>
                              <w:t xml:space="preserve">            "</w:t>
                            </w:r>
                            <w:proofErr w:type="spellStart"/>
                            <w:r w:rsidRPr="002A1E79">
                              <w:rPr>
                                <w:sz w:val="16"/>
                                <w:szCs w:val="16"/>
                                <w:lang w:val="de-DE"/>
                              </w:rPr>
                              <w:t>provider</w:t>
                            </w:r>
                            <w:proofErr w:type="spellEnd"/>
                            <w:r w:rsidRPr="002A1E79">
                              <w:rPr>
                                <w:sz w:val="16"/>
                                <w:szCs w:val="16"/>
                                <w:lang w:val="de-DE"/>
                              </w:rPr>
                              <w:t>":"eu",</w:t>
                            </w:r>
                          </w:p>
                          <w:p w14:paraId="647BF8D3" w14:textId="77777777" w:rsidR="00493466" w:rsidRPr="002A1E79" w:rsidRDefault="00493466" w:rsidP="00493466">
                            <w:pPr>
                              <w:rPr>
                                <w:sz w:val="16"/>
                                <w:szCs w:val="16"/>
                                <w:lang w:val="en-US"/>
                              </w:rPr>
                            </w:pPr>
                            <w:r w:rsidRPr="002A1E79">
                              <w:rPr>
                                <w:sz w:val="16"/>
                                <w:szCs w:val="16"/>
                                <w:lang w:val="de-DE"/>
                              </w:rPr>
                              <w:t xml:space="preserve">            </w:t>
                            </w:r>
                            <w:r w:rsidRPr="002A1E79">
                              <w:rPr>
                                <w:sz w:val="16"/>
                                <w:szCs w:val="16"/>
                                <w:lang w:val="en-US"/>
                              </w:rPr>
                              <w:t>"params": [</w:t>
                            </w:r>
                          </w:p>
                          <w:p w14:paraId="0305A7DF" w14:textId="77777777" w:rsidR="00493466" w:rsidRPr="002A1E79" w:rsidRDefault="00493466" w:rsidP="00493466">
                            <w:pPr>
                              <w:rPr>
                                <w:sz w:val="16"/>
                                <w:szCs w:val="16"/>
                                <w:lang w:val="en-US"/>
                              </w:rPr>
                            </w:pPr>
                            <w:r w:rsidRPr="002A1E79">
                              <w:rPr>
                                <w:sz w:val="16"/>
                                <w:szCs w:val="16"/>
                                <w:lang w:val="en-US"/>
                              </w:rPr>
                              <w:t xml:space="preserve">                {</w:t>
                            </w:r>
                          </w:p>
                          <w:p w14:paraId="0B05DB19" w14:textId="77777777" w:rsidR="00493466" w:rsidRPr="002A1E79" w:rsidRDefault="00493466" w:rsidP="00493466">
                            <w:pPr>
                              <w:rPr>
                                <w:sz w:val="16"/>
                                <w:szCs w:val="16"/>
                                <w:lang w:val="en-US"/>
                              </w:rPr>
                            </w:pPr>
                            <w:r w:rsidRPr="002A1E79">
                              <w:rPr>
                                <w:sz w:val="16"/>
                                <w:szCs w:val="16"/>
                                <w:lang w:val="en-US"/>
                              </w:rPr>
                              <w:t xml:space="preserve">                    "level": "</w:t>
                            </w:r>
                            <w:proofErr w:type="spellStart"/>
                            <w:r w:rsidRPr="002A1E79">
                              <w:rPr>
                                <w:sz w:val="16"/>
                                <w:szCs w:val="16"/>
                                <w:lang w:val="en-US"/>
                              </w:rPr>
                              <w:t>quelified</w:t>
                            </w:r>
                            <w:proofErr w:type="spellEnd"/>
                            <w:r w:rsidRPr="002A1E79">
                              <w:rPr>
                                <w:sz w:val="16"/>
                                <w:szCs w:val="16"/>
                                <w:lang w:val="en-US"/>
                              </w:rPr>
                              <w:t>"</w:t>
                            </w:r>
                          </w:p>
                          <w:p w14:paraId="7AB313B1" w14:textId="77777777" w:rsidR="00493466" w:rsidRPr="002A1E79" w:rsidRDefault="00493466" w:rsidP="00493466">
                            <w:pPr>
                              <w:rPr>
                                <w:sz w:val="16"/>
                                <w:szCs w:val="16"/>
                                <w:lang w:val="en-US"/>
                              </w:rPr>
                            </w:pPr>
                            <w:r w:rsidRPr="002A1E79">
                              <w:rPr>
                                <w:sz w:val="16"/>
                                <w:szCs w:val="16"/>
                                <w:lang w:val="en-US"/>
                              </w:rPr>
                              <w:t xml:space="preserve">                },</w:t>
                            </w:r>
                          </w:p>
                          <w:p w14:paraId="43075451" w14:textId="77777777" w:rsidR="00493466" w:rsidRPr="002A1E79" w:rsidRDefault="00493466" w:rsidP="00493466">
                            <w:pPr>
                              <w:rPr>
                                <w:sz w:val="16"/>
                                <w:szCs w:val="16"/>
                                <w:lang w:val="en-US"/>
                              </w:rPr>
                            </w:pPr>
                            <w:r w:rsidRPr="002A1E79">
                              <w:rPr>
                                <w:sz w:val="16"/>
                                <w:szCs w:val="16"/>
                                <w:lang w:val="en-US"/>
                              </w:rPr>
                              <w:t xml:space="preserve">                {</w:t>
                            </w:r>
                          </w:p>
                          <w:p w14:paraId="0B3A8F0E" w14:textId="77777777" w:rsidR="00493466" w:rsidRPr="002A1E79" w:rsidRDefault="00493466" w:rsidP="00493466">
                            <w:pPr>
                              <w:rPr>
                                <w:sz w:val="16"/>
                                <w:szCs w:val="16"/>
                                <w:lang w:val="en-US"/>
                              </w:rPr>
                            </w:pPr>
                            <w:r w:rsidRPr="002A1E79">
                              <w:rPr>
                                <w:sz w:val="16"/>
                                <w:szCs w:val="16"/>
                                <w:lang w:val="en-US"/>
                              </w:rPr>
                              <w:t xml:space="preserve">                    "service": "</w:t>
                            </w:r>
                            <w:proofErr w:type="spellStart"/>
                            <w:r w:rsidRPr="002A1E79">
                              <w:rPr>
                                <w:sz w:val="16"/>
                                <w:szCs w:val="16"/>
                                <w:lang w:val="en-US"/>
                              </w:rPr>
                              <w:t>esignature</w:t>
                            </w:r>
                            <w:proofErr w:type="spellEnd"/>
                            <w:r w:rsidRPr="002A1E79">
                              <w:rPr>
                                <w:sz w:val="16"/>
                                <w:szCs w:val="16"/>
                                <w:lang w:val="en-US"/>
                              </w:rPr>
                              <w:t>"</w:t>
                            </w:r>
                          </w:p>
                          <w:p w14:paraId="608EC794" w14:textId="77777777" w:rsidR="00493466" w:rsidRPr="002A1E79" w:rsidRDefault="00493466" w:rsidP="00493466">
                            <w:pPr>
                              <w:rPr>
                                <w:sz w:val="16"/>
                                <w:szCs w:val="16"/>
                                <w:lang w:val="en-US"/>
                              </w:rPr>
                            </w:pPr>
                            <w:r w:rsidRPr="002A1E79">
                              <w:rPr>
                                <w:sz w:val="16"/>
                                <w:szCs w:val="16"/>
                                <w:lang w:val="en-US"/>
                              </w:rPr>
                              <w:t xml:space="preserve">                }</w:t>
                            </w:r>
                          </w:p>
                          <w:p w14:paraId="608B5B25" w14:textId="77777777" w:rsidR="00493466" w:rsidRPr="002A1E79" w:rsidRDefault="00493466" w:rsidP="00493466">
                            <w:pPr>
                              <w:rPr>
                                <w:sz w:val="16"/>
                                <w:szCs w:val="16"/>
                                <w:lang w:val="en-US"/>
                              </w:rPr>
                            </w:pPr>
                            <w:r w:rsidRPr="002A1E79">
                              <w:rPr>
                                <w:sz w:val="16"/>
                                <w:szCs w:val="16"/>
                                <w:lang w:val="en-US"/>
                              </w:rPr>
                              <w:t xml:space="preserve">            ]</w:t>
                            </w:r>
                          </w:p>
                          <w:p w14:paraId="5D34873C" w14:textId="77777777" w:rsidR="00493466" w:rsidRPr="002A1E79" w:rsidRDefault="00493466" w:rsidP="00493466">
                            <w:pPr>
                              <w:rPr>
                                <w:sz w:val="16"/>
                                <w:szCs w:val="16"/>
                                <w:lang w:val="en-US"/>
                              </w:rPr>
                            </w:pPr>
                          </w:p>
                          <w:p w14:paraId="4334FF1C" w14:textId="77777777" w:rsidR="00493466" w:rsidRPr="002A1E79" w:rsidRDefault="00493466" w:rsidP="00493466">
                            <w:pPr>
                              <w:rPr>
                                <w:sz w:val="16"/>
                                <w:szCs w:val="16"/>
                                <w:lang w:val="en-US"/>
                              </w:rPr>
                            </w:pPr>
                            <w:r w:rsidRPr="002A1E79">
                              <w:rPr>
                                <w:sz w:val="16"/>
                                <w:szCs w:val="16"/>
                                <w:lang w:val="en-US"/>
                              </w:rPr>
                              <w:t xml:space="preserve">        },</w:t>
                            </w:r>
                          </w:p>
                          <w:p w14:paraId="632BA7BE" w14:textId="77777777" w:rsidR="00493466" w:rsidRPr="002A1E79" w:rsidRDefault="00493466" w:rsidP="00493466">
                            <w:pPr>
                              <w:rPr>
                                <w:sz w:val="16"/>
                                <w:szCs w:val="16"/>
                                <w:lang w:val="en-US"/>
                              </w:rPr>
                            </w:pPr>
                            <w:r w:rsidRPr="002A1E79">
                              <w:rPr>
                                <w:sz w:val="16"/>
                                <w:szCs w:val="16"/>
                                <w:lang w:val="en-US"/>
                              </w:rPr>
                              <w:t xml:space="preserve">        {</w:t>
                            </w:r>
                          </w:p>
                          <w:p w14:paraId="1CCF044F" w14:textId="77777777" w:rsidR="00493466" w:rsidRPr="002A1E79" w:rsidRDefault="00493466" w:rsidP="00493466">
                            <w:pPr>
                              <w:rPr>
                                <w:sz w:val="16"/>
                                <w:szCs w:val="16"/>
                                <w:lang w:val="en-US"/>
                              </w:rPr>
                            </w:pPr>
                            <w:r w:rsidRPr="00FE72F9">
                              <w:rPr>
                                <w:sz w:val="16"/>
                                <w:szCs w:val="16"/>
                                <w:lang w:val="en-US"/>
                              </w:rPr>
                              <w:t xml:space="preserve">            </w:t>
                            </w:r>
                            <w:r w:rsidRPr="002A1E79">
                              <w:rPr>
                                <w:sz w:val="16"/>
                                <w:szCs w:val="16"/>
                                <w:lang w:val="en-US"/>
                              </w:rPr>
                              <w:t>"name": "</w:t>
                            </w:r>
                            <w:proofErr w:type="spellStart"/>
                            <w:r w:rsidRPr="002A1E79">
                              <w:rPr>
                                <w:sz w:val="16"/>
                                <w:szCs w:val="16"/>
                                <w:lang w:val="en-US"/>
                              </w:rPr>
                              <w:t>eidas</w:t>
                            </w:r>
                            <w:proofErr w:type="spellEnd"/>
                            <w:r w:rsidRPr="002A1E79">
                              <w:rPr>
                                <w:sz w:val="16"/>
                                <w:szCs w:val="16"/>
                                <w:lang w:val="en-US"/>
                              </w:rPr>
                              <w:t>",</w:t>
                            </w:r>
                          </w:p>
                          <w:p w14:paraId="4CE50DD6" w14:textId="77777777" w:rsidR="00493466" w:rsidRPr="002A1E79" w:rsidRDefault="00493466" w:rsidP="00493466">
                            <w:pPr>
                              <w:rPr>
                                <w:sz w:val="16"/>
                                <w:szCs w:val="16"/>
                                <w:lang w:val="en-US"/>
                              </w:rPr>
                            </w:pPr>
                            <w:r w:rsidRPr="00FE72F9">
                              <w:rPr>
                                <w:sz w:val="16"/>
                                <w:szCs w:val="16"/>
                                <w:lang w:val="en-US"/>
                              </w:rPr>
                              <w:t xml:space="preserve">            </w:t>
                            </w:r>
                            <w:r w:rsidRPr="002A1E79">
                              <w:rPr>
                                <w:sz w:val="16"/>
                                <w:szCs w:val="16"/>
                                <w:lang w:val="en-US"/>
                              </w:rPr>
                              <w:t>"</w:t>
                            </w:r>
                            <w:proofErr w:type="spellStart"/>
                            <w:r w:rsidRPr="002A1E79">
                              <w:rPr>
                                <w:sz w:val="16"/>
                                <w:szCs w:val="16"/>
                                <w:lang w:val="en-US"/>
                              </w:rPr>
                              <w:t>provider":"eu</w:t>
                            </w:r>
                            <w:proofErr w:type="spellEnd"/>
                            <w:r w:rsidRPr="002A1E79">
                              <w:rPr>
                                <w:sz w:val="16"/>
                                <w:szCs w:val="16"/>
                                <w:lang w:val="en-US"/>
                              </w:rPr>
                              <w:t>",</w:t>
                            </w:r>
                          </w:p>
                          <w:p w14:paraId="0A509AFE" w14:textId="77777777" w:rsidR="00493466" w:rsidRPr="002A1E79" w:rsidRDefault="00493466" w:rsidP="00493466">
                            <w:pPr>
                              <w:rPr>
                                <w:sz w:val="16"/>
                                <w:szCs w:val="16"/>
                                <w:lang w:val="en-US"/>
                              </w:rPr>
                            </w:pPr>
                            <w:r w:rsidRPr="002A1E79">
                              <w:rPr>
                                <w:sz w:val="16"/>
                                <w:szCs w:val="16"/>
                                <w:lang w:val="en-US"/>
                              </w:rPr>
                              <w:t xml:space="preserve">            "params": [</w:t>
                            </w:r>
                          </w:p>
                          <w:p w14:paraId="5156CA5B" w14:textId="77777777" w:rsidR="00493466" w:rsidRPr="002A1E79" w:rsidRDefault="00493466" w:rsidP="00493466">
                            <w:pPr>
                              <w:rPr>
                                <w:sz w:val="16"/>
                                <w:szCs w:val="16"/>
                                <w:lang w:val="en-US"/>
                              </w:rPr>
                            </w:pPr>
                            <w:r w:rsidRPr="002A1E79">
                              <w:rPr>
                                <w:sz w:val="16"/>
                                <w:szCs w:val="16"/>
                                <w:lang w:val="en-US"/>
                              </w:rPr>
                              <w:t xml:space="preserve">                {</w:t>
                            </w:r>
                          </w:p>
                          <w:p w14:paraId="099DD4DC" w14:textId="77777777" w:rsidR="00493466" w:rsidRPr="002A1E79" w:rsidRDefault="00493466" w:rsidP="00493466">
                            <w:pPr>
                              <w:rPr>
                                <w:sz w:val="16"/>
                                <w:szCs w:val="16"/>
                                <w:lang w:val="en-US"/>
                              </w:rPr>
                            </w:pPr>
                            <w:r w:rsidRPr="002A1E79">
                              <w:rPr>
                                <w:sz w:val="16"/>
                                <w:szCs w:val="16"/>
                                <w:lang w:val="en-US"/>
                              </w:rPr>
                              <w:t xml:space="preserve">                    "level": "advanced"</w:t>
                            </w:r>
                          </w:p>
                          <w:p w14:paraId="06FBC08F" w14:textId="77777777" w:rsidR="00493466" w:rsidRPr="002A1E79" w:rsidRDefault="00493466" w:rsidP="00493466">
                            <w:pPr>
                              <w:rPr>
                                <w:sz w:val="16"/>
                                <w:szCs w:val="16"/>
                                <w:lang w:val="de-DE"/>
                              </w:rPr>
                            </w:pPr>
                            <w:r w:rsidRPr="002A1E79">
                              <w:rPr>
                                <w:sz w:val="16"/>
                                <w:szCs w:val="16"/>
                                <w:lang w:val="en-US"/>
                              </w:rPr>
                              <w:t xml:space="preserve">                </w:t>
                            </w:r>
                            <w:r w:rsidRPr="002A1E79">
                              <w:rPr>
                                <w:sz w:val="16"/>
                                <w:szCs w:val="16"/>
                                <w:lang w:val="de-DE"/>
                              </w:rPr>
                              <w:t>},</w:t>
                            </w:r>
                          </w:p>
                          <w:p w14:paraId="0316F01D" w14:textId="77777777" w:rsidR="00493466" w:rsidRPr="002A1E79" w:rsidRDefault="00493466" w:rsidP="00493466">
                            <w:pPr>
                              <w:rPr>
                                <w:sz w:val="16"/>
                                <w:szCs w:val="16"/>
                                <w:lang w:val="de-DE"/>
                              </w:rPr>
                            </w:pPr>
                            <w:r w:rsidRPr="002A1E79">
                              <w:rPr>
                                <w:sz w:val="16"/>
                                <w:szCs w:val="16"/>
                                <w:lang w:val="de-DE"/>
                              </w:rPr>
                              <w:t xml:space="preserve">                {</w:t>
                            </w:r>
                          </w:p>
                          <w:p w14:paraId="22064AEC" w14:textId="77777777" w:rsidR="00493466" w:rsidRPr="002A1E79" w:rsidRDefault="00493466" w:rsidP="00493466">
                            <w:pPr>
                              <w:rPr>
                                <w:sz w:val="16"/>
                                <w:szCs w:val="16"/>
                                <w:lang w:val="de-DE"/>
                              </w:rPr>
                            </w:pPr>
                            <w:r w:rsidRPr="002A1E79">
                              <w:rPr>
                                <w:sz w:val="16"/>
                                <w:szCs w:val="16"/>
                                <w:lang w:val="de-DE"/>
                              </w:rPr>
                              <w:t xml:space="preserve">                    "</w:t>
                            </w:r>
                            <w:proofErr w:type="spellStart"/>
                            <w:r w:rsidRPr="002A1E79">
                              <w:rPr>
                                <w:sz w:val="16"/>
                                <w:szCs w:val="16"/>
                                <w:lang w:val="de-DE"/>
                              </w:rPr>
                              <w:t>service</w:t>
                            </w:r>
                            <w:proofErr w:type="spellEnd"/>
                            <w:r w:rsidRPr="002A1E79">
                              <w:rPr>
                                <w:sz w:val="16"/>
                                <w:szCs w:val="16"/>
                                <w:lang w:val="de-DE"/>
                              </w:rPr>
                              <w:t>": "</w:t>
                            </w:r>
                            <w:proofErr w:type="spellStart"/>
                            <w:r w:rsidRPr="002A1E79">
                              <w:rPr>
                                <w:sz w:val="16"/>
                                <w:szCs w:val="16"/>
                                <w:lang w:val="de-DE"/>
                              </w:rPr>
                              <w:t>eseal</w:t>
                            </w:r>
                            <w:proofErr w:type="spellEnd"/>
                            <w:r w:rsidRPr="002A1E79">
                              <w:rPr>
                                <w:sz w:val="16"/>
                                <w:szCs w:val="16"/>
                                <w:lang w:val="de-DE"/>
                              </w:rPr>
                              <w:t>"</w:t>
                            </w:r>
                          </w:p>
                          <w:p w14:paraId="66751707" w14:textId="77777777" w:rsidR="00493466" w:rsidRPr="002A1E79" w:rsidRDefault="00493466" w:rsidP="00493466">
                            <w:pPr>
                              <w:rPr>
                                <w:sz w:val="16"/>
                                <w:szCs w:val="16"/>
                                <w:lang w:val="de-DE"/>
                              </w:rPr>
                            </w:pPr>
                            <w:r w:rsidRPr="002A1E79">
                              <w:rPr>
                                <w:sz w:val="16"/>
                                <w:szCs w:val="16"/>
                                <w:lang w:val="de-DE"/>
                              </w:rPr>
                              <w:t xml:space="preserve">                }</w:t>
                            </w:r>
                          </w:p>
                          <w:p w14:paraId="3501497A" w14:textId="77777777" w:rsidR="00493466" w:rsidRPr="002A1E79" w:rsidRDefault="00493466" w:rsidP="00493466">
                            <w:pPr>
                              <w:rPr>
                                <w:sz w:val="16"/>
                                <w:szCs w:val="16"/>
                                <w:lang w:val="de-DE"/>
                              </w:rPr>
                            </w:pPr>
                            <w:r w:rsidRPr="002A1E79">
                              <w:rPr>
                                <w:sz w:val="16"/>
                                <w:szCs w:val="16"/>
                                <w:lang w:val="de-DE"/>
                              </w:rPr>
                              <w:t xml:space="preserve">            ]</w:t>
                            </w:r>
                          </w:p>
                          <w:p w14:paraId="0D6C904F" w14:textId="77777777" w:rsidR="00493466" w:rsidRPr="002A1E79" w:rsidRDefault="00493466" w:rsidP="00493466">
                            <w:pPr>
                              <w:rPr>
                                <w:sz w:val="16"/>
                                <w:szCs w:val="16"/>
                                <w:lang w:val="de-DE"/>
                              </w:rPr>
                            </w:pPr>
                          </w:p>
                          <w:p w14:paraId="18E8E903" w14:textId="77777777" w:rsidR="00493466" w:rsidRPr="002A1E79" w:rsidRDefault="00493466" w:rsidP="00493466">
                            <w:pPr>
                              <w:rPr>
                                <w:sz w:val="16"/>
                                <w:szCs w:val="16"/>
                                <w:lang w:val="de-DE"/>
                              </w:rPr>
                            </w:pPr>
                            <w:r w:rsidRPr="002A1E79">
                              <w:rPr>
                                <w:sz w:val="16"/>
                                <w:szCs w:val="16"/>
                                <w:lang w:val="de-DE"/>
                              </w:rPr>
                              <w:t xml:space="preserve">        }</w:t>
                            </w:r>
                          </w:p>
                          <w:p w14:paraId="3A3FE86A" w14:textId="77777777" w:rsidR="00493466" w:rsidRPr="002A1E79" w:rsidRDefault="00493466" w:rsidP="00493466">
                            <w:pPr>
                              <w:rPr>
                                <w:sz w:val="16"/>
                                <w:szCs w:val="16"/>
                                <w:lang w:val="de-DE"/>
                              </w:rPr>
                            </w:pPr>
                            <w:r w:rsidRPr="002A1E79">
                              <w:rPr>
                                <w:sz w:val="16"/>
                                <w:szCs w:val="16"/>
                                <w:lang w:val="de-DE"/>
                              </w:rPr>
                              <w:t xml:space="preserve">    ]</w:t>
                            </w:r>
                          </w:p>
                          <w:p w14:paraId="40C3F98F" w14:textId="77777777" w:rsidR="00493466" w:rsidRPr="002E0818" w:rsidRDefault="00493466" w:rsidP="00493466">
                            <w:pPr>
                              <w:rPr>
                                <w:sz w:val="16"/>
                                <w:szCs w:val="16"/>
                                <w:lang w:val="en-US"/>
                              </w:rPr>
                            </w:pPr>
                            <w:r w:rsidRPr="002A1E79">
                              <w:rPr>
                                <w:sz w:val="16"/>
                                <w:szCs w:val="16"/>
                                <w:lang w:val="de-DE"/>
                              </w:rP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ABD1B7F" id="_x0000_s1033" type="#_x0000_t202" style="position:absolute;margin-left:136.85pt;margin-top:28.6pt;width:185.9pt;height:284.25pt;z-index:2516792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">
                <v:textbox>
                  <w:txbxContent>
                    <w:p w14:paraId="72059C3B" w14:textId="77777777" w:rsidR="00493466" w:rsidRPr="002A1E79" w:rsidRDefault="00493466" w:rsidP="00493466">
                      <w:pPr>
                        <w:rPr>
                          <w:sz w:val="16"/>
                          <w:szCs w:val="16"/>
                          <w:lang w:val="de-DE"/>
                        </w:rPr>
                      </w:pPr>
                      <w:r w:rsidRPr="002A1E79">
                        <w:rPr>
                          <w:sz w:val="16"/>
                          <w:szCs w:val="16"/>
                          <w:lang w:val="de-DE"/>
                        </w:rPr>
                        <w:t>{</w:t>
                      </w:r>
                    </w:p>
                    <w:p w14:paraId="5C47686F" w14:textId="77777777" w:rsidR="00493466" w:rsidRPr="002A1E79" w:rsidRDefault="00493466" w:rsidP="00493466">
                      <w:pPr>
                        <w:rPr>
                          <w:sz w:val="16"/>
                          <w:szCs w:val="16"/>
                          <w:lang w:val="de-DE"/>
                        </w:rPr>
                      </w:pPr>
                      <w:r w:rsidRPr="002A1E79">
                        <w:rPr>
                          <w:sz w:val="16"/>
                          <w:szCs w:val="16"/>
                          <w:lang w:val="de-DE"/>
                        </w:rPr>
                        <w:t xml:space="preserve">    "trust-</w:t>
                      </w:r>
                      <w:proofErr w:type="spellStart"/>
                      <w:r w:rsidRPr="002A1E79">
                        <w:rPr>
                          <w:sz w:val="16"/>
                          <w:szCs w:val="16"/>
                          <w:lang w:val="de-DE"/>
                        </w:rPr>
                        <w:t>scheme</w:t>
                      </w:r>
                      <w:proofErr w:type="spellEnd"/>
                      <w:r w:rsidRPr="002A1E79">
                        <w:rPr>
                          <w:sz w:val="16"/>
                          <w:szCs w:val="16"/>
                          <w:lang w:val="de-DE"/>
                        </w:rPr>
                        <w:t>-list": [</w:t>
                      </w:r>
                    </w:p>
                    <w:p w14:paraId="3A7E64D5" w14:textId="77777777" w:rsidR="00493466" w:rsidRPr="002A1E79" w:rsidRDefault="00493466" w:rsidP="00493466">
                      <w:pPr>
                        <w:rPr>
                          <w:sz w:val="16"/>
                          <w:szCs w:val="16"/>
                          <w:lang w:val="de-DE"/>
                        </w:rPr>
                      </w:pPr>
                      <w:r w:rsidRPr="002A1E79">
                        <w:rPr>
                          <w:sz w:val="16"/>
                          <w:szCs w:val="16"/>
                          <w:lang w:val="de-DE"/>
                        </w:rPr>
                        <w:t xml:space="preserve">        {</w:t>
                      </w:r>
                    </w:p>
                    <w:p w14:paraId="1DEF188C" w14:textId="77777777" w:rsidR="00493466" w:rsidRPr="002A1E79" w:rsidRDefault="00493466" w:rsidP="00493466">
                      <w:pPr>
                        <w:rPr>
                          <w:sz w:val="16"/>
                          <w:szCs w:val="16"/>
                          <w:lang w:val="de-DE"/>
                        </w:rPr>
                      </w:pPr>
                      <w:r w:rsidRPr="002A1E79">
                        <w:rPr>
                          <w:sz w:val="16"/>
                          <w:szCs w:val="16"/>
                          <w:lang w:val="de-DE"/>
                        </w:rPr>
                        <w:t xml:space="preserve">            "</w:t>
                      </w:r>
                      <w:proofErr w:type="spellStart"/>
                      <w:r w:rsidRPr="002A1E79">
                        <w:rPr>
                          <w:sz w:val="16"/>
                          <w:szCs w:val="16"/>
                          <w:lang w:val="de-DE"/>
                        </w:rPr>
                        <w:t>name</w:t>
                      </w:r>
                      <w:proofErr w:type="spellEnd"/>
                      <w:r w:rsidRPr="002A1E79">
                        <w:rPr>
                          <w:sz w:val="16"/>
                          <w:szCs w:val="16"/>
                          <w:lang w:val="de-DE"/>
                        </w:rPr>
                        <w:t>": "</w:t>
                      </w:r>
                      <w:proofErr w:type="spellStart"/>
                      <w:r w:rsidRPr="002A1E79">
                        <w:rPr>
                          <w:sz w:val="16"/>
                          <w:szCs w:val="16"/>
                          <w:lang w:val="de-DE"/>
                        </w:rPr>
                        <w:t>eidas</w:t>
                      </w:r>
                      <w:proofErr w:type="spellEnd"/>
                      <w:r w:rsidRPr="002A1E79">
                        <w:rPr>
                          <w:sz w:val="16"/>
                          <w:szCs w:val="16"/>
                          <w:lang w:val="de-DE"/>
                        </w:rPr>
                        <w:t>",</w:t>
                      </w:r>
                    </w:p>
                    <w:p w14:paraId="788D6C2D" w14:textId="77777777" w:rsidR="00493466" w:rsidRPr="002A1E79" w:rsidRDefault="00493466" w:rsidP="00493466">
                      <w:pPr>
                        <w:rPr>
                          <w:sz w:val="16"/>
                          <w:szCs w:val="16"/>
                          <w:lang w:val="de-DE"/>
                        </w:rPr>
                      </w:pPr>
                      <w:r w:rsidRPr="002A1E79">
                        <w:rPr>
                          <w:sz w:val="16"/>
                          <w:szCs w:val="16"/>
                          <w:lang w:val="de-DE"/>
                        </w:rPr>
                        <w:t xml:space="preserve">            "</w:t>
                      </w:r>
                      <w:proofErr w:type="spellStart"/>
                      <w:r w:rsidRPr="002A1E79">
                        <w:rPr>
                          <w:sz w:val="16"/>
                          <w:szCs w:val="16"/>
                          <w:lang w:val="de-DE"/>
                        </w:rPr>
                        <w:t>provider</w:t>
                      </w:r>
                      <w:proofErr w:type="spellEnd"/>
                      <w:r w:rsidRPr="002A1E79">
                        <w:rPr>
                          <w:sz w:val="16"/>
                          <w:szCs w:val="16"/>
                          <w:lang w:val="de-DE"/>
                        </w:rPr>
                        <w:t>":"eu",</w:t>
                      </w:r>
                    </w:p>
                    <w:p w14:paraId="647BF8D3" w14:textId="77777777" w:rsidR="00493466" w:rsidRPr="002A1E79" w:rsidRDefault="00493466" w:rsidP="00493466">
                      <w:pPr>
                        <w:rPr>
                          <w:sz w:val="16"/>
                          <w:szCs w:val="16"/>
                          <w:lang w:val="en-US"/>
                        </w:rPr>
                      </w:pPr>
                      <w:r w:rsidRPr="002A1E79">
                        <w:rPr>
                          <w:sz w:val="16"/>
                          <w:szCs w:val="16"/>
                          <w:lang w:val="de-DE"/>
                        </w:rPr>
                        <w:t xml:space="preserve">            </w:t>
                      </w:r>
                      <w:r w:rsidRPr="002A1E79">
                        <w:rPr>
                          <w:sz w:val="16"/>
                          <w:szCs w:val="16"/>
                          <w:lang w:val="en-US"/>
                        </w:rPr>
                        <w:t>"params": [</w:t>
                      </w:r>
                    </w:p>
                    <w:p w14:paraId="0305A7DF" w14:textId="77777777" w:rsidR="00493466" w:rsidRPr="002A1E79" w:rsidRDefault="00493466" w:rsidP="00493466">
                      <w:pPr>
                        <w:rPr>
                          <w:sz w:val="16"/>
                          <w:szCs w:val="16"/>
                          <w:lang w:val="en-US"/>
                        </w:rPr>
                      </w:pPr>
                      <w:r w:rsidRPr="002A1E79">
                        <w:rPr>
                          <w:sz w:val="16"/>
                          <w:szCs w:val="16"/>
                          <w:lang w:val="en-US"/>
                        </w:rPr>
                        <w:t xml:space="preserve">                {</w:t>
                      </w:r>
                    </w:p>
                    <w:p w14:paraId="0B05DB19" w14:textId="77777777" w:rsidR="00493466" w:rsidRPr="002A1E79" w:rsidRDefault="00493466" w:rsidP="00493466">
                      <w:pPr>
                        <w:rPr>
                          <w:sz w:val="16"/>
                          <w:szCs w:val="16"/>
                          <w:lang w:val="en-US"/>
                        </w:rPr>
                      </w:pPr>
                      <w:r w:rsidRPr="002A1E79">
                        <w:rPr>
                          <w:sz w:val="16"/>
                          <w:szCs w:val="16"/>
                          <w:lang w:val="en-US"/>
                        </w:rPr>
                        <w:t xml:space="preserve">                    "level": "</w:t>
                      </w:r>
                      <w:proofErr w:type="spellStart"/>
                      <w:r w:rsidRPr="002A1E79">
                        <w:rPr>
                          <w:sz w:val="16"/>
                          <w:szCs w:val="16"/>
                          <w:lang w:val="en-US"/>
                        </w:rPr>
                        <w:t>quelified</w:t>
                      </w:r>
                      <w:proofErr w:type="spellEnd"/>
                      <w:r w:rsidRPr="002A1E79">
                        <w:rPr>
                          <w:sz w:val="16"/>
                          <w:szCs w:val="16"/>
                          <w:lang w:val="en-US"/>
                        </w:rPr>
                        <w:t>"</w:t>
                      </w:r>
                    </w:p>
                    <w:p w14:paraId="7AB313B1" w14:textId="77777777" w:rsidR="00493466" w:rsidRPr="002A1E79" w:rsidRDefault="00493466" w:rsidP="00493466">
                      <w:pPr>
                        <w:rPr>
                          <w:sz w:val="16"/>
                          <w:szCs w:val="16"/>
                          <w:lang w:val="en-US"/>
                        </w:rPr>
                      </w:pPr>
                      <w:r w:rsidRPr="002A1E79">
                        <w:rPr>
                          <w:sz w:val="16"/>
                          <w:szCs w:val="16"/>
                          <w:lang w:val="en-US"/>
                        </w:rPr>
                        <w:t xml:space="preserve">                },</w:t>
                      </w:r>
                    </w:p>
                    <w:p w14:paraId="43075451" w14:textId="77777777" w:rsidR="00493466" w:rsidRPr="002A1E79" w:rsidRDefault="00493466" w:rsidP="00493466">
                      <w:pPr>
                        <w:rPr>
                          <w:sz w:val="16"/>
                          <w:szCs w:val="16"/>
                          <w:lang w:val="en-US"/>
                        </w:rPr>
                      </w:pPr>
                      <w:r w:rsidRPr="002A1E79">
                        <w:rPr>
                          <w:sz w:val="16"/>
                          <w:szCs w:val="16"/>
                          <w:lang w:val="en-US"/>
                        </w:rPr>
                        <w:t xml:space="preserve">                {</w:t>
                      </w:r>
                    </w:p>
                    <w:p w14:paraId="0B3A8F0E" w14:textId="77777777" w:rsidR="00493466" w:rsidRPr="002A1E79" w:rsidRDefault="00493466" w:rsidP="00493466">
                      <w:pPr>
                        <w:rPr>
                          <w:sz w:val="16"/>
                          <w:szCs w:val="16"/>
                          <w:lang w:val="en-US"/>
                        </w:rPr>
                      </w:pPr>
                      <w:r w:rsidRPr="002A1E79">
                        <w:rPr>
                          <w:sz w:val="16"/>
                          <w:szCs w:val="16"/>
                          <w:lang w:val="en-US"/>
                        </w:rPr>
                        <w:t xml:space="preserve">                    "service": "</w:t>
                      </w:r>
                      <w:proofErr w:type="spellStart"/>
                      <w:r w:rsidRPr="002A1E79">
                        <w:rPr>
                          <w:sz w:val="16"/>
                          <w:szCs w:val="16"/>
                          <w:lang w:val="en-US"/>
                        </w:rPr>
                        <w:t>esignature</w:t>
                      </w:r>
                      <w:proofErr w:type="spellEnd"/>
                      <w:r w:rsidRPr="002A1E79">
                        <w:rPr>
                          <w:sz w:val="16"/>
                          <w:szCs w:val="16"/>
                          <w:lang w:val="en-US"/>
                        </w:rPr>
                        <w:t>"</w:t>
                      </w:r>
                    </w:p>
                    <w:p w14:paraId="608EC794" w14:textId="77777777" w:rsidR="00493466" w:rsidRPr="002A1E79" w:rsidRDefault="00493466" w:rsidP="00493466">
                      <w:pPr>
                        <w:rPr>
                          <w:sz w:val="16"/>
                          <w:szCs w:val="16"/>
                          <w:lang w:val="en-US"/>
                        </w:rPr>
                      </w:pPr>
                      <w:r w:rsidRPr="002A1E79">
                        <w:rPr>
                          <w:sz w:val="16"/>
                          <w:szCs w:val="16"/>
                          <w:lang w:val="en-US"/>
                        </w:rPr>
                        <w:t xml:space="preserve">                }</w:t>
                      </w:r>
                    </w:p>
                    <w:p w14:paraId="608B5B25" w14:textId="77777777" w:rsidR="00493466" w:rsidRPr="002A1E79" w:rsidRDefault="00493466" w:rsidP="00493466">
                      <w:pPr>
                        <w:rPr>
                          <w:sz w:val="16"/>
                          <w:szCs w:val="16"/>
                          <w:lang w:val="en-US"/>
                        </w:rPr>
                      </w:pPr>
                      <w:r w:rsidRPr="002A1E79">
                        <w:rPr>
                          <w:sz w:val="16"/>
                          <w:szCs w:val="16"/>
                          <w:lang w:val="en-US"/>
                        </w:rPr>
                        <w:t xml:space="preserve">            ]</w:t>
                      </w:r>
                    </w:p>
                    <w:p w14:paraId="5D34873C" w14:textId="77777777" w:rsidR="00493466" w:rsidRPr="002A1E79" w:rsidRDefault="00493466" w:rsidP="00493466">
                      <w:pPr>
                        <w:rPr>
                          <w:sz w:val="16"/>
                          <w:szCs w:val="16"/>
                          <w:lang w:val="en-US"/>
                        </w:rPr>
                      </w:pPr>
                    </w:p>
                    <w:p w14:paraId="4334FF1C" w14:textId="77777777" w:rsidR="00493466" w:rsidRPr="002A1E79" w:rsidRDefault="00493466" w:rsidP="00493466">
                      <w:pPr>
                        <w:rPr>
                          <w:sz w:val="16"/>
                          <w:szCs w:val="16"/>
                          <w:lang w:val="en-US"/>
                        </w:rPr>
                      </w:pPr>
                      <w:r w:rsidRPr="002A1E79">
                        <w:rPr>
                          <w:sz w:val="16"/>
                          <w:szCs w:val="16"/>
                          <w:lang w:val="en-US"/>
                        </w:rPr>
                        <w:t xml:space="preserve">        },</w:t>
                      </w:r>
                    </w:p>
                    <w:p w14:paraId="632BA7BE" w14:textId="77777777" w:rsidR="00493466" w:rsidRPr="002A1E79" w:rsidRDefault="00493466" w:rsidP="00493466">
                      <w:pPr>
                        <w:rPr>
                          <w:sz w:val="16"/>
                          <w:szCs w:val="16"/>
                          <w:lang w:val="en-US"/>
                        </w:rPr>
                      </w:pPr>
                      <w:r w:rsidRPr="002A1E79">
                        <w:rPr>
                          <w:sz w:val="16"/>
                          <w:szCs w:val="16"/>
                          <w:lang w:val="en-US"/>
                        </w:rPr>
                        <w:t xml:space="preserve">        {</w:t>
                      </w:r>
                    </w:p>
                    <w:p w14:paraId="1CCF044F" w14:textId="77777777" w:rsidR="00493466" w:rsidRPr="002A1E79" w:rsidRDefault="00493466" w:rsidP="00493466">
                      <w:pPr>
                        <w:rPr>
                          <w:sz w:val="16"/>
                          <w:szCs w:val="16"/>
                          <w:lang w:val="en-US"/>
                        </w:rPr>
                      </w:pPr>
                      <w:r w:rsidRPr="00FE72F9">
                        <w:rPr>
                          <w:sz w:val="16"/>
                          <w:szCs w:val="16"/>
                          <w:lang w:val="en-US"/>
                        </w:rPr>
                        <w:t xml:space="preserve">            </w:t>
                      </w:r>
                      <w:r w:rsidRPr="002A1E79">
                        <w:rPr>
                          <w:sz w:val="16"/>
                          <w:szCs w:val="16"/>
                          <w:lang w:val="en-US"/>
                        </w:rPr>
                        <w:t>"name": "</w:t>
                      </w:r>
                      <w:proofErr w:type="spellStart"/>
                      <w:r w:rsidRPr="002A1E79">
                        <w:rPr>
                          <w:sz w:val="16"/>
                          <w:szCs w:val="16"/>
                          <w:lang w:val="en-US"/>
                        </w:rPr>
                        <w:t>eidas</w:t>
                      </w:r>
                      <w:proofErr w:type="spellEnd"/>
                      <w:r w:rsidRPr="002A1E79">
                        <w:rPr>
                          <w:sz w:val="16"/>
                          <w:szCs w:val="16"/>
                          <w:lang w:val="en-US"/>
                        </w:rPr>
                        <w:t>",</w:t>
                      </w:r>
                    </w:p>
                    <w:p w14:paraId="4CE50DD6" w14:textId="77777777" w:rsidR="00493466" w:rsidRPr="002A1E79" w:rsidRDefault="00493466" w:rsidP="00493466">
                      <w:pPr>
                        <w:rPr>
                          <w:sz w:val="16"/>
                          <w:szCs w:val="16"/>
                          <w:lang w:val="en-US"/>
                        </w:rPr>
                      </w:pPr>
                      <w:r w:rsidRPr="00FE72F9">
                        <w:rPr>
                          <w:sz w:val="16"/>
                          <w:szCs w:val="16"/>
                          <w:lang w:val="en-US"/>
                        </w:rPr>
                        <w:t xml:space="preserve">            </w:t>
                      </w:r>
                      <w:r w:rsidRPr="002A1E79">
                        <w:rPr>
                          <w:sz w:val="16"/>
                          <w:szCs w:val="16"/>
                          <w:lang w:val="en-US"/>
                        </w:rPr>
                        <w:t>"</w:t>
                      </w:r>
                      <w:proofErr w:type="spellStart"/>
                      <w:r w:rsidRPr="002A1E79">
                        <w:rPr>
                          <w:sz w:val="16"/>
                          <w:szCs w:val="16"/>
                          <w:lang w:val="en-US"/>
                        </w:rPr>
                        <w:t>provider":"eu</w:t>
                      </w:r>
                      <w:proofErr w:type="spellEnd"/>
                      <w:r w:rsidRPr="002A1E79">
                        <w:rPr>
                          <w:sz w:val="16"/>
                          <w:szCs w:val="16"/>
                          <w:lang w:val="en-US"/>
                        </w:rPr>
                        <w:t>",</w:t>
                      </w:r>
                    </w:p>
                    <w:p w14:paraId="0A509AFE" w14:textId="77777777" w:rsidR="00493466" w:rsidRPr="002A1E79" w:rsidRDefault="00493466" w:rsidP="00493466">
                      <w:pPr>
                        <w:rPr>
                          <w:sz w:val="16"/>
                          <w:szCs w:val="16"/>
                          <w:lang w:val="en-US"/>
                        </w:rPr>
                      </w:pPr>
                      <w:r w:rsidRPr="002A1E79">
                        <w:rPr>
                          <w:sz w:val="16"/>
                          <w:szCs w:val="16"/>
                          <w:lang w:val="en-US"/>
                        </w:rPr>
                        <w:t xml:space="preserve">            "params": [</w:t>
                      </w:r>
                    </w:p>
                    <w:p w14:paraId="5156CA5B" w14:textId="77777777" w:rsidR="00493466" w:rsidRPr="002A1E79" w:rsidRDefault="00493466" w:rsidP="00493466">
                      <w:pPr>
                        <w:rPr>
                          <w:sz w:val="16"/>
                          <w:szCs w:val="16"/>
                          <w:lang w:val="en-US"/>
                        </w:rPr>
                      </w:pPr>
                      <w:r w:rsidRPr="002A1E79">
                        <w:rPr>
                          <w:sz w:val="16"/>
                          <w:szCs w:val="16"/>
                          <w:lang w:val="en-US"/>
                        </w:rPr>
                        <w:t xml:space="preserve">                {</w:t>
                      </w:r>
                    </w:p>
                    <w:p w14:paraId="099DD4DC" w14:textId="77777777" w:rsidR="00493466" w:rsidRPr="002A1E79" w:rsidRDefault="00493466" w:rsidP="00493466">
                      <w:pPr>
                        <w:rPr>
                          <w:sz w:val="16"/>
                          <w:szCs w:val="16"/>
                          <w:lang w:val="en-US"/>
                        </w:rPr>
                      </w:pPr>
                      <w:r w:rsidRPr="002A1E79">
                        <w:rPr>
                          <w:sz w:val="16"/>
                          <w:szCs w:val="16"/>
                          <w:lang w:val="en-US"/>
                        </w:rPr>
                        <w:t xml:space="preserve">                    "level": "advanced"</w:t>
                      </w:r>
                    </w:p>
                    <w:p w14:paraId="06FBC08F" w14:textId="77777777" w:rsidR="00493466" w:rsidRPr="002A1E79" w:rsidRDefault="00493466" w:rsidP="00493466">
                      <w:pPr>
                        <w:rPr>
                          <w:sz w:val="16"/>
                          <w:szCs w:val="16"/>
                          <w:lang w:val="de-DE"/>
                        </w:rPr>
                      </w:pPr>
                      <w:r w:rsidRPr="002A1E79">
                        <w:rPr>
                          <w:sz w:val="16"/>
                          <w:szCs w:val="16"/>
                          <w:lang w:val="en-US"/>
                        </w:rPr>
                        <w:t xml:space="preserve">                </w:t>
                      </w:r>
                      <w:r w:rsidRPr="002A1E79">
                        <w:rPr>
                          <w:sz w:val="16"/>
                          <w:szCs w:val="16"/>
                          <w:lang w:val="de-DE"/>
                        </w:rPr>
                        <w:t>},</w:t>
                      </w:r>
                    </w:p>
                    <w:p w14:paraId="0316F01D" w14:textId="77777777" w:rsidR="00493466" w:rsidRPr="002A1E79" w:rsidRDefault="00493466" w:rsidP="00493466">
                      <w:pPr>
                        <w:rPr>
                          <w:sz w:val="16"/>
                          <w:szCs w:val="16"/>
                          <w:lang w:val="de-DE"/>
                        </w:rPr>
                      </w:pPr>
                      <w:r w:rsidRPr="002A1E79">
                        <w:rPr>
                          <w:sz w:val="16"/>
                          <w:szCs w:val="16"/>
                          <w:lang w:val="de-DE"/>
                        </w:rPr>
                        <w:t xml:space="preserve">                {</w:t>
                      </w:r>
                    </w:p>
                    <w:p w14:paraId="22064AEC" w14:textId="77777777" w:rsidR="00493466" w:rsidRPr="002A1E79" w:rsidRDefault="00493466" w:rsidP="00493466">
                      <w:pPr>
                        <w:rPr>
                          <w:sz w:val="16"/>
                          <w:szCs w:val="16"/>
                          <w:lang w:val="de-DE"/>
                        </w:rPr>
                      </w:pPr>
                      <w:r w:rsidRPr="002A1E79">
                        <w:rPr>
                          <w:sz w:val="16"/>
                          <w:szCs w:val="16"/>
                          <w:lang w:val="de-DE"/>
                        </w:rPr>
                        <w:t xml:space="preserve">                    "</w:t>
                      </w:r>
                      <w:proofErr w:type="spellStart"/>
                      <w:r w:rsidRPr="002A1E79">
                        <w:rPr>
                          <w:sz w:val="16"/>
                          <w:szCs w:val="16"/>
                          <w:lang w:val="de-DE"/>
                        </w:rPr>
                        <w:t>service</w:t>
                      </w:r>
                      <w:proofErr w:type="spellEnd"/>
                      <w:r w:rsidRPr="002A1E79">
                        <w:rPr>
                          <w:sz w:val="16"/>
                          <w:szCs w:val="16"/>
                          <w:lang w:val="de-DE"/>
                        </w:rPr>
                        <w:t>": "</w:t>
                      </w:r>
                      <w:proofErr w:type="spellStart"/>
                      <w:r w:rsidRPr="002A1E79">
                        <w:rPr>
                          <w:sz w:val="16"/>
                          <w:szCs w:val="16"/>
                          <w:lang w:val="de-DE"/>
                        </w:rPr>
                        <w:t>eseal</w:t>
                      </w:r>
                      <w:proofErr w:type="spellEnd"/>
                      <w:r w:rsidRPr="002A1E79">
                        <w:rPr>
                          <w:sz w:val="16"/>
                          <w:szCs w:val="16"/>
                          <w:lang w:val="de-DE"/>
                        </w:rPr>
                        <w:t>"</w:t>
                      </w:r>
                    </w:p>
                    <w:p w14:paraId="66751707" w14:textId="77777777" w:rsidR="00493466" w:rsidRPr="002A1E79" w:rsidRDefault="00493466" w:rsidP="00493466">
                      <w:pPr>
                        <w:rPr>
                          <w:sz w:val="16"/>
                          <w:szCs w:val="16"/>
                          <w:lang w:val="de-DE"/>
                        </w:rPr>
                      </w:pPr>
                      <w:r w:rsidRPr="002A1E79">
                        <w:rPr>
                          <w:sz w:val="16"/>
                          <w:szCs w:val="16"/>
                          <w:lang w:val="de-DE"/>
                        </w:rPr>
                        <w:t xml:space="preserve">                }</w:t>
                      </w:r>
                    </w:p>
                    <w:p w14:paraId="3501497A" w14:textId="77777777" w:rsidR="00493466" w:rsidRPr="002A1E79" w:rsidRDefault="00493466" w:rsidP="00493466">
                      <w:pPr>
                        <w:rPr>
                          <w:sz w:val="16"/>
                          <w:szCs w:val="16"/>
                          <w:lang w:val="de-DE"/>
                        </w:rPr>
                      </w:pPr>
                      <w:r w:rsidRPr="002A1E79">
                        <w:rPr>
                          <w:sz w:val="16"/>
                          <w:szCs w:val="16"/>
                          <w:lang w:val="de-DE"/>
                        </w:rPr>
                        <w:t xml:space="preserve">            ]</w:t>
                      </w:r>
                    </w:p>
                    <w:p w14:paraId="0D6C904F" w14:textId="77777777" w:rsidR="00493466" w:rsidRPr="002A1E79" w:rsidRDefault="00493466" w:rsidP="00493466">
                      <w:pPr>
                        <w:rPr>
                          <w:sz w:val="16"/>
                          <w:szCs w:val="16"/>
                          <w:lang w:val="de-DE"/>
                        </w:rPr>
                      </w:pPr>
                    </w:p>
                    <w:p w14:paraId="18E8E903" w14:textId="77777777" w:rsidR="00493466" w:rsidRPr="002A1E79" w:rsidRDefault="00493466" w:rsidP="00493466">
                      <w:pPr>
                        <w:rPr>
                          <w:sz w:val="16"/>
                          <w:szCs w:val="16"/>
                          <w:lang w:val="de-DE"/>
                        </w:rPr>
                      </w:pPr>
                      <w:r w:rsidRPr="002A1E79">
                        <w:rPr>
                          <w:sz w:val="16"/>
                          <w:szCs w:val="16"/>
                          <w:lang w:val="de-DE"/>
                        </w:rPr>
                        <w:t xml:space="preserve">        }</w:t>
                      </w:r>
                    </w:p>
                    <w:p w14:paraId="3A3FE86A" w14:textId="77777777" w:rsidR="00493466" w:rsidRPr="002A1E79" w:rsidRDefault="00493466" w:rsidP="00493466">
                      <w:pPr>
                        <w:rPr>
                          <w:sz w:val="16"/>
                          <w:szCs w:val="16"/>
                          <w:lang w:val="de-DE"/>
                        </w:rPr>
                      </w:pPr>
                      <w:r w:rsidRPr="002A1E79">
                        <w:rPr>
                          <w:sz w:val="16"/>
                          <w:szCs w:val="16"/>
                          <w:lang w:val="de-DE"/>
                        </w:rPr>
                        <w:t xml:space="preserve">    ]</w:t>
                      </w:r>
                    </w:p>
                    <w:p w14:paraId="40C3F98F" w14:textId="77777777" w:rsidR="00493466" w:rsidRPr="002E0818" w:rsidRDefault="00493466" w:rsidP="00493466">
                      <w:pPr>
                        <w:rPr>
                          <w:sz w:val="16"/>
                          <w:szCs w:val="16"/>
                          <w:lang w:val="en-US"/>
                        </w:rPr>
                      </w:pPr>
                      <w:r w:rsidRPr="002A1E79">
                        <w:rPr>
                          <w:sz w:val="16"/>
                          <w:szCs w:val="16"/>
                          <w:lang w:val="de-DE"/>
                        </w:rPr>
                        <w:t>}</w:t>
                      </w:r>
                    </w:p>
                  </w:txbxContent>
                </v:textbox>
                <w10:wrap type="topAndBottom"/>
              </v:shape>
            </w:pict>
          </mc:Fallback>
        </mc:AlternateContent>
      </w:r>
      <w:r w:rsidR="00602808" w:rsidRPr="00602808">
        <w:t xml:space="preserve">GET </w:t>
      </w:r>
      <w:hyperlink r:id="rId23" w:history="1">
        <w:r w:rsidRPr="008A0ACA">
          <w:rPr>
            <w:rStyle w:val="Hipervnculo"/>
          </w:rPr>
          <w:t>https://tta-lightest.eu:8443/unittesting/ttaFM/mng/rsc/trustScheme/eidas</w:t>
        </w:r>
      </w:hyperlink>
    </w:p>
    <w:p w14:paraId="72FE1A25" w14:textId="756B9541" w:rsidR="00493466" w:rsidRPr="00602808" w:rsidRDefault="00493466" w:rsidP="00602808"/>
    <w:p w14:paraId="2FD355AF" w14:textId="77771412" w:rsidR="00602808" w:rsidRPr="00602808" w:rsidRDefault="00602808" w:rsidP="00602808"/>
    <w:p w14:paraId="598ADBE9" w14:textId="7D073B87" w:rsidR="00602808" w:rsidRPr="00602808" w:rsidRDefault="00602808" w:rsidP="00602808">
      <w:r w:rsidRPr="00602808">
        <w:t xml:space="preserve">This </w:t>
      </w:r>
      <w:proofErr w:type="spellStart"/>
      <w:r w:rsidRPr="00602808">
        <w:t>behavior</w:t>
      </w:r>
      <w:proofErr w:type="spellEnd"/>
      <w:r w:rsidRPr="00602808">
        <w:t xml:space="preserve"> is especially useful to manage Tuple base Trust Schemes, where a Trust Scheme can have several definitions depending on attributes and their values.</w:t>
      </w:r>
    </w:p>
    <w:p w14:paraId="5470CFFB" w14:textId="77777777" w:rsidR="00493466" w:rsidRDefault="00493466" w:rsidP="00602808"/>
    <w:p w14:paraId="3F236278" w14:textId="1B68B3CF" w:rsidR="00602808" w:rsidRPr="00602808" w:rsidRDefault="00493466" w:rsidP="00602808">
      <w:r>
        <w:t>A</w:t>
      </w:r>
      <w:r w:rsidR="00602808" w:rsidRPr="00602808">
        <w:t>ccording to deliverables, TTA consider</w:t>
      </w:r>
      <w:r>
        <w:t>s</w:t>
      </w:r>
      <w:r w:rsidR="00602808" w:rsidRPr="00602808">
        <w:t xml:space="preserve"> that the name of a trust scheme is formed in the way: </w:t>
      </w:r>
      <w:proofErr w:type="spellStart"/>
      <w:r w:rsidR="00602808" w:rsidRPr="00602808">
        <w:t>TrustSchemeName_Service_Level</w:t>
      </w:r>
      <w:proofErr w:type="spellEnd"/>
      <w:r w:rsidR="00602808" w:rsidRPr="00602808">
        <w:t xml:space="preserve">, </w:t>
      </w:r>
      <w:r>
        <w:t>although the service also lets to</w:t>
      </w:r>
      <w:r w:rsidR="00602808" w:rsidRPr="00602808">
        <w:t xml:space="preserve"> set name of a Trust Scheme as: </w:t>
      </w:r>
      <w:proofErr w:type="spellStart"/>
      <w:r w:rsidR="00602808" w:rsidRPr="00602808">
        <w:t>TrustSchemeName_Service</w:t>
      </w:r>
      <w:proofErr w:type="spellEnd"/>
      <w:r w:rsidR="00602808" w:rsidRPr="00602808">
        <w:t>, adding level, if available, as a parameter</w:t>
      </w:r>
    </w:p>
    <w:p w14:paraId="0141708B" w14:textId="77777777" w:rsidR="00493466" w:rsidRDefault="00493466" w:rsidP="00602808"/>
    <w:p w14:paraId="4B8573DA" w14:textId="06E7AF6C" w:rsidR="00602808" w:rsidRPr="00602808" w:rsidRDefault="00602808" w:rsidP="00602808">
      <w:r w:rsidRPr="00602808">
        <w:t>There should be also considered that removing an agreement of translation does not result in removing the definition of Trust Schemes, even when a specific trust scheme does not participate, any more, in any agreement of translation.</w:t>
      </w:r>
    </w:p>
    <w:p w14:paraId="59BA5F5D" w14:textId="51738E8B" w:rsidR="00602808" w:rsidRPr="00602808" w:rsidRDefault="00602808" w:rsidP="00602808">
      <w:r w:rsidRPr="00602808">
        <w:t> </w:t>
      </w:r>
    </w:p>
    <w:p w14:paraId="5DE96593" w14:textId="487E8F50" w:rsidR="00602808" w:rsidRPr="00DE51B0" w:rsidRDefault="00602808" w:rsidP="00602808">
      <w:pPr>
        <w:pStyle w:val="Ttulo1"/>
        <w:rPr>
          <w:rFonts w:asciiTheme="majorHAnsi" w:hAnsiTheme="majorHAnsi" w:cstheme="majorHAnsi"/>
        </w:rPr>
      </w:pPr>
      <w:bookmarkStart w:id="15" w:name="_Toc30505550"/>
      <w:r w:rsidRPr="00DE51B0">
        <w:rPr>
          <w:rFonts w:asciiTheme="majorHAnsi" w:hAnsiTheme="majorHAnsi" w:cstheme="majorHAnsi"/>
        </w:rPr>
        <w:lastRenderedPageBreak/>
        <w:t>Configuration of TTA</w:t>
      </w:r>
      <w:bookmarkEnd w:id="15"/>
    </w:p>
    <w:p w14:paraId="5DEA9CBB" w14:textId="2FE7A1A8" w:rsidR="00602808" w:rsidRPr="00602808" w:rsidRDefault="00602808" w:rsidP="00602808">
      <w:pPr>
        <w:pStyle w:val="Ttulo2"/>
      </w:pPr>
      <w:bookmarkStart w:id="16" w:name="_Toc30505551"/>
      <w:r w:rsidRPr="00602808">
        <w:t xml:space="preserve">List of </w:t>
      </w:r>
      <w:proofErr w:type="gramStart"/>
      <w:r w:rsidRPr="00602808">
        <w:t>parameter</w:t>
      </w:r>
      <w:proofErr w:type="gramEnd"/>
      <w:r w:rsidRPr="00602808">
        <w:t>:</w:t>
      </w:r>
      <w:bookmarkEnd w:id="16"/>
    </w:p>
    <w:p w14:paraId="0C8B9418" w14:textId="77777777" w:rsidR="00602808" w:rsidRPr="00602808" w:rsidRDefault="00602808" w:rsidP="00602808"/>
    <w:p w14:paraId="61BD0E3F" w14:textId="77777777" w:rsidR="00602808" w:rsidRPr="00602808" w:rsidRDefault="00602808" w:rsidP="00304FBB">
      <w:pPr>
        <w:pStyle w:val="Prrafodelista"/>
        <w:numPr>
          <w:ilvl w:val="0"/>
          <w:numId w:val="4"/>
        </w:numPr>
      </w:pPr>
      <w:proofErr w:type="spellStart"/>
      <w:r w:rsidRPr="00602808">
        <w:t>db_installed</w:t>
      </w:r>
      <w:proofErr w:type="spellEnd"/>
      <w:r w:rsidRPr="00602808">
        <w:t>: (DO NOT MODIFY)</w:t>
      </w:r>
    </w:p>
    <w:p w14:paraId="2CD86333" w14:textId="77777777" w:rsidR="00602808" w:rsidRPr="00602808" w:rsidRDefault="00602808" w:rsidP="00602808">
      <w:r w:rsidRPr="00602808">
        <w:t>value: true, false</w:t>
      </w:r>
    </w:p>
    <w:p w14:paraId="04626CFA" w14:textId="77777777" w:rsidR="00602808" w:rsidRPr="00602808" w:rsidRDefault="00602808" w:rsidP="00602808">
      <w:r w:rsidRPr="00602808">
        <w:t xml:space="preserve">description: TTA module keep all information about agreements of translations into internal storage in order to provide fault tolerance. When this parameter is set to true the storage is provided by a MongoDB, </w:t>
      </w:r>
      <w:proofErr w:type="gramStart"/>
      <w:r w:rsidRPr="00602808">
        <w:t>When</w:t>
      </w:r>
      <w:proofErr w:type="gramEnd"/>
      <w:r w:rsidRPr="00602808">
        <w:t xml:space="preserve"> this parameter is set to false the storage is provided by the file system.</w:t>
      </w:r>
    </w:p>
    <w:p w14:paraId="07C7F8DB" w14:textId="77777777" w:rsidR="00493466" w:rsidRDefault="00493466" w:rsidP="00602808"/>
    <w:p w14:paraId="4EFB774E" w14:textId="00819F46" w:rsidR="00602808" w:rsidRPr="00602808" w:rsidRDefault="00602808" w:rsidP="00304FBB">
      <w:pPr>
        <w:pStyle w:val="Prrafodelista"/>
        <w:numPr>
          <w:ilvl w:val="0"/>
          <w:numId w:val="4"/>
        </w:numPr>
      </w:pPr>
      <w:proofErr w:type="spellStart"/>
      <w:r w:rsidRPr="00DE51B0">
        <w:rPr>
          <w:i/>
          <w:color w:val="2F74FF" w:themeColor="text2" w:themeTint="80"/>
        </w:rPr>
        <w:t>db_url</w:t>
      </w:r>
      <w:proofErr w:type="spellEnd"/>
      <w:r w:rsidRPr="00602808">
        <w:t>: (DO NOT MODIFY)</w:t>
      </w:r>
    </w:p>
    <w:p w14:paraId="201CC5ED" w14:textId="77777777" w:rsidR="00602808" w:rsidRPr="00602808" w:rsidRDefault="00602808" w:rsidP="00304FBB">
      <w:pPr>
        <w:pStyle w:val="Prrafodelista"/>
        <w:numPr>
          <w:ilvl w:val="1"/>
          <w:numId w:val="4"/>
        </w:numPr>
      </w:pPr>
      <w:r w:rsidRPr="00602808">
        <w:t>value: IP address</w:t>
      </w:r>
    </w:p>
    <w:p w14:paraId="301EF144" w14:textId="77777777" w:rsidR="00493466" w:rsidRDefault="00493466" w:rsidP="00602808"/>
    <w:p w14:paraId="0AE1DFBB" w14:textId="29AEC096" w:rsidR="00602808" w:rsidRPr="00602808" w:rsidRDefault="00602808" w:rsidP="00304FBB">
      <w:pPr>
        <w:pStyle w:val="Prrafodelista"/>
        <w:numPr>
          <w:ilvl w:val="0"/>
          <w:numId w:val="4"/>
        </w:numPr>
      </w:pPr>
      <w:proofErr w:type="spellStart"/>
      <w:r w:rsidRPr="00DE51B0">
        <w:rPr>
          <w:i/>
          <w:color w:val="2F74FF" w:themeColor="text2" w:themeTint="80"/>
        </w:rPr>
        <w:t>db_port</w:t>
      </w:r>
      <w:proofErr w:type="spellEnd"/>
      <w:r w:rsidRPr="00602808">
        <w:t>: (DO NOT MODIFY)</w:t>
      </w:r>
    </w:p>
    <w:p w14:paraId="1650B91E" w14:textId="77777777" w:rsidR="00602808" w:rsidRPr="00602808" w:rsidRDefault="00602808" w:rsidP="00304FBB">
      <w:pPr>
        <w:pStyle w:val="Prrafodelista"/>
        <w:numPr>
          <w:ilvl w:val="1"/>
          <w:numId w:val="4"/>
        </w:numPr>
      </w:pPr>
      <w:r w:rsidRPr="00602808">
        <w:t>value: port number</w:t>
      </w:r>
    </w:p>
    <w:p w14:paraId="268B8C2C" w14:textId="77777777" w:rsidR="00493466" w:rsidRDefault="00493466" w:rsidP="00602808"/>
    <w:p w14:paraId="31DA5F82" w14:textId="1A040048" w:rsidR="00602808" w:rsidRPr="00602808" w:rsidRDefault="00602808" w:rsidP="00304FBB">
      <w:pPr>
        <w:pStyle w:val="Prrafodelista"/>
        <w:numPr>
          <w:ilvl w:val="0"/>
          <w:numId w:val="4"/>
        </w:numPr>
      </w:pPr>
      <w:r w:rsidRPr="00DE51B0">
        <w:rPr>
          <w:i/>
          <w:color w:val="2F74FF" w:themeColor="text2" w:themeTint="80"/>
        </w:rPr>
        <w:t>mongo-</w:t>
      </w:r>
      <w:proofErr w:type="spellStart"/>
      <w:r w:rsidRPr="00DE51B0">
        <w:rPr>
          <w:i/>
          <w:color w:val="2F74FF" w:themeColor="text2" w:themeTint="80"/>
        </w:rPr>
        <w:t>db</w:t>
      </w:r>
      <w:proofErr w:type="spellEnd"/>
      <w:r w:rsidRPr="00DE51B0">
        <w:rPr>
          <w:i/>
          <w:color w:val="2F74FF" w:themeColor="text2" w:themeTint="80"/>
        </w:rPr>
        <w:t>-user</w:t>
      </w:r>
      <w:r w:rsidRPr="00602808">
        <w:t>: (DO NOT MODIFY)</w:t>
      </w:r>
    </w:p>
    <w:p w14:paraId="218ECD21" w14:textId="77777777" w:rsidR="00602808" w:rsidRPr="00602808" w:rsidRDefault="00602808" w:rsidP="00304FBB">
      <w:pPr>
        <w:pStyle w:val="Prrafodelista"/>
        <w:numPr>
          <w:ilvl w:val="1"/>
          <w:numId w:val="4"/>
        </w:numPr>
      </w:pPr>
      <w:r w:rsidRPr="00602808">
        <w:t>value: user name</w:t>
      </w:r>
    </w:p>
    <w:p w14:paraId="30D9D102" w14:textId="77777777" w:rsidR="00493466" w:rsidRDefault="00493466" w:rsidP="00602808"/>
    <w:p w14:paraId="7E6028BA" w14:textId="1F7D9C17" w:rsidR="00602808" w:rsidRPr="00602808" w:rsidRDefault="00602808" w:rsidP="00304FBB">
      <w:pPr>
        <w:pStyle w:val="Prrafodelista"/>
        <w:numPr>
          <w:ilvl w:val="0"/>
          <w:numId w:val="4"/>
        </w:numPr>
      </w:pPr>
      <w:r w:rsidRPr="00DE51B0">
        <w:rPr>
          <w:i/>
          <w:color w:val="2F74FF" w:themeColor="text2" w:themeTint="80"/>
        </w:rPr>
        <w:t>mongo-</w:t>
      </w:r>
      <w:proofErr w:type="spellStart"/>
      <w:r w:rsidRPr="00DE51B0">
        <w:rPr>
          <w:i/>
          <w:color w:val="2F74FF" w:themeColor="text2" w:themeTint="80"/>
        </w:rPr>
        <w:t>db</w:t>
      </w:r>
      <w:proofErr w:type="spellEnd"/>
      <w:r w:rsidRPr="00DE51B0">
        <w:rPr>
          <w:i/>
          <w:color w:val="2F74FF" w:themeColor="text2" w:themeTint="80"/>
        </w:rPr>
        <w:t>-</w:t>
      </w:r>
      <w:proofErr w:type="spellStart"/>
      <w:r w:rsidRPr="00DE51B0">
        <w:rPr>
          <w:i/>
          <w:color w:val="2F74FF" w:themeColor="text2" w:themeTint="80"/>
        </w:rPr>
        <w:t>pwd</w:t>
      </w:r>
      <w:proofErr w:type="spellEnd"/>
      <w:r w:rsidRPr="00602808">
        <w:t>: (DO NOT MODIFY)</w:t>
      </w:r>
    </w:p>
    <w:p w14:paraId="4A075B2F" w14:textId="77777777" w:rsidR="00602808" w:rsidRPr="00602808" w:rsidRDefault="00602808" w:rsidP="00304FBB">
      <w:pPr>
        <w:pStyle w:val="Prrafodelista"/>
        <w:numPr>
          <w:ilvl w:val="1"/>
          <w:numId w:val="4"/>
        </w:numPr>
      </w:pPr>
      <w:r w:rsidRPr="00602808">
        <w:t>value: password</w:t>
      </w:r>
    </w:p>
    <w:p w14:paraId="6BEBBB5B" w14:textId="77777777" w:rsidR="00493466" w:rsidRDefault="00493466" w:rsidP="00602808"/>
    <w:p w14:paraId="1741FE68" w14:textId="28C36AFA" w:rsidR="00602808" w:rsidRPr="00602808" w:rsidRDefault="00602808" w:rsidP="00304FBB">
      <w:pPr>
        <w:pStyle w:val="Prrafodelista"/>
        <w:numPr>
          <w:ilvl w:val="0"/>
          <w:numId w:val="4"/>
        </w:numPr>
      </w:pPr>
      <w:r w:rsidRPr="00DE51B0">
        <w:rPr>
          <w:i/>
          <w:color w:val="2F74FF" w:themeColor="text2" w:themeTint="80"/>
        </w:rPr>
        <w:t>mongo-</w:t>
      </w:r>
      <w:proofErr w:type="spellStart"/>
      <w:r w:rsidRPr="00DE51B0">
        <w:rPr>
          <w:i/>
          <w:color w:val="2F74FF" w:themeColor="text2" w:themeTint="80"/>
        </w:rPr>
        <w:t>db</w:t>
      </w:r>
      <w:proofErr w:type="spellEnd"/>
      <w:r w:rsidRPr="00DE51B0">
        <w:rPr>
          <w:i/>
          <w:color w:val="2F74FF" w:themeColor="text2" w:themeTint="80"/>
        </w:rPr>
        <w:t>-name</w:t>
      </w:r>
      <w:r w:rsidRPr="00602808">
        <w:t>: (DO NOT MODIFY)</w:t>
      </w:r>
    </w:p>
    <w:p w14:paraId="59C99793" w14:textId="77777777" w:rsidR="00602808" w:rsidRPr="00602808" w:rsidRDefault="00602808" w:rsidP="00304FBB">
      <w:pPr>
        <w:pStyle w:val="Prrafodelista"/>
        <w:numPr>
          <w:ilvl w:val="1"/>
          <w:numId w:val="4"/>
        </w:numPr>
      </w:pPr>
      <w:r w:rsidRPr="00602808">
        <w:t>value: name of the data base</w:t>
      </w:r>
    </w:p>
    <w:p w14:paraId="023AF918" w14:textId="77777777" w:rsidR="00493466" w:rsidRDefault="00493466" w:rsidP="00602808"/>
    <w:p w14:paraId="25C8BA4C" w14:textId="5F3B550F" w:rsidR="00602808" w:rsidRPr="00602808" w:rsidRDefault="00602808" w:rsidP="00304FBB">
      <w:pPr>
        <w:pStyle w:val="Prrafodelista"/>
        <w:numPr>
          <w:ilvl w:val="0"/>
          <w:numId w:val="4"/>
        </w:numPr>
      </w:pPr>
      <w:r w:rsidRPr="00DE51B0">
        <w:rPr>
          <w:i/>
          <w:color w:val="2F74FF" w:themeColor="text2" w:themeTint="80"/>
        </w:rPr>
        <w:t>agreement-collection</w:t>
      </w:r>
      <w:r w:rsidRPr="00602808">
        <w:t>: (DO NOT MODIFY)</w:t>
      </w:r>
    </w:p>
    <w:p w14:paraId="209FAB8F" w14:textId="77777777" w:rsidR="00602808" w:rsidRPr="00602808" w:rsidRDefault="00602808" w:rsidP="00304FBB">
      <w:pPr>
        <w:pStyle w:val="Prrafodelista"/>
        <w:numPr>
          <w:ilvl w:val="1"/>
          <w:numId w:val="4"/>
        </w:numPr>
      </w:pPr>
      <w:r w:rsidRPr="00602808">
        <w:t>value: name of the collection to store agreements</w:t>
      </w:r>
    </w:p>
    <w:p w14:paraId="55449F46" w14:textId="77777777" w:rsidR="00493466" w:rsidRDefault="00493466" w:rsidP="00602808"/>
    <w:p w14:paraId="28855E66" w14:textId="23F05048" w:rsidR="00602808" w:rsidRPr="00602808" w:rsidRDefault="00602808" w:rsidP="00304FBB">
      <w:pPr>
        <w:pStyle w:val="Prrafodelista"/>
        <w:numPr>
          <w:ilvl w:val="0"/>
          <w:numId w:val="4"/>
        </w:numPr>
      </w:pPr>
      <w:r w:rsidRPr="00DE51B0">
        <w:rPr>
          <w:i/>
          <w:color w:val="2F74FF" w:themeColor="text2" w:themeTint="80"/>
        </w:rPr>
        <w:t>scheme-collection</w:t>
      </w:r>
      <w:r w:rsidRPr="00602808">
        <w:t>: (DO NOT MODIFY)</w:t>
      </w:r>
    </w:p>
    <w:p w14:paraId="1F83338B" w14:textId="77777777" w:rsidR="00602808" w:rsidRPr="00602808" w:rsidRDefault="00602808" w:rsidP="00304FBB">
      <w:pPr>
        <w:pStyle w:val="Prrafodelista"/>
        <w:numPr>
          <w:ilvl w:val="1"/>
          <w:numId w:val="4"/>
        </w:numPr>
      </w:pPr>
      <w:r w:rsidRPr="00602808">
        <w:t>value: name of the collection to store trust schemes</w:t>
      </w:r>
    </w:p>
    <w:p w14:paraId="075D0FBA" w14:textId="77777777" w:rsidR="00602808" w:rsidRPr="00602808" w:rsidRDefault="00602808" w:rsidP="00602808"/>
    <w:p w14:paraId="297A4649" w14:textId="77777777" w:rsidR="00602808" w:rsidRPr="00602808" w:rsidRDefault="00602808" w:rsidP="00304FBB">
      <w:pPr>
        <w:pStyle w:val="Prrafodelista"/>
        <w:numPr>
          <w:ilvl w:val="0"/>
          <w:numId w:val="4"/>
        </w:numPr>
      </w:pPr>
      <w:r w:rsidRPr="00DE51B0">
        <w:rPr>
          <w:i/>
          <w:color w:val="2F74FF" w:themeColor="text2" w:themeTint="80"/>
        </w:rPr>
        <w:t>file-storage-</w:t>
      </w:r>
      <w:proofErr w:type="spellStart"/>
      <w:r w:rsidRPr="00DE51B0">
        <w:rPr>
          <w:i/>
          <w:color w:val="2F74FF" w:themeColor="text2" w:themeTint="80"/>
        </w:rPr>
        <w:t>dir</w:t>
      </w:r>
      <w:proofErr w:type="spellEnd"/>
      <w:r w:rsidRPr="00602808">
        <w:t>: (DO NOT MODIFY)</w:t>
      </w:r>
    </w:p>
    <w:p w14:paraId="52E7307E" w14:textId="77777777" w:rsidR="00602808" w:rsidRPr="00602808" w:rsidRDefault="00602808" w:rsidP="00304FBB">
      <w:pPr>
        <w:pStyle w:val="Prrafodelista"/>
        <w:numPr>
          <w:ilvl w:val="1"/>
          <w:numId w:val="4"/>
        </w:numPr>
      </w:pPr>
      <w:r w:rsidRPr="00602808">
        <w:t xml:space="preserve">value: path of the directory for the file system </w:t>
      </w:r>
      <w:proofErr w:type="spellStart"/>
      <w:r w:rsidRPr="00602808">
        <w:t>storate</w:t>
      </w:r>
      <w:proofErr w:type="spellEnd"/>
    </w:p>
    <w:p w14:paraId="0A3C20AD" w14:textId="77777777" w:rsidR="00602808" w:rsidRPr="00602808" w:rsidRDefault="00602808" w:rsidP="00602808"/>
    <w:p w14:paraId="6548CCD9" w14:textId="3FDF2BAD" w:rsidR="00547BBA" w:rsidRPr="00602808" w:rsidRDefault="00602808" w:rsidP="00304FBB">
      <w:pPr>
        <w:pStyle w:val="Prrafodelista"/>
        <w:numPr>
          <w:ilvl w:val="0"/>
          <w:numId w:val="4"/>
        </w:numPr>
      </w:pPr>
      <w:r w:rsidRPr="00DE51B0">
        <w:rPr>
          <w:i/>
          <w:color w:val="2F74FF" w:themeColor="text2" w:themeTint="80"/>
        </w:rPr>
        <w:t>sign</w:t>
      </w:r>
      <w:r w:rsidRPr="00602808">
        <w:t xml:space="preserve">: </w:t>
      </w:r>
      <w:r w:rsidR="00547BBA" w:rsidRPr="00602808">
        <w:t xml:space="preserve">Indicates if Trust Translation declaration files </w:t>
      </w:r>
      <w:proofErr w:type="gramStart"/>
      <w:r w:rsidR="00547BBA" w:rsidRPr="00602808">
        <w:t>has to</w:t>
      </w:r>
      <w:proofErr w:type="gramEnd"/>
      <w:r w:rsidR="00547BBA" w:rsidRPr="00602808">
        <w:t xml:space="preserve"> be signed or no. In the case they are signed the public key of the certificate is published in SMIMEA resource record.</w:t>
      </w:r>
    </w:p>
    <w:p w14:paraId="784E000F" w14:textId="77777777" w:rsidR="00602808" w:rsidRPr="00602808" w:rsidRDefault="00602808" w:rsidP="00304FBB">
      <w:pPr>
        <w:pStyle w:val="Prrafodelista"/>
        <w:numPr>
          <w:ilvl w:val="1"/>
          <w:numId w:val="4"/>
        </w:numPr>
      </w:pPr>
      <w:r w:rsidRPr="00602808">
        <w:t>value: true, false</w:t>
      </w:r>
    </w:p>
    <w:p w14:paraId="0F156D05" w14:textId="77777777" w:rsidR="00547BBA" w:rsidRDefault="00547BBA" w:rsidP="00602808"/>
    <w:p w14:paraId="3E7B9004" w14:textId="1828F9EC" w:rsidR="00602808" w:rsidRPr="00602808" w:rsidRDefault="00602808" w:rsidP="00304FBB">
      <w:pPr>
        <w:pStyle w:val="Prrafodelista"/>
        <w:numPr>
          <w:ilvl w:val="0"/>
          <w:numId w:val="4"/>
        </w:numPr>
      </w:pPr>
      <w:proofErr w:type="spellStart"/>
      <w:r w:rsidRPr="00DE51B0">
        <w:rPr>
          <w:i/>
          <w:color w:val="2F74FF" w:themeColor="text2" w:themeTint="80"/>
        </w:rPr>
        <w:t>pkcsfile</w:t>
      </w:r>
      <w:proofErr w:type="spellEnd"/>
      <w:r w:rsidRPr="00602808">
        <w:t xml:space="preserve">: (DO NOT </w:t>
      </w:r>
      <w:proofErr w:type="gramStart"/>
      <w:r w:rsidRPr="00602808">
        <w:t>MODIFY)</w:t>
      </w:r>
      <w:r w:rsidR="00547BBA" w:rsidRPr="00602808">
        <w:t>path</w:t>
      </w:r>
      <w:proofErr w:type="gramEnd"/>
      <w:r w:rsidR="00547BBA" w:rsidRPr="00602808">
        <w:t>/name of the container file used for the signing certificate (PKCS12 format</w:t>
      </w:r>
      <w:r w:rsidR="00547BBA">
        <w:t>)</w:t>
      </w:r>
    </w:p>
    <w:p w14:paraId="2550BC53" w14:textId="77777777" w:rsidR="00602808" w:rsidRPr="00602808" w:rsidRDefault="00602808" w:rsidP="00304FBB">
      <w:pPr>
        <w:pStyle w:val="Prrafodelista"/>
        <w:numPr>
          <w:ilvl w:val="1"/>
          <w:numId w:val="4"/>
        </w:numPr>
      </w:pPr>
      <w:r w:rsidRPr="00602808">
        <w:t xml:space="preserve">value: absolute file name </w:t>
      </w:r>
    </w:p>
    <w:p w14:paraId="5ECCC9ED" w14:textId="77777777" w:rsidR="00602808" w:rsidRPr="00602808" w:rsidRDefault="00602808" w:rsidP="00602808"/>
    <w:p w14:paraId="716B8134" w14:textId="77777777" w:rsidR="00602808" w:rsidRPr="00602808" w:rsidRDefault="00602808" w:rsidP="00602808"/>
    <w:p w14:paraId="4448AE9D" w14:textId="0B433BCD" w:rsidR="00602808" w:rsidRPr="00602808" w:rsidRDefault="00602808" w:rsidP="00304FBB">
      <w:pPr>
        <w:pStyle w:val="Prrafodelista"/>
        <w:numPr>
          <w:ilvl w:val="0"/>
          <w:numId w:val="4"/>
        </w:numPr>
      </w:pPr>
      <w:proofErr w:type="spellStart"/>
      <w:r w:rsidRPr="00DE51B0">
        <w:rPr>
          <w:i/>
          <w:color w:val="2F74FF" w:themeColor="text2" w:themeTint="80"/>
        </w:rPr>
        <w:lastRenderedPageBreak/>
        <w:t>pkcspwd</w:t>
      </w:r>
      <w:proofErr w:type="spellEnd"/>
      <w:r w:rsidRPr="00602808">
        <w:t>: (DO NOT MODIFY)</w:t>
      </w:r>
      <w:r w:rsidR="00547BBA">
        <w:t xml:space="preserve"> </w:t>
      </w:r>
      <w:r w:rsidR="00547BBA" w:rsidRPr="00602808">
        <w:t>password of the file used for the signing certificate (PKCS12 format)</w:t>
      </w:r>
    </w:p>
    <w:p w14:paraId="335F874A" w14:textId="77777777" w:rsidR="00602808" w:rsidRPr="00602808" w:rsidRDefault="00602808" w:rsidP="00304FBB">
      <w:pPr>
        <w:pStyle w:val="Prrafodelista"/>
        <w:numPr>
          <w:ilvl w:val="1"/>
          <w:numId w:val="4"/>
        </w:numPr>
      </w:pPr>
      <w:r w:rsidRPr="00602808">
        <w:t xml:space="preserve">value: alphanumerical string </w:t>
      </w:r>
    </w:p>
    <w:p w14:paraId="162F597E" w14:textId="2D59DC00" w:rsidR="00602808" w:rsidRDefault="00602808" w:rsidP="00602808"/>
    <w:p w14:paraId="318903E0" w14:textId="77777777" w:rsidR="00602808" w:rsidRPr="00602808" w:rsidRDefault="00602808" w:rsidP="00602808">
      <w:r w:rsidRPr="00602808">
        <w:t>Configuration parameter to sign XML files:</w:t>
      </w:r>
    </w:p>
    <w:p w14:paraId="70667EB1" w14:textId="77777777" w:rsidR="00602808" w:rsidRPr="00602808" w:rsidRDefault="00602808" w:rsidP="00304FBB">
      <w:pPr>
        <w:pStyle w:val="Prrafodelista"/>
        <w:numPr>
          <w:ilvl w:val="0"/>
          <w:numId w:val="4"/>
        </w:numPr>
      </w:pPr>
      <w:proofErr w:type="spellStart"/>
      <w:r w:rsidRPr="00DE51B0">
        <w:rPr>
          <w:i/>
          <w:color w:val="2F74FF" w:themeColor="text2" w:themeTint="80"/>
        </w:rPr>
        <w:t>xml_digest_algorithm</w:t>
      </w:r>
      <w:proofErr w:type="spellEnd"/>
      <w:r w:rsidRPr="00602808">
        <w:t>:</w:t>
      </w:r>
    </w:p>
    <w:p w14:paraId="27172FBC" w14:textId="77777777" w:rsidR="00602808" w:rsidRPr="00602808" w:rsidRDefault="00602808" w:rsidP="00304FBB">
      <w:pPr>
        <w:pStyle w:val="Prrafodelista"/>
        <w:numPr>
          <w:ilvl w:val="1"/>
          <w:numId w:val="4"/>
        </w:numPr>
      </w:pPr>
      <w:r w:rsidRPr="00602808">
        <w:t>value: SHA1, SHA224, SHA256, SHA384, SHA512</w:t>
      </w:r>
    </w:p>
    <w:p w14:paraId="3726F5CB" w14:textId="77777777" w:rsidR="00547BBA" w:rsidRDefault="00547BBA" w:rsidP="00602808"/>
    <w:p w14:paraId="3F8EF446" w14:textId="3E78B0E4" w:rsidR="00602808" w:rsidRPr="00602808" w:rsidRDefault="00602808" w:rsidP="00304FBB">
      <w:pPr>
        <w:pStyle w:val="Prrafodelista"/>
        <w:numPr>
          <w:ilvl w:val="0"/>
          <w:numId w:val="4"/>
        </w:numPr>
      </w:pPr>
      <w:proofErr w:type="spellStart"/>
      <w:r w:rsidRPr="00DE51B0">
        <w:rPr>
          <w:i/>
          <w:color w:val="2F74FF" w:themeColor="text2" w:themeTint="80"/>
        </w:rPr>
        <w:t>xml_token_type</w:t>
      </w:r>
      <w:proofErr w:type="spellEnd"/>
      <w:r w:rsidRPr="00602808">
        <w:t>: (DO NOT MODIFY)</w:t>
      </w:r>
    </w:p>
    <w:p w14:paraId="6A3DE503" w14:textId="77777777" w:rsidR="00602808" w:rsidRPr="00602808" w:rsidRDefault="00602808" w:rsidP="00304FBB">
      <w:pPr>
        <w:pStyle w:val="Prrafodelista"/>
        <w:numPr>
          <w:ilvl w:val="1"/>
          <w:numId w:val="4"/>
        </w:numPr>
      </w:pPr>
      <w:r w:rsidRPr="00602808">
        <w:t>value: PKCS12</w:t>
      </w:r>
    </w:p>
    <w:p w14:paraId="6DE34F4D" w14:textId="77777777" w:rsidR="00547BBA" w:rsidRDefault="00547BBA" w:rsidP="00602808"/>
    <w:p w14:paraId="63879E25" w14:textId="2DDF62F0" w:rsidR="00602808" w:rsidRPr="00602808" w:rsidRDefault="00602808" w:rsidP="00304FBB">
      <w:pPr>
        <w:pStyle w:val="Prrafodelista"/>
        <w:numPr>
          <w:ilvl w:val="0"/>
          <w:numId w:val="4"/>
        </w:numPr>
      </w:pPr>
      <w:proofErr w:type="spellStart"/>
      <w:r w:rsidRPr="00DE51B0">
        <w:rPr>
          <w:i/>
          <w:color w:val="2F74FF" w:themeColor="text2" w:themeTint="80"/>
        </w:rPr>
        <w:t>xml_signature_packaging</w:t>
      </w:r>
      <w:proofErr w:type="spellEnd"/>
      <w:r w:rsidRPr="00602808">
        <w:t xml:space="preserve">: </w:t>
      </w:r>
    </w:p>
    <w:p w14:paraId="64CAED85" w14:textId="77777777" w:rsidR="00602808" w:rsidRPr="00602808" w:rsidRDefault="00602808" w:rsidP="00304FBB">
      <w:pPr>
        <w:pStyle w:val="Prrafodelista"/>
        <w:numPr>
          <w:ilvl w:val="1"/>
          <w:numId w:val="4"/>
        </w:numPr>
      </w:pPr>
      <w:r w:rsidRPr="00602808">
        <w:t>value: ENVELOPED, ENVELOPING, DETACHED (this last one, although supported by signing mechanism is not consistent with file server mechanism)</w:t>
      </w:r>
    </w:p>
    <w:p w14:paraId="7E38EE6E" w14:textId="77777777" w:rsidR="00547BBA" w:rsidRDefault="00547BBA" w:rsidP="00602808"/>
    <w:p w14:paraId="5806FFBA" w14:textId="7F9D6FA6" w:rsidR="00602808" w:rsidRPr="00DE51B0" w:rsidRDefault="00602808" w:rsidP="00304FBB">
      <w:pPr>
        <w:pStyle w:val="Prrafodelista"/>
        <w:numPr>
          <w:ilvl w:val="0"/>
          <w:numId w:val="4"/>
        </w:numPr>
        <w:rPr>
          <w:i/>
          <w:color w:val="2F74FF" w:themeColor="text2" w:themeTint="80"/>
        </w:rPr>
      </w:pPr>
      <w:proofErr w:type="spellStart"/>
      <w:r w:rsidRPr="00DE51B0">
        <w:rPr>
          <w:i/>
          <w:color w:val="2F74FF" w:themeColor="text2" w:themeTint="80"/>
        </w:rPr>
        <w:t>xml_signature_level</w:t>
      </w:r>
      <w:proofErr w:type="spellEnd"/>
      <w:r w:rsidRPr="00DE51B0">
        <w:rPr>
          <w:i/>
          <w:color w:val="2F74FF" w:themeColor="text2" w:themeTint="80"/>
        </w:rPr>
        <w:t xml:space="preserve"> type</w:t>
      </w:r>
      <w:r w:rsidR="00DE51B0">
        <w:rPr>
          <w:i/>
          <w:color w:val="2F74FF" w:themeColor="text2" w:themeTint="80"/>
        </w:rPr>
        <w:t>:</w:t>
      </w:r>
      <w:r w:rsidRPr="00DE51B0">
        <w:rPr>
          <w:i/>
          <w:color w:val="2F74FF" w:themeColor="text2" w:themeTint="80"/>
        </w:rPr>
        <w:t xml:space="preserve"> </w:t>
      </w:r>
    </w:p>
    <w:p w14:paraId="1F8D5871" w14:textId="77777777" w:rsidR="00602808" w:rsidRPr="00547BBA" w:rsidRDefault="00602808" w:rsidP="00304FBB">
      <w:pPr>
        <w:pStyle w:val="Prrafodelista"/>
        <w:numPr>
          <w:ilvl w:val="1"/>
          <w:numId w:val="4"/>
        </w:numPr>
        <w:rPr>
          <w:lang w:val="fr-FR"/>
        </w:rPr>
      </w:pPr>
      <w:proofErr w:type="gramStart"/>
      <w:r w:rsidRPr="00547BBA">
        <w:rPr>
          <w:lang w:val="fr-FR"/>
        </w:rPr>
        <w:t>value:</w:t>
      </w:r>
      <w:proofErr w:type="gramEnd"/>
      <w:r w:rsidRPr="00547BBA">
        <w:rPr>
          <w:lang w:val="fr-FR"/>
        </w:rPr>
        <w:t xml:space="preserve"> </w:t>
      </w:r>
      <w:proofErr w:type="spellStart"/>
      <w:r w:rsidRPr="00547BBA">
        <w:rPr>
          <w:lang w:val="fr-FR"/>
        </w:rPr>
        <w:t>CAdES_BASELINE_LTA</w:t>
      </w:r>
      <w:proofErr w:type="spellEnd"/>
      <w:r w:rsidRPr="00547BBA">
        <w:rPr>
          <w:lang w:val="fr-FR"/>
        </w:rPr>
        <w:t xml:space="preserve">, </w:t>
      </w:r>
      <w:proofErr w:type="spellStart"/>
      <w:r w:rsidRPr="00547BBA">
        <w:rPr>
          <w:lang w:val="fr-FR"/>
        </w:rPr>
        <w:t>CAdES_BASELINE_LT</w:t>
      </w:r>
      <w:proofErr w:type="spellEnd"/>
      <w:r w:rsidRPr="00547BBA">
        <w:rPr>
          <w:lang w:val="fr-FR"/>
        </w:rPr>
        <w:t xml:space="preserve">, </w:t>
      </w:r>
      <w:proofErr w:type="spellStart"/>
      <w:r w:rsidRPr="00547BBA">
        <w:rPr>
          <w:lang w:val="fr-FR"/>
        </w:rPr>
        <w:t>CAdES_BASELINE_T</w:t>
      </w:r>
      <w:proofErr w:type="spellEnd"/>
      <w:r w:rsidRPr="00547BBA">
        <w:rPr>
          <w:lang w:val="fr-FR"/>
        </w:rPr>
        <w:t xml:space="preserve">, </w:t>
      </w:r>
      <w:proofErr w:type="spellStart"/>
      <w:r w:rsidRPr="00547BBA">
        <w:rPr>
          <w:lang w:val="fr-FR"/>
        </w:rPr>
        <w:t>CAdES_BASELINE_B</w:t>
      </w:r>
      <w:proofErr w:type="spellEnd"/>
    </w:p>
    <w:p w14:paraId="0C86A0AD" w14:textId="77777777" w:rsidR="00602808" w:rsidRPr="00602808" w:rsidRDefault="00602808" w:rsidP="00602808">
      <w:pPr>
        <w:rPr>
          <w:lang w:val="fr-FR"/>
        </w:rPr>
      </w:pPr>
    </w:p>
    <w:p w14:paraId="7D3E68DC" w14:textId="21151376" w:rsidR="00602808" w:rsidRPr="00DE51B0" w:rsidRDefault="00602808" w:rsidP="00304FBB">
      <w:pPr>
        <w:pStyle w:val="Prrafodelista"/>
        <w:numPr>
          <w:ilvl w:val="0"/>
          <w:numId w:val="4"/>
        </w:numPr>
        <w:rPr>
          <w:i/>
          <w:color w:val="2F74FF" w:themeColor="text2" w:themeTint="80"/>
        </w:rPr>
      </w:pPr>
      <w:proofErr w:type="spellStart"/>
      <w:r w:rsidRPr="00DE51B0">
        <w:rPr>
          <w:i/>
          <w:color w:val="2F74FF" w:themeColor="text2" w:themeTint="80"/>
        </w:rPr>
        <w:t>tpl_digest_algorithm</w:t>
      </w:r>
      <w:proofErr w:type="spellEnd"/>
      <w:r w:rsidRPr="00DE51B0">
        <w:rPr>
          <w:i/>
          <w:color w:val="2F74FF" w:themeColor="text2" w:themeTint="80"/>
        </w:rPr>
        <w:t xml:space="preserve"> </w:t>
      </w:r>
    </w:p>
    <w:p w14:paraId="5E49C42B" w14:textId="77777777" w:rsidR="00602808" w:rsidRPr="00602808" w:rsidRDefault="00602808" w:rsidP="00304FBB">
      <w:pPr>
        <w:pStyle w:val="Prrafodelista"/>
        <w:numPr>
          <w:ilvl w:val="1"/>
          <w:numId w:val="4"/>
        </w:numPr>
      </w:pPr>
      <w:r w:rsidRPr="00602808">
        <w:t>value: SHA1, SHA224, SHA256, SHA384, SHA512</w:t>
      </w:r>
    </w:p>
    <w:p w14:paraId="57D1483C" w14:textId="77777777" w:rsidR="00547BBA" w:rsidRDefault="00547BBA" w:rsidP="00602808"/>
    <w:p w14:paraId="4EF79663" w14:textId="0D88E54C" w:rsidR="00602808" w:rsidRPr="00602808" w:rsidRDefault="00602808" w:rsidP="00304FBB">
      <w:pPr>
        <w:pStyle w:val="Prrafodelista"/>
        <w:numPr>
          <w:ilvl w:val="0"/>
          <w:numId w:val="4"/>
        </w:numPr>
      </w:pPr>
      <w:proofErr w:type="spellStart"/>
      <w:r w:rsidRPr="00DE51B0">
        <w:rPr>
          <w:i/>
          <w:color w:val="2F74FF" w:themeColor="text2" w:themeTint="80"/>
        </w:rPr>
        <w:t>tpl_token_type</w:t>
      </w:r>
      <w:proofErr w:type="spellEnd"/>
      <w:r w:rsidRPr="00602808">
        <w:t>: (DO NOT MODIFY)</w:t>
      </w:r>
    </w:p>
    <w:p w14:paraId="0B513BF8" w14:textId="77777777" w:rsidR="00602808" w:rsidRPr="00602808" w:rsidRDefault="00602808" w:rsidP="00304FBB">
      <w:pPr>
        <w:pStyle w:val="Prrafodelista"/>
        <w:numPr>
          <w:ilvl w:val="1"/>
          <w:numId w:val="4"/>
        </w:numPr>
      </w:pPr>
      <w:r w:rsidRPr="00602808">
        <w:t>value: PKCS12</w:t>
      </w:r>
    </w:p>
    <w:p w14:paraId="2AFCFC95" w14:textId="77777777" w:rsidR="00547BBA" w:rsidRDefault="00547BBA" w:rsidP="00602808"/>
    <w:p w14:paraId="46765111" w14:textId="27DB8152" w:rsidR="00602808" w:rsidRPr="00DE51B0" w:rsidRDefault="00602808" w:rsidP="00304FBB">
      <w:pPr>
        <w:pStyle w:val="Prrafodelista"/>
        <w:numPr>
          <w:ilvl w:val="0"/>
          <w:numId w:val="4"/>
        </w:numPr>
        <w:rPr>
          <w:i/>
          <w:color w:val="2F74FF" w:themeColor="text2" w:themeTint="80"/>
        </w:rPr>
      </w:pPr>
      <w:proofErr w:type="spellStart"/>
      <w:r w:rsidRPr="00DE51B0">
        <w:rPr>
          <w:i/>
          <w:color w:val="2F74FF" w:themeColor="text2" w:themeTint="80"/>
        </w:rPr>
        <w:t>tpl_signature_packaging</w:t>
      </w:r>
      <w:proofErr w:type="spellEnd"/>
      <w:r w:rsidRPr="00DE51B0">
        <w:rPr>
          <w:i/>
          <w:color w:val="2F74FF" w:themeColor="text2" w:themeTint="80"/>
        </w:rPr>
        <w:t xml:space="preserve"> </w:t>
      </w:r>
    </w:p>
    <w:p w14:paraId="4410C6F4" w14:textId="77777777" w:rsidR="00602808" w:rsidRPr="00602808" w:rsidRDefault="00602808" w:rsidP="00304FBB">
      <w:pPr>
        <w:pStyle w:val="Prrafodelista"/>
        <w:numPr>
          <w:ilvl w:val="1"/>
          <w:numId w:val="4"/>
        </w:numPr>
      </w:pPr>
      <w:r w:rsidRPr="00602808">
        <w:t>value: ENVELOPING, DETACHED (this last one, although supported by signing mechanism is not consistent with file server mechanism)</w:t>
      </w:r>
    </w:p>
    <w:p w14:paraId="1A9B8383" w14:textId="77777777" w:rsidR="00547BBA" w:rsidRDefault="00547BBA" w:rsidP="00602808"/>
    <w:p w14:paraId="52AD46F2" w14:textId="03136878" w:rsidR="00602808" w:rsidRPr="00DE51B0" w:rsidRDefault="00602808" w:rsidP="00304FBB">
      <w:pPr>
        <w:pStyle w:val="Prrafodelista"/>
        <w:numPr>
          <w:ilvl w:val="0"/>
          <w:numId w:val="4"/>
        </w:numPr>
        <w:rPr>
          <w:i/>
          <w:color w:val="2F74FF" w:themeColor="text2" w:themeTint="80"/>
        </w:rPr>
      </w:pPr>
      <w:proofErr w:type="spellStart"/>
      <w:r w:rsidRPr="00DE51B0">
        <w:rPr>
          <w:i/>
          <w:color w:val="2F74FF" w:themeColor="text2" w:themeTint="80"/>
        </w:rPr>
        <w:t>tpl_signature_level</w:t>
      </w:r>
      <w:proofErr w:type="spellEnd"/>
      <w:r w:rsidRPr="00DE51B0">
        <w:rPr>
          <w:i/>
          <w:color w:val="2F74FF" w:themeColor="text2" w:themeTint="80"/>
        </w:rPr>
        <w:t xml:space="preserve"> </w:t>
      </w:r>
    </w:p>
    <w:p w14:paraId="5C87969E" w14:textId="77777777" w:rsidR="00602808" w:rsidRPr="00547BBA" w:rsidRDefault="00602808" w:rsidP="00304FBB">
      <w:pPr>
        <w:pStyle w:val="Prrafodelista"/>
        <w:numPr>
          <w:ilvl w:val="1"/>
          <w:numId w:val="4"/>
        </w:numPr>
        <w:rPr>
          <w:lang w:val="fr-FR"/>
        </w:rPr>
      </w:pPr>
      <w:proofErr w:type="gramStart"/>
      <w:r w:rsidRPr="00547BBA">
        <w:rPr>
          <w:lang w:val="fr-FR"/>
        </w:rPr>
        <w:t>value:</w:t>
      </w:r>
      <w:proofErr w:type="gramEnd"/>
      <w:r w:rsidRPr="00547BBA">
        <w:rPr>
          <w:lang w:val="fr-FR"/>
        </w:rPr>
        <w:t xml:space="preserve"> </w:t>
      </w:r>
      <w:proofErr w:type="spellStart"/>
      <w:r w:rsidRPr="00547BBA">
        <w:rPr>
          <w:lang w:val="fr-FR"/>
        </w:rPr>
        <w:t>CAdES_BASELINE_LTA</w:t>
      </w:r>
      <w:proofErr w:type="spellEnd"/>
      <w:r w:rsidRPr="00547BBA">
        <w:rPr>
          <w:lang w:val="fr-FR"/>
        </w:rPr>
        <w:t xml:space="preserve">, </w:t>
      </w:r>
      <w:proofErr w:type="spellStart"/>
      <w:r w:rsidRPr="00547BBA">
        <w:rPr>
          <w:lang w:val="fr-FR"/>
        </w:rPr>
        <w:t>CAdES_BASELINE_LT</w:t>
      </w:r>
      <w:proofErr w:type="spellEnd"/>
      <w:r w:rsidRPr="00547BBA">
        <w:rPr>
          <w:lang w:val="fr-FR"/>
        </w:rPr>
        <w:t xml:space="preserve">, </w:t>
      </w:r>
      <w:proofErr w:type="spellStart"/>
      <w:r w:rsidRPr="00547BBA">
        <w:rPr>
          <w:lang w:val="fr-FR"/>
        </w:rPr>
        <w:t>CAdES_BASELINE_T</w:t>
      </w:r>
      <w:proofErr w:type="spellEnd"/>
      <w:r w:rsidRPr="00547BBA">
        <w:rPr>
          <w:lang w:val="fr-FR"/>
        </w:rPr>
        <w:t xml:space="preserve">, </w:t>
      </w:r>
      <w:proofErr w:type="spellStart"/>
      <w:r w:rsidRPr="00547BBA">
        <w:rPr>
          <w:lang w:val="fr-FR"/>
        </w:rPr>
        <w:t>CAdES_BASELINE_B</w:t>
      </w:r>
      <w:proofErr w:type="spellEnd"/>
    </w:p>
    <w:p w14:paraId="58AA0A08" w14:textId="77777777" w:rsidR="00602808" w:rsidRPr="00602808" w:rsidRDefault="00602808" w:rsidP="00602808">
      <w:pPr>
        <w:rPr>
          <w:lang w:val="fr-FR"/>
        </w:rPr>
      </w:pPr>
    </w:p>
    <w:p w14:paraId="2C531EC7" w14:textId="77777777" w:rsidR="00547BBA" w:rsidRPr="009E263C" w:rsidRDefault="00547BBA" w:rsidP="00602808">
      <w:pPr>
        <w:rPr>
          <w:lang w:val="fr-FR"/>
        </w:rPr>
      </w:pPr>
    </w:p>
    <w:p w14:paraId="0E4FBE8F" w14:textId="66CEBE03" w:rsidR="00602808" w:rsidRPr="00602808" w:rsidRDefault="00602808" w:rsidP="00304FBB">
      <w:pPr>
        <w:pStyle w:val="Prrafodelista"/>
        <w:numPr>
          <w:ilvl w:val="0"/>
          <w:numId w:val="4"/>
        </w:numPr>
      </w:pPr>
      <w:proofErr w:type="spellStart"/>
      <w:r w:rsidRPr="00DE51B0">
        <w:rPr>
          <w:i/>
          <w:color w:val="2F74FF" w:themeColor="text2" w:themeTint="80"/>
        </w:rPr>
        <w:t>dnsConfigured</w:t>
      </w:r>
      <w:proofErr w:type="spellEnd"/>
      <w:r w:rsidRPr="00602808">
        <w:t xml:space="preserve">: </w:t>
      </w:r>
      <w:r w:rsidR="00547BBA" w:rsidRPr="00602808">
        <w:t xml:space="preserve">Indicates if there is a DNS available and configured. TESTING purposes only to avoid sending </w:t>
      </w:r>
      <w:proofErr w:type="spellStart"/>
      <w:r w:rsidR="00547BBA" w:rsidRPr="00602808">
        <w:t>unuseful</w:t>
      </w:r>
      <w:proofErr w:type="spellEnd"/>
      <w:r w:rsidR="00547BBA" w:rsidRPr="00602808">
        <w:t xml:space="preserve"> request to DNS.</w:t>
      </w:r>
    </w:p>
    <w:p w14:paraId="244E2BC6" w14:textId="77777777" w:rsidR="00602808" w:rsidRPr="00602808" w:rsidRDefault="00602808" w:rsidP="00304FBB">
      <w:pPr>
        <w:pStyle w:val="Prrafodelista"/>
        <w:numPr>
          <w:ilvl w:val="1"/>
          <w:numId w:val="4"/>
        </w:numPr>
      </w:pPr>
      <w:r w:rsidRPr="00602808">
        <w:t>value: true, false</w:t>
      </w:r>
    </w:p>
    <w:p w14:paraId="09A34F90" w14:textId="77777777" w:rsidR="00547BBA" w:rsidRDefault="00547BBA" w:rsidP="00602808"/>
    <w:p w14:paraId="74A2547D" w14:textId="245C728D" w:rsidR="00602808" w:rsidRPr="00602808" w:rsidRDefault="00602808" w:rsidP="00304FBB">
      <w:pPr>
        <w:pStyle w:val="Prrafodelista"/>
        <w:numPr>
          <w:ilvl w:val="0"/>
          <w:numId w:val="4"/>
        </w:numPr>
      </w:pPr>
      <w:proofErr w:type="spellStart"/>
      <w:r w:rsidRPr="00DE51B0">
        <w:rPr>
          <w:i/>
          <w:color w:val="2F74FF" w:themeColor="text2" w:themeTint="80"/>
        </w:rPr>
        <w:t>dns</w:t>
      </w:r>
      <w:proofErr w:type="spellEnd"/>
      <w:r w:rsidRPr="00DE51B0">
        <w:rPr>
          <w:i/>
          <w:color w:val="2F74FF" w:themeColor="text2" w:themeTint="80"/>
        </w:rPr>
        <w:t>-domain</w:t>
      </w:r>
      <w:r w:rsidRPr="00602808">
        <w:t xml:space="preserve">: </w:t>
      </w:r>
    </w:p>
    <w:p w14:paraId="12902517" w14:textId="77777777" w:rsidR="00602808" w:rsidRPr="00602808" w:rsidRDefault="00602808" w:rsidP="00304FBB">
      <w:pPr>
        <w:pStyle w:val="Prrafodelista"/>
        <w:numPr>
          <w:ilvl w:val="1"/>
          <w:numId w:val="4"/>
        </w:numPr>
      </w:pPr>
      <w:r w:rsidRPr="00602808">
        <w:t>value: Domain of the DNS to be added to the trust files names for the DNS API</w:t>
      </w:r>
    </w:p>
    <w:p w14:paraId="6A7A4140" w14:textId="77777777" w:rsidR="00547BBA" w:rsidRDefault="00547BBA" w:rsidP="00602808"/>
    <w:p w14:paraId="3EEBA990" w14:textId="0BC39D67" w:rsidR="00602808" w:rsidRPr="00602808" w:rsidRDefault="00602808" w:rsidP="00304FBB">
      <w:pPr>
        <w:pStyle w:val="Prrafodelista"/>
        <w:numPr>
          <w:ilvl w:val="0"/>
          <w:numId w:val="4"/>
        </w:numPr>
      </w:pPr>
      <w:proofErr w:type="spellStart"/>
      <w:r w:rsidRPr="00DE51B0">
        <w:rPr>
          <w:i/>
          <w:color w:val="2F74FF" w:themeColor="text2" w:themeTint="80"/>
        </w:rPr>
        <w:t>dnsURL</w:t>
      </w:r>
      <w:proofErr w:type="spellEnd"/>
      <w:r w:rsidRPr="00602808">
        <w:t xml:space="preserve">: </w:t>
      </w:r>
    </w:p>
    <w:p w14:paraId="71D4DAB7" w14:textId="77777777" w:rsidR="00602808" w:rsidRPr="00602808" w:rsidRDefault="00602808" w:rsidP="00304FBB">
      <w:pPr>
        <w:pStyle w:val="Prrafodelista"/>
        <w:numPr>
          <w:ilvl w:val="1"/>
          <w:numId w:val="4"/>
        </w:numPr>
      </w:pPr>
      <w:r w:rsidRPr="00602808">
        <w:t>value: URL of the REST API of the DNS zone manager.</w:t>
      </w:r>
    </w:p>
    <w:p w14:paraId="020A6ABE" w14:textId="77777777" w:rsidR="00DE51B0" w:rsidRDefault="00DE51B0" w:rsidP="00DE51B0">
      <w:pPr>
        <w:pStyle w:val="Prrafodelista"/>
      </w:pPr>
    </w:p>
    <w:p w14:paraId="0DD7A3C8" w14:textId="0E9194E9" w:rsidR="00602808" w:rsidRPr="00602808" w:rsidRDefault="00602808" w:rsidP="00304FBB">
      <w:pPr>
        <w:pStyle w:val="Prrafodelista"/>
        <w:numPr>
          <w:ilvl w:val="0"/>
          <w:numId w:val="4"/>
        </w:numPr>
      </w:pPr>
      <w:proofErr w:type="spellStart"/>
      <w:r w:rsidRPr="00DE51B0">
        <w:rPr>
          <w:i/>
          <w:color w:val="2F74FF" w:themeColor="text2" w:themeTint="80"/>
        </w:rPr>
        <w:t>token_file</w:t>
      </w:r>
      <w:proofErr w:type="spellEnd"/>
      <w:r w:rsidRPr="00602808">
        <w:t>: (DO NOT MODIFY)</w:t>
      </w:r>
    </w:p>
    <w:p w14:paraId="24B2E887" w14:textId="10F1C9B0" w:rsidR="00602808" w:rsidRPr="00602808" w:rsidRDefault="00602808" w:rsidP="00304FBB">
      <w:pPr>
        <w:pStyle w:val="Prrafodelista"/>
        <w:numPr>
          <w:ilvl w:val="1"/>
          <w:numId w:val="4"/>
        </w:numPr>
      </w:pPr>
      <w:r w:rsidRPr="00602808">
        <w:lastRenderedPageBreak/>
        <w:t>value: absolute name of the file containing the authentication token to connect</w:t>
      </w:r>
      <w:r w:rsidR="00547BBA">
        <w:t xml:space="preserve"> to Zone Manger</w:t>
      </w:r>
    </w:p>
    <w:p w14:paraId="7E8F57B5" w14:textId="77777777" w:rsidR="00602808" w:rsidRPr="00602808" w:rsidRDefault="00602808" w:rsidP="00602808"/>
    <w:p w14:paraId="5C24C4B2" w14:textId="77777777" w:rsidR="00602808" w:rsidRPr="00602808" w:rsidRDefault="00602808" w:rsidP="00304FBB">
      <w:pPr>
        <w:pStyle w:val="Prrafodelista"/>
        <w:numPr>
          <w:ilvl w:val="0"/>
          <w:numId w:val="4"/>
        </w:numPr>
      </w:pPr>
      <w:proofErr w:type="spellStart"/>
      <w:r w:rsidRPr="00DE51B0">
        <w:rPr>
          <w:i/>
          <w:color w:val="2F74FF" w:themeColor="text2" w:themeTint="80"/>
        </w:rPr>
        <w:t>fileServerURL</w:t>
      </w:r>
      <w:proofErr w:type="spellEnd"/>
      <w:r w:rsidRPr="00602808">
        <w:t>: (DO NOT MODIFY)</w:t>
      </w:r>
    </w:p>
    <w:p w14:paraId="099AC9F1" w14:textId="77777777" w:rsidR="00602808" w:rsidRPr="00602808" w:rsidRDefault="00602808" w:rsidP="00304FBB">
      <w:pPr>
        <w:pStyle w:val="Prrafodelista"/>
        <w:numPr>
          <w:ilvl w:val="1"/>
          <w:numId w:val="4"/>
        </w:numPr>
      </w:pPr>
      <w:r w:rsidRPr="00602808">
        <w:t>value: URL base of the TTA file server to download trust translation files</w:t>
      </w:r>
    </w:p>
    <w:p w14:paraId="4F9384D6" w14:textId="77777777" w:rsidR="00547BBA" w:rsidRDefault="00547BBA" w:rsidP="00602808"/>
    <w:p w14:paraId="1241DDE6" w14:textId="6C9FF554" w:rsidR="00602808" w:rsidRPr="00602808" w:rsidRDefault="00602808" w:rsidP="00304FBB">
      <w:pPr>
        <w:pStyle w:val="Prrafodelista"/>
        <w:numPr>
          <w:ilvl w:val="0"/>
          <w:numId w:val="4"/>
        </w:numPr>
      </w:pPr>
      <w:r w:rsidRPr="00DE51B0">
        <w:rPr>
          <w:i/>
          <w:color w:val="2F74FF" w:themeColor="text2" w:themeTint="80"/>
        </w:rPr>
        <w:t>file-server-</w:t>
      </w:r>
      <w:proofErr w:type="spellStart"/>
      <w:r w:rsidRPr="00DE51B0">
        <w:rPr>
          <w:i/>
          <w:color w:val="2F74FF" w:themeColor="text2" w:themeTint="80"/>
        </w:rPr>
        <w:t>dir</w:t>
      </w:r>
      <w:proofErr w:type="spellEnd"/>
      <w:r w:rsidRPr="00602808">
        <w:t>: (DO NOT MODIFY)</w:t>
      </w:r>
    </w:p>
    <w:p w14:paraId="03EA6EA4" w14:textId="77777777" w:rsidR="00602808" w:rsidRPr="00602808" w:rsidRDefault="00602808" w:rsidP="00304FBB">
      <w:pPr>
        <w:pStyle w:val="Prrafodelista"/>
        <w:numPr>
          <w:ilvl w:val="1"/>
          <w:numId w:val="4"/>
        </w:numPr>
      </w:pPr>
      <w:r w:rsidRPr="00602808">
        <w:t>value: file system pat where Trust Translation Files</w:t>
      </w:r>
    </w:p>
    <w:p w14:paraId="53A331E4" w14:textId="77777777" w:rsidR="00602808" w:rsidRPr="00602808" w:rsidRDefault="00602808" w:rsidP="00602808"/>
    <w:p w14:paraId="3E2F2763" w14:textId="77777777" w:rsidR="00547BBA" w:rsidRDefault="00547BBA" w:rsidP="00602808"/>
    <w:p w14:paraId="36BDC707" w14:textId="4F9AB343" w:rsidR="00602808" w:rsidRDefault="00602808" w:rsidP="00304FBB">
      <w:pPr>
        <w:pStyle w:val="Prrafodelista"/>
        <w:numPr>
          <w:ilvl w:val="0"/>
          <w:numId w:val="4"/>
        </w:numPr>
      </w:pPr>
      <w:proofErr w:type="spellStart"/>
      <w:r w:rsidRPr="00DE51B0">
        <w:rPr>
          <w:i/>
          <w:color w:val="2F74FF" w:themeColor="text2" w:themeTint="80"/>
        </w:rPr>
        <w:t>one_file_per_scheme</w:t>
      </w:r>
      <w:proofErr w:type="spellEnd"/>
      <w:r w:rsidRPr="00602808">
        <w:t xml:space="preserve">: </w:t>
      </w:r>
      <w:r w:rsidR="00547BBA" w:rsidRPr="00602808">
        <w:t xml:space="preserve">This parameter indicates whether trust translation files are built for </w:t>
      </w:r>
      <w:proofErr w:type="spellStart"/>
      <w:r w:rsidR="00547BBA" w:rsidRPr="00602808">
        <w:t>Transtlation</w:t>
      </w:r>
      <w:proofErr w:type="spellEnd"/>
      <w:r w:rsidR="00547BBA" w:rsidRPr="00602808">
        <w:t xml:space="preserve"> files of for Translation Agreements.</w:t>
      </w:r>
    </w:p>
    <w:p w14:paraId="1DBCFFA9" w14:textId="77777777" w:rsidR="00547BBA" w:rsidRPr="00602808" w:rsidRDefault="00547BBA" w:rsidP="00547BBA">
      <w:pPr>
        <w:ind w:left="720"/>
      </w:pPr>
      <w:r w:rsidRPr="00602808">
        <w:t>When true TTA build one file (one TPL, one XML) per Trust Scheme, describing all agreements in which it participates.</w:t>
      </w:r>
    </w:p>
    <w:p w14:paraId="7CDBF7C3" w14:textId="2060946D" w:rsidR="00547BBA" w:rsidRPr="00602808" w:rsidRDefault="00547BBA" w:rsidP="00547BBA">
      <w:pPr>
        <w:ind w:left="720"/>
      </w:pPr>
      <w:r w:rsidRPr="00602808">
        <w:t>When false TTA build one file (one TPL, one XML) per Translation agreement.</w:t>
      </w:r>
    </w:p>
    <w:p w14:paraId="29893129" w14:textId="77777777" w:rsidR="00602808" w:rsidRPr="00602808" w:rsidRDefault="00602808" w:rsidP="00304FBB">
      <w:pPr>
        <w:pStyle w:val="Prrafodelista"/>
        <w:numPr>
          <w:ilvl w:val="1"/>
          <w:numId w:val="4"/>
        </w:numPr>
      </w:pPr>
      <w:r w:rsidRPr="00602808">
        <w:t>value: true, false</w:t>
      </w:r>
    </w:p>
    <w:p w14:paraId="6943A0FC" w14:textId="77777777" w:rsidR="00547BBA" w:rsidRDefault="00547BBA" w:rsidP="00602808"/>
    <w:p w14:paraId="35918799" w14:textId="1A244811" w:rsidR="00602808" w:rsidRPr="00602808" w:rsidRDefault="00602808" w:rsidP="00304FBB">
      <w:pPr>
        <w:pStyle w:val="Prrafodelista"/>
        <w:numPr>
          <w:ilvl w:val="0"/>
          <w:numId w:val="4"/>
        </w:numPr>
      </w:pPr>
      <w:proofErr w:type="spellStart"/>
      <w:r w:rsidRPr="00DE51B0">
        <w:rPr>
          <w:i/>
          <w:color w:val="2F74FF" w:themeColor="text2" w:themeTint="80"/>
        </w:rPr>
        <w:t>dns_uri_record_target</w:t>
      </w:r>
      <w:proofErr w:type="spellEnd"/>
      <w:r w:rsidRPr="00602808">
        <w:t xml:space="preserve">: </w:t>
      </w:r>
      <w:r w:rsidR="00547BBA" w:rsidRPr="00602808">
        <w:t>When Trust Translation files are built for Agreements (</w:t>
      </w:r>
      <w:proofErr w:type="spellStart"/>
      <w:r w:rsidR="00547BBA" w:rsidRPr="00602808">
        <w:t>one_file_per_scheme</w:t>
      </w:r>
      <w:proofErr w:type="spellEnd"/>
      <w:r w:rsidR="00547BBA" w:rsidRPr="00602808">
        <w:t xml:space="preserve"> = false) this parameter indicates whether the URI Resource record is </w:t>
      </w:r>
      <w:proofErr w:type="spellStart"/>
      <w:proofErr w:type="gramStart"/>
      <w:r w:rsidR="00547BBA" w:rsidRPr="00602808">
        <w:t>build</w:t>
      </w:r>
      <w:proofErr w:type="spellEnd"/>
      <w:proofErr w:type="gramEnd"/>
      <w:r w:rsidR="00547BBA" w:rsidRPr="00602808">
        <w:t xml:space="preserve"> with the name of the Trust Scheme of the source or the name of the Trust Scheme of the target.</w:t>
      </w:r>
    </w:p>
    <w:p w14:paraId="2B0BDC03" w14:textId="69626865" w:rsidR="00602808" w:rsidRPr="00602808" w:rsidRDefault="00DE51B0" w:rsidP="00304FBB">
      <w:pPr>
        <w:pStyle w:val="Prrafodelista"/>
        <w:numPr>
          <w:ilvl w:val="1"/>
          <w:numId w:val="4"/>
        </w:numPr>
      </w:pPr>
      <w:r w:rsidRPr="007B5E0E">
        <w:rPr>
          <w:rStyle w:val="nfasisintenso"/>
          <w:noProof/>
          <w:lang w:val="en-US"/>
        </w:rPr>
        <mc:AlternateContent>
          <mc:Choice Requires="wps">
            <w:drawing>
              <wp:anchor distT="45720" distB="45720" distL="114300" distR="114300" simplePos="0" relativeHeight="251681280" behindDoc="0" locked="0" layoutInCell="1" allowOverlap="1" wp14:anchorId="33AD9AC9" wp14:editId="7F4BE87E">
                <wp:simplePos x="0" y="0"/>
                <wp:positionH relativeFrom="margin">
                  <wp:align>left</wp:align>
                </wp:positionH>
                <wp:positionV relativeFrom="paragraph">
                  <wp:posOffset>288290</wp:posOffset>
                </wp:positionV>
                <wp:extent cx="6434455" cy="1404620"/>
                <wp:effectExtent l="0" t="0" r="23495" b="17780"/>
                <wp:wrapTopAndBottom/>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4455" cy="1404620"/>
                        </a:xfrm>
                        <a:prstGeom prst="rect">
                          <a:avLst/>
                        </a:prstGeom>
                        <a:solidFill>
                          <a:srgbClr val="FFFFFF"/>
                        </a:solidFill>
                        <a:ln w="9525">
                          <a:solidFill>
                            <a:srgbClr val="000000"/>
                          </a:solidFill>
                          <a:miter lim="800000"/>
                          <a:headEnd/>
                          <a:tailEnd/>
                        </a:ln>
                      </wps:spPr>
                      <wps:txbx>
                        <w:txbxContent>
                          <w:p w14:paraId="094AAFB5" w14:textId="77777777" w:rsidR="00DE51B0" w:rsidRDefault="00DE51B0" w:rsidP="00DE51B0">
                            <w:pPr>
                              <w:rPr>
                                <w:lang w:val="en-US"/>
                              </w:rPr>
                            </w:pPr>
                            <w:r w:rsidRPr="006E485F">
                              <w:rPr>
                                <w:rStyle w:val="Textoennegrita"/>
                                <w:lang w:val="en-US"/>
                              </w:rPr>
                              <w:t>Consider that the behavior d</w:t>
                            </w:r>
                            <w:r>
                              <w:rPr>
                                <w:rStyle w:val="Textoennegrita"/>
                                <w:lang w:val="en-US"/>
                              </w:rPr>
                              <w:t>escribed in deliverables is that TTA produces a file per Agreement, and that the URI for the Resource Record is built with the name of the target, this mean that there will be several RR in DNS with the same Trust Scheme name pointing to different translation files</w:t>
                            </w:r>
                            <w:r w:rsidRPr="006E485F">
                              <w:rPr>
                                <w:lang w:val="en-US"/>
                              </w:rPr>
                              <w:t>.</w:t>
                            </w:r>
                          </w:p>
                          <w:p w14:paraId="114367A8" w14:textId="77777777" w:rsidR="00DE51B0" w:rsidRPr="006E485F" w:rsidRDefault="00DE51B0" w:rsidP="00DE51B0">
                            <w:pPr>
                              <w:ind w:left="708"/>
                              <w:rPr>
                                <w:lang w:val="en-US"/>
                              </w:rPr>
                            </w:pPr>
                            <w:r w:rsidRPr="006E485F">
                              <w:rPr>
                                <w:color w:val="000000" w:themeColor="text1"/>
                                <w:highlight w:val="yellow"/>
                                <w:lang w:val="en-US"/>
                              </w:rPr>
                              <w:t>_translation._trust.</w:t>
                            </w:r>
                            <w:r w:rsidRPr="006E485F">
                              <w:rPr>
                                <w:color w:val="000000" w:themeColor="text1"/>
                                <w:highlight w:val="red"/>
                                <w:lang w:val="en-US"/>
                              </w:rPr>
                              <w:t>fido</w:t>
                            </w:r>
                            <w:r w:rsidRPr="006E485F">
                              <w:rPr>
                                <w:color w:val="000000" w:themeColor="text1"/>
                                <w:highlight w:val="yellow"/>
                                <w:lang w:val="en-US"/>
                              </w:rPr>
                              <w:t>.lightest.nlnetlabs.nl.</w:t>
                            </w:r>
                            <w:r w:rsidRPr="006E485F">
                              <w:rPr>
                                <w:lang w:val="en-US"/>
                              </w:rPr>
                              <w:t xml:space="preserve"> 3599 IN URI 10 1 "https://integration.tta-lightest.eu/ttaFM/mng/TrustTranslationDeclaration/</w:t>
                            </w:r>
                            <w:r>
                              <w:rPr>
                                <w:lang w:val="en-US"/>
                              </w:rPr>
                              <w:t>eidas_esignature-</w:t>
                            </w:r>
                            <w:r w:rsidRPr="006E485F">
                              <w:rPr>
                                <w:lang w:val="en-US"/>
                              </w:rPr>
                              <w:t>fido"</w:t>
                            </w:r>
                          </w:p>
                          <w:p w14:paraId="61EC54A6" w14:textId="77777777" w:rsidR="00DE51B0" w:rsidRDefault="00DE51B0" w:rsidP="00DE51B0">
                            <w:pPr>
                              <w:ind w:left="708"/>
                              <w:rPr>
                                <w:lang w:val="en-US"/>
                              </w:rPr>
                            </w:pPr>
                            <w:r w:rsidRPr="006E485F">
                              <w:rPr>
                                <w:color w:val="000000" w:themeColor="text1"/>
                                <w:highlight w:val="yellow"/>
                                <w:lang w:val="en-US"/>
                              </w:rPr>
                              <w:t>_translation._trust.</w:t>
                            </w:r>
                            <w:r w:rsidRPr="006E485F">
                              <w:rPr>
                                <w:color w:val="000000" w:themeColor="text1"/>
                                <w:highlight w:val="red"/>
                                <w:lang w:val="en-US"/>
                              </w:rPr>
                              <w:t>fido</w:t>
                            </w:r>
                            <w:r w:rsidRPr="006E485F">
                              <w:rPr>
                                <w:color w:val="000000" w:themeColor="text1"/>
                                <w:highlight w:val="yellow"/>
                                <w:lang w:val="en-US"/>
                              </w:rPr>
                              <w:t>.lightest.nlnetlabs.nl.</w:t>
                            </w:r>
                            <w:r w:rsidRPr="006E485F">
                              <w:rPr>
                                <w:lang w:val="en-US"/>
                              </w:rPr>
                              <w:t xml:space="preserve"> 3599 IN URI 10 1 </w:t>
                            </w:r>
                            <w:r>
                              <w:rPr>
                                <w:lang w:val="en-US"/>
                              </w:rPr>
                              <w:t>“</w:t>
                            </w:r>
                            <w:hyperlink r:id="rId24" w:history="1">
                              <w:r w:rsidRPr="00A71EF8">
                                <w:rPr>
                                  <w:rStyle w:val="Hipervnculo"/>
                                  <w:lang w:val="en-US"/>
                                </w:rPr>
                                <w:t>https://integration.tta-lightest.eu/ttaFM/mng/TrustTranslationDeclaration/eidas_eseal-fido</w:t>
                              </w:r>
                            </w:hyperlink>
                            <w:r>
                              <w:rPr>
                                <w:lang w:val="en-US"/>
                              </w:rPr>
                              <w:t>”</w:t>
                            </w:r>
                          </w:p>
                          <w:p w14:paraId="42783C1F" w14:textId="77777777" w:rsidR="00DE51B0" w:rsidRPr="007B5E0E" w:rsidRDefault="00DE51B0" w:rsidP="00DE51B0">
                            <w:pPr>
                              <w:rPr>
                                <w:b/>
                                <w:lang w:val="en-US"/>
                              </w:rPr>
                            </w:pPr>
                            <w:r w:rsidRPr="007B5E0E">
                              <w:rPr>
                                <w:b/>
                                <w:lang w:val="en-US"/>
                              </w:rPr>
                              <w:t xml:space="preserve">This behavior is not supported by </w:t>
                            </w:r>
                            <w:r>
                              <w:rPr>
                                <w:b/>
                                <w:lang w:val="en-US"/>
                              </w:rPr>
                              <w:t xml:space="preserve">the </w:t>
                            </w:r>
                            <w:r w:rsidRPr="007B5E0E">
                              <w:rPr>
                                <w:b/>
                                <w:lang w:val="en-US"/>
                              </w:rPr>
                              <w:t xml:space="preserve">Zone Manager </w:t>
                            </w:r>
                            <w:r>
                              <w:rPr>
                                <w:b/>
                                <w:lang w:val="en-US"/>
                              </w:rPr>
                              <w:t xml:space="preserve">version used, </w:t>
                            </w:r>
                            <w:r w:rsidRPr="007B5E0E">
                              <w:rPr>
                                <w:b/>
                                <w:lang w:val="en-US"/>
                              </w:rPr>
                              <w:t>so the configuration should be:</w:t>
                            </w:r>
                          </w:p>
                          <w:p w14:paraId="19A7469C" w14:textId="77777777" w:rsidR="00DE51B0" w:rsidRDefault="00DE51B0" w:rsidP="00DE51B0">
                            <w:pPr>
                              <w:rPr>
                                <w:rStyle w:val="CitadestacadaCar"/>
                                <w:highlight w:val="green"/>
                                <w:lang w:val="en-US"/>
                              </w:rPr>
                            </w:pPr>
                            <w:proofErr w:type="spellStart"/>
                            <w:r w:rsidRPr="007B5E0E">
                              <w:rPr>
                                <w:rStyle w:val="CitadestacadaCar"/>
                                <w:highlight w:val="green"/>
                                <w:lang w:val="en-US"/>
                              </w:rPr>
                              <w:t>one_file_per_scheme</w:t>
                            </w:r>
                            <w:proofErr w:type="spellEnd"/>
                            <w:r w:rsidRPr="007B5E0E">
                              <w:rPr>
                                <w:rStyle w:val="CitadestacadaCar"/>
                                <w:highlight w:val="green"/>
                                <w:lang w:val="en-US"/>
                              </w:rPr>
                              <w:t xml:space="preserve"> = TRUE</w:t>
                            </w:r>
                          </w:p>
                          <w:p w14:paraId="414C7DE0" w14:textId="77777777" w:rsidR="00DE51B0" w:rsidRPr="00FE72F9" w:rsidRDefault="00DE51B0" w:rsidP="00DE51B0">
                            <w:pPr>
                              <w:rPr>
                                <w:lang w:val="en-US"/>
                              </w:rPr>
                            </w:pPr>
                          </w:p>
                          <w:p w14:paraId="2E85E4D9" w14:textId="77777777" w:rsidR="00DE51B0" w:rsidRPr="00567F95" w:rsidRDefault="00DE51B0" w:rsidP="00DE51B0">
                            <w:pPr>
                              <w:rPr>
                                <w:lang w:val="en-US"/>
                              </w:rPr>
                            </w:pPr>
                            <w:proofErr w:type="gramStart"/>
                            <w:r w:rsidRPr="00567F95">
                              <w:rPr>
                                <w:lang w:val="en-US"/>
                              </w:rPr>
                              <w:t>Also</w:t>
                            </w:r>
                            <w:proofErr w:type="gramEnd"/>
                            <w:r w:rsidRPr="00567F95">
                              <w:rPr>
                                <w:lang w:val="en-US"/>
                              </w:rPr>
                              <w:t xml:space="preserve"> there could be incongruences i</w:t>
                            </w:r>
                            <w:r>
                              <w:rPr>
                                <w:lang w:val="en-US"/>
                              </w:rPr>
                              <w:t>f you change this parameters without removing all agreements previously created.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AD9AC9" id="_x0000_s1034" type="#_x0000_t202" style="position:absolute;left:0;text-align:left;margin-left:0;margin-top:22.7pt;width:506.65pt;height:110.6pt;z-index:25168128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">
                <v:textbox style="mso-fit-shape-to-text:t">
                  <w:txbxContent>
                    <w:p w14:paraId="094AAFB5" w14:textId="77777777" w:rsidR="00DE51B0" w:rsidRDefault="00DE51B0" w:rsidP="00DE51B0">
                      <w:pPr>
                        <w:rPr>
                          <w:lang w:val="en-US"/>
                        </w:rPr>
                      </w:pPr>
                      <w:r w:rsidRPr="006E485F">
                        <w:rPr>
                          <w:rStyle w:val="Textoennegrita"/>
                          <w:lang w:val="en-US"/>
                        </w:rPr>
                        <w:t>Consider that the behavior d</w:t>
                      </w:r>
                      <w:r>
                        <w:rPr>
                          <w:rStyle w:val="Textoennegrita"/>
                          <w:lang w:val="en-US"/>
                        </w:rPr>
                        <w:t>escribed in deliverables is that TTA produces a file per Agreement, and that the URI for the Resource Record is built with the name of the target, this mean that there will be several RR in DNS with the same Trust Scheme name pointing to different translation files</w:t>
                      </w:r>
                      <w:r w:rsidRPr="006E485F">
                        <w:rPr>
                          <w:lang w:val="en-US"/>
                        </w:rPr>
                        <w:t>.</w:t>
                      </w:r>
                    </w:p>
                    <w:p w14:paraId="114367A8" w14:textId="77777777" w:rsidR="00DE51B0" w:rsidRPr="006E485F" w:rsidRDefault="00DE51B0" w:rsidP="00DE51B0">
                      <w:pPr>
                        <w:ind w:left="708"/>
                        <w:rPr>
                          <w:lang w:val="en-US"/>
                        </w:rPr>
                      </w:pPr>
                      <w:r w:rsidRPr="006E485F">
                        <w:rPr>
                          <w:color w:val="000000" w:themeColor="text1"/>
                          <w:highlight w:val="yellow"/>
                          <w:lang w:val="en-US"/>
                        </w:rPr>
                        <w:t>_translation._trust.</w:t>
                      </w:r>
                      <w:r w:rsidRPr="006E485F">
                        <w:rPr>
                          <w:color w:val="000000" w:themeColor="text1"/>
                          <w:highlight w:val="red"/>
                          <w:lang w:val="en-US"/>
                        </w:rPr>
                        <w:t>fido</w:t>
                      </w:r>
                      <w:r w:rsidRPr="006E485F">
                        <w:rPr>
                          <w:color w:val="000000" w:themeColor="text1"/>
                          <w:highlight w:val="yellow"/>
                          <w:lang w:val="en-US"/>
                        </w:rPr>
                        <w:t>.lightest.nlnetlabs.nl.</w:t>
                      </w:r>
                      <w:r w:rsidRPr="006E485F">
                        <w:rPr>
                          <w:lang w:val="en-US"/>
                        </w:rPr>
                        <w:t xml:space="preserve"> 3599 IN URI 10 1 "https://integration.tta-lightest.eu/ttaFM/mng/TrustTranslationDeclaration/</w:t>
                      </w:r>
                      <w:r>
                        <w:rPr>
                          <w:lang w:val="en-US"/>
                        </w:rPr>
                        <w:t>eidas_esignature-</w:t>
                      </w:r>
                      <w:r w:rsidRPr="006E485F">
                        <w:rPr>
                          <w:lang w:val="en-US"/>
                        </w:rPr>
                        <w:t>fido"</w:t>
                      </w:r>
                    </w:p>
                    <w:p w14:paraId="61EC54A6" w14:textId="77777777" w:rsidR="00DE51B0" w:rsidRDefault="00DE51B0" w:rsidP="00DE51B0">
                      <w:pPr>
                        <w:ind w:left="708"/>
                        <w:rPr>
                          <w:lang w:val="en-US"/>
                        </w:rPr>
                      </w:pPr>
                      <w:r w:rsidRPr="006E485F">
                        <w:rPr>
                          <w:color w:val="000000" w:themeColor="text1"/>
                          <w:highlight w:val="yellow"/>
                          <w:lang w:val="en-US"/>
                        </w:rPr>
                        <w:t>_translation._trust.</w:t>
                      </w:r>
                      <w:r w:rsidRPr="006E485F">
                        <w:rPr>
                          <w:color w:val="000000" w:themeColor="text1"/>
                          <w:highlight w:val="red"/>
                          <w:lang w:val="en-US"/>
                        </w:rPr>
                        <w:t>fido</w:t>
                      </w:r>
                      <w:r w:rsidRPr="006E485F">
                        <w:rPr>
                          <w:color w:val="000000" w:themeColor="text1"/>
                          <w:highlight w:val="yellow"/>
                          <w:lang w:val="en-US"/>
                        </w:rPr>
                        <w:t>.lightest.nlnetlabs.nl.</w:t>
                      </w:r>
                      <w:r w:rsidRPr="006E485F">
                        <w:rPr>
                          <w:lang w:val="en-US"/>
                        </w:rPr>
                        <w:t xml:space="preserve"> 3599 IN URI 10 1 </w:t>
                      </w:r>
                      <w:r>
                        <w:rPr>
                          <w:lang w:val="en-US"/>
                        </w:rPr>
                        <w:t>“</w:t>
                      </w:r>
                      <w:hyperlink r:id="rId25" w:history="1">
                        <w:r w:rsidRPr="00A71EF8">
                          <w:rPr>
                            <w:rStyle w:val="Hipervnculo"/>
                            <w:lang w:val="en-US"/>
                          </w:rPr>
                          <w:t>https://integration.tta-lightest.eu/ttaFM/mng/TrustTranslationDeclaration/eidas_eseal-fido</w:t>
                        </w:r>
                      </w:hyperlink>
                      <w:r>
                        <w:rPr>
                          <w:lang w:val="en-US"/>
                        </w:rPr>
                        <w:t>”</w:t>
                      </w:r>
                    </w:p>
                    <w:p w14:paraId="42783C1F" w14:textId="77777777" w:rsidR="00DE51B0" w:rsidRPr="007B5E0E" w:rsidRDefault="00DE51B0" w:rsidP="00DE51B0">
                      <w:pPr>
                        <w:rPr>
                          <w:b/>
                          <w:lang w:val="en-US"/>
                        </w:rPr>
                      </w:pPr>
                      <w:r w:rsidRPr="007B5E0E">
                        <w:rPr>
                          <w:b/>
                          <w:lang w:val="en-US"/>
                        </w:rPr>
                        <w:t xml:space="preserve">This behavior is not supported by </w:t>
                      </w:r>
                      <w:r>
                        <w:rPr>
                          <w:b/>
                          <w:lang w:val="en-US"/>
                        </w:rPr>
                        <w:t xml:space="preserve">the </w:t>
                      </w:r>
                      <w:r w:rsidRPr="007B5E0E">
                        <w:rPr>
                          <w:b/>
                          <w:lang w:val="en-US"/>
                        </w:rPr>
                        <w:t xml:space="preserve">Zone Manager </w:t>
                      </w:r>
                      <w:r>
                        <w:rPr>
                          <w:b/>
                          <w:lang w:val="en-US"/>
                        </w:rPr>
                        <w:t xml:space="preserve">version used, </w:t>
                      </w:r>
                      <w:r w:rsidRPr="007B5E0E">
                        <w:rPr>
                          <w:b/>
                          <w:lang w:val="en-US"/>
                        </w:rPr>
                        <w:t>so the configuration should be:</w:t>
                      </w:r>
                    </w:p>
                    <w:p w14:paraId="19A7469C" w14:textId="77777777" w:rsidR="00DE51B0" w:rsidRDefault="00DE51B0" w:rsidP="00DE51B0">
                      <w:pPr>
                        <w:rPr>
                          <w:rStyle w:val="CitadestacadaCar"/>
                          <w:highlight w:val="green"/>
                          <w:lang w:val="en-US"/>
                        </w:rPr>
                      </w:pPr>
                      <w:proofErr w:type="spellStart"/>
                      <w:r w:rsidRPr="007B5E0E">
                        <w:rPr>
                          <w:rStyle w:val="CitadestacadaCar"/>
                          <w:highlight w:val="green"/>
                          <w:lang w:val="en-US"/>
                        </w:rPr>
                        <w:t>one_file_per_scheme</w:t>
                      </w:r>
                      <w:proofErr w:type="spellEnd"/>
                      <w:r w:rsidRPr="007B5E0E">
                        <w:rPr>
                          <w:rStyle w:val="CitadestacadaCar"/>
                          <w:highlight w:val="green"/>
                          <w:lang w:val="en-US"/>
                        </w:rPr>
                        <w:t xml:space="preserve"> = TRUE</w:t>
                      </w:r>
                    </w:p>
                    <w:p w14:paraId="414C7DE0" w14:textId="77777777" w:rsidR="00DE51B0" w:rsidRPr="00FE72F9" w:rsidRDefault="00DE51B0" w:rsidP="00DE51B0">
                      <w:pPr>
                        <w:rPr>
                          <w:lang w:val="en-US"/>
                        </w:rPr>
                      </w:pPr>
                    </w:p>
                    <w:p w14:paraId="2E85E4D9" w14:textId="77777777" w:rsidR="00DE51B0" w:rsidRPr="00567F95" w:rsidRDefault="00DE51B0" w:rsidP="00DE51B0">
                      <w:pPr>
                        <w:rPr>
                          <w:lang w:val="en-US"/>
                        </w:rPr>
                      </w:pPr>
                      <w:proofErr w:type="gramStart"/>
                      <w:r w:rsidRPr="00567F95">
                        <w:rPr>
                          <w:lang w:val="en-US"/>
                        </w:rPr>
                        <w:t>Also</w:t>
                      </w:r>
                      <w:proofErr w:type="gramEnd"/>
                      <w:r w:rsidRPr="00567F95">
                        <w:rPr>
                          <w:lang w:val="en-US"/>
                        </w:rPr>
                        <w:t xml:space="preserve"> there could be incongruences i</w:t>
                      </w:r>
                      <w:r>
                        <w:rPr>
                          <w:lang w:val="en-US"/>
                        </w:rPr>
                        <w:t>f you change this parameters without removing all agreements previously created.</w:t>
                      </w:r>
                    </w:p>
                  </w:txbxContent>
                </v:textbox>
                <w10:wrap type="topAndBottom" anchorx="margin"/>
              </v:shape>
            </w:pict>
          </mc:Fallback>
        </mc:AlternateContent>
      </w:r>
      <w:r w:rsidR="00602808" w:rsidRPr="00602808">
        <w:t>value: true, false</w:t>
      </w:r>
    </w:p>
    <w:p w14:paraId="0EF8D1AB" w14:textId="0F315EF4" w:rsidR="00602808" w:rsidRPr="00602808" w:rsidRDefault="00602808" w:rsidP="00602808"/>
    <w:p w14:paraId="7A904799" w14:textId="6D1568CD" w:rsidR="00602808" w:rsidRPr="00602808" w:rsidRDefault="00602808" w:rsidP="00602808"/>
    <w:p w14:paraId="0C17C32A" w14:textId="643189F0" w:rsidR="00602808" w:rsidRPr="00DE51B0" w:rsidRDefault="00602808" w:rsidP="00DE51B0">
      <w:pPr>
        <w:pStyle w:val="Ttulo1"/>
        <w:rPr>
          <w:rFonts w:asciiTheme="majorHAnsi" w:hAnsiTheme="majorHAnsi" w:cstheme="majorHAnsi"/>
        </w:rPr>
      </w:pPr>
      <w:bookmarkStart w:id="17" w:name="_Toc30505552"/>
      <w:r w:rsidRPr="00DE51B0">
        <w:rPr>
          <w:rFonts w:asciiTheme="majorHAnsi" w:hAnsiTheme="majorHAnsi" w:cstheme="majorHAnsi"/>
        </w:rPr>
        <w:lastRenderedPageBreak/>
        <w:t>Configuration REST API</w:t>
      </w:r>
      <w:bookmarkEnd w:id="17"/>
    </w:p>
    <w:p w14:paraId="4BF1C17B" w14:textId="55D1293E" w:rsidR="00602808" w:rsidRPr="00602808" w:rsidRDefault="00602808" w:rsidP="00DE51B0">
      <w:pPr>
        <w:pStyle w:val="Ttulo2"/>
      </w:pPr>
      <w:r w:rsidRPr="00602808">
        <w:t>Get configuration</w:t>
      </w:r>
    </w:p>
    <w:tbl>
      <w:tblPr>
        <w:tblStyle w:val="Tablaconcuadrcula"/>
        <w:tblW w:w="0" w:type="auto"/>
        <w:tblLook w:val="04A0" w:firstRow="1" w:lastRow="0" w:firstColumn="1" w:lastColumn="0" w:noHBand="0" w:noVBand="1"/>
      </w:tblPr>
      <w:tblGrid>
        <w:gridCol w:w="1509"/>
        <w:gridCol w:w="1965"/>
        <w:gridCol w:w="963"/>
        <w:gridCol w:w="2374"/>
        <w:gridCol w:w="1820"/>
      </w:tblGrid>
      <w:tr w:rsidR="00DE51B0" w14:paraId="13B1B720" w14:textId="77777777" w:rsidTr="00D25AF0">
        <w:tc>
          <w:tcPr>
            <w:tcW w:w="1400" w:type="dxa"/>
            <w:shd w:val="clear" w:color="auto" w:fill="88AEFF" w:themeFill="accent1" w:themeFillTint="66"/>
          </w:tcPr>
          <w:p w14:paraId="58BCD151" w14:textId="77777777" w:rsidR="00DE51B0" w:rsidRDefault="00DE51B0" w:rsidP="00D25AF0">
            <w:r>
              <w:t>Name</w:t>
            </w:r>
          </w:p>
        </w:tc>
        <w:tc>
          <w:tcPr>
            <w:tcW w:w="1965" w:type="dxa"/>
            <w:shd w:val="clear" w:color="auto" w:fill="88AEFF" w:themeFill="accent1" w:themeFillTint="66"/>
          </w:tcPr>
          <w:p w14:paraId="5EB6E52B" w14:textId="77777777" w:rsidR="00DE51B0" w:rsidRDefault="00DE51B0" w:rsidP="00D25AF0">
            <w:r>
              <w:t>Resource</w:t>
            </w:r>
          </w:p>
        </w:tc>
        <w:tc>
          <w:tcPr>
            <w:tcW w:w="935" w:type="dxa"/>
            <w:shd w:val="clear" w:color="auto" w:fill="88AEFF" w:themeFill="accent1" w:themeFillTint="66"/>
          </w:tcPr>
          <w:p w14:paraId="29828D2C" w14:textId="77777777" w:rsidR="00DE51B0" w:rsidRDefault="00DE51B0" w:rsidP="00D25AF0">
            <w:r>
              <w:t>Method</w:t>
            </w:r>
          </w:p>
        </w:tc>
        <w:tc>
          <w:tcPr>
            <w:tcW w:w="2374" w:type="dxa"/>
            <w:shd w:val="clear" w:color="auto" w:fill="88AEFF" w:themeFill="accent1" w:themeFillTint="66"/>
          </w:tcPr>
          <w:p w14:paraId="106E8FB4" w14:textId="77777777" w:rsidR="00DE51B0" w:rsidRDefault="00DE51B0" w:rsidP="00D25AF0">
            <w:r>
              <w:t>Body</w:t>
            </w:r>
          </w:p>
        </w:tc>
        <w:tc>
          <w:tcPr>
            <w:tcW w:w="1820" w:type="dxa"/>
            <w:shd w:val="clear" w:color="auto" w:fill="88AEFF" w:themeFill="accent1" w:themeFillTint="66"/>
          </w:tcPr>
          <w:p w14:paraId="7C8BA123" w14:textId="77777777" w:rsidR="00DE51B0" w:rsidRDefault="00DE51B0" w:rsidP="00D25AF0">
            <w:r>
              <w:t>Description</w:t>
            </w:r>
          </w:p>
        </w:tc>
      </w:tr>
      <w:tr w:rsidR="00DE51B0" w:rsidRPr="00FE72F9" w14:paraId="692A8B37" w14:textId="77777777" w:rsidTr="00D25AF0">
        <w:tc>
          <w:tcPr>
            <w:tcW w:w="1400" w:type="dxa"/>
          </w:tcPr>
          <w:p w14:paraId="23CB0066" w14:textId="77777777" w:rsidR="00DE51B0" w:rsidRPr="00A153E2" w:rsidRDefault="00DE51B0" w:rsidP="00D25AF0">
            <w:pPr>
              <w:rPr>
                <w:lang w:val="en-US"/>
              </w:rPr>
            </w:pPr>
            <w:r w:rsidRPr="00A153E2">
              <w:rPr>
                <w:lang w:val="en-US"/>
              </w:rPr>
              <w:t xml:space="preserve"> Get </w:t>
            </w:r>
            <w:r>
              <w:rPr>
                <w:lang w:val="en-US"/>
              </w:rPr>
              <w:t>configuration</w:t>
            </w:r>
          </w:p>
        </w:tc>
        <w:tc>
          <w:tcPr>
            <w:tcW w:w="1965" w:type="dxa"/>
          </w:tcPr>
          <w:p w14:paraId="3DDAFE41" w14:textId="77777777" w:rsidR="00DE51B0" w:rsidRPr="00A153E2" w:rsidRDefault="00DE51B0" w:rsidP="00D25AF0">
            <w:pPr>
              <w:rPr>
                <w:sz w:val="14"/>
                <w:szCs w:val="14"/>
              </w:rPr>
            </w:pPr>
            <w:r w:rsidRPr="00A153E2">
              <w:rPr>
                <w:lang w:val="en-US"/>
              </w:rPr>
              <w:t>/</w:t>
            </w:r>
            <w:r>
              <w:t xml:space="preserve"> </w:t>
            </w:r>
            <w:proofErr w:type="spellStart"/>
            <w:r w:rsidRPr="00417793">
              <w:rPr>
                <w:lang w:val="en-US"/>
              </w:rPr>
              <w:t>cfg</w:t>
            </w:r>
            <w:proofErr w:type="spellEnd"/>
            <w:r w:rsidRPr="00417793">
              <w:rPr>
                <w:lang w:val="en-US"/>
              </w:rPr>
              <w:t>/conf</w:t>
            </w:r>
          </w:p>
        </w:tc>
        <w:tc>
          <w:tcPr>
            <w:tcW w:w="935" w:type="dxa"/>
          </w:tcPr>
          <w:p w14:paraId="1558DC1B" w14:textId="77777777" w:rsidR="00DE51B0" w:rsidRDefault="00DE51B0" w:rsidP="00D25AF0">
            <w:r>
              <w:t>GET</w:t>
            </w:r>
          </w:p>
        </w:tc>
        <w:tc>
          <w:tcPr>
            <w:tcW w:w="2374" w:type="dxa"/>
          </w:tcPr>
          <w:p w14:paraId="0D00BF25" w14:textId="77777777" w:rsidR="00DE51B0" w:rsidRDefault="00DE51B0" w:rsidP="00D25AF0"/>
        </w:tc>
        <w:tc>
          <w:tcPr>
            <w:tcW w:w="1820" w:type="dxa"/>
          </w:tcPr>
          <w:p w14:paraId="70B19EEB" w14:textId="77777777" w:rsidR="00DE51B0" w:rsidRPr="00874B1C" w:rsidRDefault="00DE51B0" w:rsidP="00D25AF0">
            <w:pPr>
              <w:rPr>
                <w:lang w:val="en-US"/>
              </w:rPr>
            </w:pPr>
            <w:r>
              <w:rPr>
                <w:lang w:val="en-US"/>
              </w:rPr>
              <w:t>Get a configuration of TTA</w:t>
            </w:r>
          </w:p>
        </w:tc>
      </w:tr>
      <w:tr w:rsidR="00DE51B0" w:rsidRPr="00417793" w14:paraId="27CA3994" w14:textId="77777777" w:rsidTr="00D25AF0">
        <w:tc>
          <w:tcPr>
            <w:tcW w:w="1400" w:type="dxa"/>
            <w:shd w:val="clear" w:color="auto" w:fill="88AEFF" w:themeFill="accent1" w:themeFillTint="66"/>
          </w:tcPr>
          <w:p w14:paraId="202BA1E9" w14:textId="77777777" w:rsidR="00DE51B0" w:rsidRDefault="00DE51B0" w:rsidP="00D25AF0">
            <w:r>
              <w:t>Example</w:t>
            </w:r>
          </w:p>
        </w:tc>
        <w:tc>
          <w:tcPr>
            <w:tcW w:w="7094" w:type="dxa"/>
            <w:gridSpan w:val="4"/>
          </w:tcPr>
          <w:p w14:paraId="44EF34D2" w14:textId="77777777" w:rsidR="00DE51B0" w:rsidRPr="00417793" w:rsidRDefault="00DE51B0" w:rsidP="00D25AF0">
            <w:r>
              <w:rPr>
                <w:rFonts w:ascii="Helvetica" w:hAnsi="Helvetica" w:cs="Helvetica"/>
                <w:color w:val="505050"/>
                <w:sz w:val="18"/>
                <w:szCs w:val="18"/>
                <w:shd w:val="clear" w:color="auto" w:fill="FFFFFF"/>
              </w:rPr>
              <w:t>https://tta-lightest.eu:8443/unittesting/ttaFM/mng/cfg/conf</w:t>
            </w:r>
          </w:p>
        </w:tc>
      </w:tr>
      <w:tr w:rsidR="00DE51B0" w:rsidRPr="00A2791F" w14:paraId="35FEA52E" w14:textId="77777777" w:rsidTr="00D25AF0">
        <w:tc>
          <w:tcPr>
            <w:tcW w:w="1400" w:type="dxa"/>
            <w:shd w:val="clear" w:color="auto" w:fill="88AEFF" w:themeFill="accent1" w:themeFillTint="66"/>
          </w:tcPr>
          <w:p w14:paraId="140F9BB7" w14:textId="77777777" w:rsidR="00DE51B0" w:rsidRDefault="00DE51B0" w:rsidP="00D25AF0">
            <w:r>
              <w:t>Answer</w:t>
            </w:r>
          </w:p>
        </w:tc>
        <w:tc>
          <w:tcPr>
            <w:tcW w:w="1965" w:type="dxa"/>
          </w:tcPr>
          <w:p w14:paraId="35D570C1" w14:textId="77777777" w:rsidR="00DE51B0" w:rsidRDefault="00DE51B0" w:rsidP="00D25AF0">
            <w:pPr>
              <w:rPr>
                <w:lang w:val="en-US"/>
              </w:rPr>
            </w:pPr>
            <w:r>
              <w:rPr>
                <w:lang w:val="en-US"/>
              </w:rPr>
              <w:t>200 OK</w:t>
            </w:r>
          </w:p>
        </w:tc>
        <w:tc>
          <w:tcPr>
            <w:tcW w:w="5129" w:type="dxa"/>
            <w:gridSpan w:val="3"/>
          </w:tcPr>
          <w:p w14:paraId="58537B92" w14:textId="77777777" w:rsidR="00DE51B0" w:rsidRPr="00417793" w:rsidRDefault="00DE51B0" w:rsidP="00D25AF0">
            <w:pPr>
              <w:rPr>
                <w:sz w:val="16"/>
                <w:szCs w:val="16"/>
                <w:lang w:val="en-US"/>
              </w:rPr>
            </w:pPr>
            <w:r w:rsidRPr="00417793">
              <w:rPr>
                <w:sz w:val="16"/>
                <w:szCs w:val="16"/>
                <w:lang w:val="en-US"/>
              </w:rPr>
              <w:t>{</w:t>
            </w:r>
          </w:p>
          <w:p w14:paraId="15B8799E" w14:textId="77777777" w:rsidR="00DE51B0" w:rsidRPr="00417793" w:rsidRDefault="00DE51B0" w:rsidP="00D25AF0">
            <w:pPr>
              <w:rPr>
                <w:sz w:val="16"/>
                <w:szCs w:val="16"/>
                <w:lang w:val="en-US"/>
              </w:rPr>
            </w:pPr>
            <w:r w:rsidRPr="00417793">
              <w:rPr>
                <w:sz w:val="16"/>
                <w:szCs w:val="16"/>
                <w:lang w:val="en-US"/>
              </w:rPr>
              <w:t xml:space="preserve">    "</w:t>
            </w:r>
            <w:proofErr w:type="spellStart"/>
            <w:r w:rsidRPr="00417793">
              <w:rPr>
                <w:sz w:val="16"/>
                <w:szCs w:val="16"/>
                <w:lang w:val="en-US"/>
              </w:rPr>
              <w:t>tta</w:t>
            </w:r>
            <w:proofErr w:type="spellEnd"/>
            <w:r w:rsidRPr="00417793">
              <w:rPr>
                <w:sz w:val="16"/>
                <w:szCs w:val="16"/>
                <w:lang w:val="en-US"/>
              </w:rPr>
              <w:t>-configuration": [</w:t>
            </w:r>
          </w:p>
          <w:p w14:paraId="611E5340" w14:textId="77777777" w:rsidR="00DE51B0" w:rsidRPr="00417793" w:rsidRDefault="00DE51B0" w:rsidP="00D25AF0">
            <w:pPr>
              <w:rPr>
                <w:sz w:val="16"/>
                <w:szCs w:val="16"/>
                <w:lang w:val="en-US"/>
              </w:rPr>
            </w:pPr>
            <w:r w:rsidRPr="00417793">
              <w:rPr>
                <w:sz w:val="16"/>
                <w:szCs w:val="16"/>
                <w:lang w:val="en-US"/>
              </w:rPr>
              <w:t xml:space="preserve">        {</w:t>
            </w:r>
          </w:p>
          <w:p w14:paraId="636CA892" w14:textId="77777777" w:rsidR="00DE51B0" w:rsidRPr="00417793" w:rsidRDefault="00DE51B0" w:rsidP="00D25AF0">
            <w:pPr>
              <w:rPr>
                <w:sz w:val="16"/>
                <w:szCs w:val="16"/>
                <w:lang w:val="en-US"/>
              </w:rPr>
            </w:pPr>
            <w:r w:rsidRPr="00417793">
              <w:rPr>
                <w:sz w:val="16"/>
                <w:szCs w:val="16"/>
                <w:lang w:val="en-US"/>
              </w:rPr>
              <w:t xml:space="preserve">            "</w:t>
            </w:r>
            <w:proofErr w:type="spellStart"/>
            <w:r w:rsidRPr="00417793">
              <w:rPr>
                <w:sz w:val="16"/>
                <w:szCs w:val="16"/>
                <w:lang w:val="en-US"/>
              </w:rPr>
              <w:t>xml_digest_algorithm</w:t>
            </w:r>
            <w:proofErr w:type="spellEnd"/>
            <w:r w:rsidRPr="00417793">
              <w:rPr>
                <w:sz w:val="16"/>
                <w:szCs w:val="16"/>
                <w:lang w:val="en-US"/>
              </w:rPr>
              <w:t>": "SHA512"</w:t>
            </w:r>
          </w:p>
          <w:p w14:paraId="5A8BDF93" w14:textId="77777777" w:rsidR="00DE51B0" w:rsidRPr="00417793" w:rsidRDefault="00DE51B0" w:rsidP="00D25AF0">
            <w:pPr>
              <w:rPr>
                <w:sz w:val="16"/>
                <w:szCs w:val="16"/>
                <w:lang w:val="en-US"/>
              </w:rPr>
            </w:pPr>
            <w:r w:rsidRPr="00417793">
              <w:rPr>
                <w:sz w:val="16"/>
                <w:szCs w:val="16"/>
                <w:lang w:val="en-US"/>
              </w:rPr>
              <w:t xml:space="preserve">        },</w:t>
            </w:r>
          </w:p>
          <w:p w14:paraId="430CF1E1" w14:textId="77777777" w:rsidR="00DE51B0" w:rsidRPr="00417793" w:rsidRDefault="00DE51B0" w:rsidP="00D25AF0">
            <w:pPr>
              <w:rPr>
                <w:sz w:val="16"/>
                <w:szCs w:val="16"/>
                <w:lang w:val="en-US"/>
              </w:rPr>
            </w:pPr>
            <w:r w:rsidRPr="00417793">
              <w:rPr>
                <w:sz w:val="16"/>
                <w:szCs w:val="16"/>
                <w:lang w:val="en-US"/>
              </w:rPr>
              <w:t xml:space="preserve">        {</w:t>
            </w:r>
          </w:p>
          <w:p w14:paraId="62A818A8" w14:textId="77777777" w:rsidR="00DE51B0" w:rsidRPr="00417793" w:rsidRDefault="00DE51B0" w:rsidP="00D25AF0">
            <w:pPr>
              <w:rPr>
                <w:sz w:val="16"/>
                <w:szCs w:val="16"/>
                <w:lang w:val="en-US"/>
              </w:rPr>
            </w:pPr>
            <w:r w:rsidRPr="00417793">
              <w:rPr>
                <w:sz w:val="16"/>
                <w:szCs w:val="16"/>
                <w:lang w:val="en-US"/>
              </w:rPr>
              <w:t xml:space="preserve">            "</w:t>
            </w:r>
            <w:proofErr w:type="spellStart"/>
            <w:r w:rsidRPr="00417793">
              <w:rPr>
                <w:sz w:val="16"/>
                <w:szCs w:val="16"/>
                <w:lang w:val="en-US"/>
              </w:rPr>
              <w:t>db_url</w:t>
            </w:r>
            <w:proofErr w:type="spellEnd"/>
            <w:r w:rsidRPr="00417793">
              <w:rPr>
                <w:sz w:val="16"/>
                <w:szCs w:val="16"/>
                <w:lang w:val="en-US"/>
              </w:rPr>
              <w:t>": "172.24.76.37"</w:t>
            </w:r>
          </w:p>
          <w:p w14:paraId="65C6CFA7" w14:textId="77777777" w:rsidR="00DE51B0" w:rsidRPr="00417793" w:rsidRDefault="00DE51B0" w:rsidP="00D25AF0">
            <w:pPr>
              <w:rPr>
                <w:sz w:val="16"/>
                <w:szCs w:val="16"/>
                <w:lang w:val="en-US"/>
              </w:rPr>
            </w:pPr>
            <w:r w:rsidRPr="00417793">
              <w:rPr>
                <w:sz w:val="16"/>
                <w:szCs w:val="16"/>
                <w:lang w:val="en-US"/>
              </w:rPr>
              <w:t xml:space="preserve">        },</w:t>
            </w:r>
          </w:p>
          <w:p w14:paraId="171925B8" w14:textId="77777777" w:rsidR="00DE51B0" w:rsidRPr="00417793" w:rsidRDefault="00DE51B0" w:rsidP="00D25AF0">
            <w:pPr>
              <w:rPr>
                <w:sz w:val="16"/>
                <w:szCs w:val="16"/>
                <w:lang w:val="en-US"/>
              </w:rPr>
            </w:pPr>
            <w:r w:rsidRPr="00417793">
              <w:rPr>
                <w:sz w:val="16"/>
                <w:szCs w:val="16"/>
                <w:lang w:val="en-US"/>
              </w:rPr>
              <w:t xml:space="preserve">        {</w:t>
            </w:r>
          </w:p>
          <w:p w14:paraId="3AC8B479" w14:textId="77777777" w:rsidR="00DE51B0" w:rsidRPr="00417793" w:rsidRDefault="00DE51B0" w:rsidP="00D25AF0">
            <w:pPr>
              <w:rPr>
                <w:sz w:val="16"/>
                <w:szCs w:val="16"/>
                <w:lang w:val="en-US"/>
              </w:rPr>
            </w:pPr>
            <w:r w:rsidRPr="00417793">
              <w:rPr>
                <w:sz w:val="16"/>
                <w:szCs w:val="16"/>
                <w:lang w:val="en-US"/>
              </w:rPr>
              <w:t xml:space="preserve">            "</w:t>
            </w:r>
            <w:proofErr w:type="spellStart"/>
            <w:r w:rsidRPr="00417793">
              <w:rPr>
                <w:sz w:val="16"/>
                <w:szCs w:val="16"/>
                <w:lang w:val="en-US"/>
              </w:rPr>
              <w:t>db_port</w:t>
            </w:r>
            <w:proofErr w:type="spellEnd"/>
            <w:r w:rsidRPr="00417793">
              <w:rPr>
                <w:sz w:val="16"/>
                <w:szCs w:val="16"/>
                <w:lang w:val="en-US"/>
              </w:rPr>
              <w:t>": "25555"</w:t>
            </w:r>
          </w:p>
          <w:p w14:paraId="40C05B60" w14:textId="77777777" w:rsidR="00DE51B0" w:rsidRPr="00417793" w:rsidRDefault="00DE51B0" w:rsidP="00D25AF0">
            <w:pPr>
              <w:rPr>
                <w:sz w:val="16"/>
                <w:szCs w:val="16"/>
                <w:lang w:val="en-US"/>
              </w:rPr>
            </w:pPr>
            <w:r w:rsidRPr="00417793">
              <w:rPr>
                <w:sz w:val="16"/>
                <w:szCs w:val="16"/>
                <w:lang w:val="en-US"/>
              </w:rPr>
              <w:t xml:space="preserve">        },</w:t>
            </w:r>
          </w:p>
          <w:p w14:paraId="2E7E4E6A" w14:textId="77777777" w:rsidR="00DE51B0" w:rsidRPr="00417793" w:rsidRDefault="00DE51B0" w:rsidP="00D25AF0">
            <w:pPr>
              <w:rPr>
                <w:sz w:val="16"/>
                <w:szCs w:val="16"/>
                <w:lang w:val="en-US"/>
              </w:rPr>
            </w:pPr>
            <w:r w:rsidRPr="00417793">
              <w:rPr>
                <w:sz w:val="16"/>
                <w:szCs w:val="16"/>
                <w:lang w:val="en-US"/>
              </w:rPr>
              <w:t xml:space="preserve">        {</w:t>
            </w:r>
          </w:p>
          <w:p w14:paraId="3E92F87F" w14:textId="77777777" w:rsidR="00DE51B0" w:rsidRPr="00417793" w:rsidRDefault="00DE51B0" w:rsidP="00D25AF0">
            <w:pPr>
              <w:rPr>
                <w:sz w:val="16"/>
                <w:szCs w:val="16"/>
                <w:lang w:val="en-US"/>
              </w:rPr>
            </w:pPr>
            <w:r w:rsidRPr="00417793">
              <w:rPr>
                <w:sz w:val="16"/>
                <w:szCs w:val="16"/>
                <w:lang w:val="en-US"/>
              </w:rPr>
              <w:t xml:space="preserve">            "</w:t>
            </w:r>
            <w:proofErr w:type="spellStart"/>
            <w:r w:rsidRPr="00417793">
              <w:rPr>
                <w:sz w:val="16"/>
                <w:szCs w:val="16"/>
                <w:lang w:val="en-US"/>
              </w:rPr>
              <w:t>one_file_per_scheme</w:t>
            </w:r>
            <w:proofErr w:type="spellEnd"/>
            <w:r w:rsidRPr="00417793">
              <w:rPr>
                <w:sz w:val="16"/>
                <w:szCs w:val="16"/>
                <w:lang w:val="en-US"/>
              </w:rPr>
              <w:t>": "true"</w:t>
            </w:r>
          </w:p>
          <w:p w14:paraId="2753FEA0" w14:textId="77777777" w:rsidR="00DE51B0" w:rsidRPr="00417793" w:rsidRDefault="00DE51B0" w:rsidP="00D25AF0">
            <w:pPr>
              <w:rPr>
                <w:sz w:val="16"/>
                <w:szCs w:val="16"/>
                <w:lang w:val="en-US"/>
              </w:rPr>
            </w:pPr>
            <w:r w:rsidRPr="00417793">
              <w:rPr>
                <w:sz w:val="16"/>
                <w:szCs w:val="16"/>
                <w:lang w:val="en-US"/>
              </w:rPr>
              <w:t xml:space="preserve">        },</w:t>
            </w:r>
          </w:p>
          <w:p w14:paraId="5C5BF579" w14:textId="77777777" w:rsidR="00DE51B0" w:rsidRPr="00417793" w:rsidRDefault="00DE51B0" w:rsidP="00D25AF0">
            <w:pPr>
              <w:rPr>
                <w:sz w:val="16"/>
                <w:szCs w:val="16"/>
                <w:lang w:val="en-US"/>
              </w:rPr>
            </w:pPr>
            <w:r w:rsidRPr="00417793">
              <w:rPr>
                <w:sz w:val="16"/>
                <w:szCs w:val="16"/>
                <w:lang w:val="en-US"/>
              </w:rPr>
              <w:t xml:space="preserve">        {</w:t>
            </w:r>
          </w:p>
          <w:p w14:paraId="4EE50962" w14:textId="77777777" w:rsidR="00DE51B0" w:rsidRPr="00417793" w:rsidRDefault="00DE51B0" w:rsidP="00D25AF0">
            <w:pPr>
              <w:rPr>
                <w:sz w:val="16"/>
                <w:szCs w:val="16"/>
                <w:lang w:val="en-US"/>
              </w:rPr>
            </w:pPr>
            <w:r w:rsidRPr="00417793">
              <w:rPr>
                <w:sz w:val="16"/>
                <w:szCs w:val="16"/>
                <w:lang w:val="en-US"/>
              </w:rPr>
              <w:t xml:space="preserve">            "</w:t>
            </w:r>
            <w:proofErr w:type="spellStart"/>
            <w:r w:rsidRPr="00417793">
              <w:rPr>
                <w:sz w:val="16"/>
                <w:szCs w:val="16"/>
                <w:lang w:val="en-US"/>
              </w:rPr>
              <w:t>db_installed</w:t>
            </w:r>
            <w:proofErr w:type="spellEnd"/>
            <w:r w:rsidRPr="00417793">
              <w:rPr>
                <w:sz w:val="16"/>
                <w:szCs w:val="16"/>
                <w:lang w:val="en-US"/>
              </w:rPr>
              <w:t>": "false"</w:t>
            </w:r>
          </w:p>
          <w:p w14:paraId="43A5DA0E" w14:textId="77777777" w:rsidR="00DE51B0" w:rsidRPr="00417793" w:rsidRDefault="00DE51B0" w:rsidP="00D25AF0">
            <w:pPr>
              <w:rPr>
                <w:sz w:val="16"/>
                <w:szCs w:val="16"/>
                <w:lang w:val="en-US"/>
              </w:rPr>
            </w:pPr>
            <w:r w:rsidRPr="00417793">
              <w:rPr>
                <w:sz w:val="16"/>
                <w:szCs w:val="16"/>
                <w:lang w:val="en-US"/>
              </w:rPr>
              <w:t xml:space="preserve">        },</w:t>
            </w:r>
          </w:p>
          <w:p w14:paraId="4CAB22AD" w14:textId="77777777" w:rsidR="00DE51B0" w:rsidRPr="00417793" w:rsidRDefault="00DE51B0" w:rsidP="00D25AF0">
            <w:pPr>
              <w:rPr>
                <w:sz w:val="16"/>
                <w:szCs w:val="16"/>
                <w:lang w:val="en-US"/>
              </w:rPr>
            </w:pPr>
            <w:r w:rsidRPr="00417793">
              <w:rPr>
                <w:sz w:val="16"/>
                <w:szCs w:val="16"/>
                <w:lang w:val="en-US"/>
              </w:rPr>
              <w:t xml:space="preserve">        {</w:t>
            </w:r>
          </w:p>
          <w:p w14:paraId="5C5E2DA6" w14:textId="77777777" w:rsidR="00DE51B0" w:rsidRPr="00417793" w:rsidRDefault="00DE51B0" w:rsidP="00D25AF0">
            <w:pPr>
              <w:rPr>
                <w:sz w:val="16"/>
                <w:szCs w:val="16"/>
                <w:lang w:val="en-US"/>
              </w:rPr>
            </w:pPr>
            <w:r w:rsidRPr="00417793">
              <w:rPr>
                <w:sz w:val="16"/>
                <w:szCs w:val="16"/>
                <w:lang w:val="en-US"/>
              </w:rPr>
              <w:t xml:space="preserve">            "</w:t>
            </w:r>
            <w:proofErr w:type="spellStart"/>
            <w:r w:rsidRPr="00417793">
              <w:rPr>
                <w:sz w:val="16"/>
                <w:szCs w:val="16"/>
                <w:lang w:val="en-US"/>
              </w:rPr>
              <w:t>xml_signature_level</w:t>
            </w:r>
            <w:proofErr w:type="spellEnd"/>
            <w:r w:rsidRPr="00417793">
              <w:rPr>
                <w:sz w:val="16"/>
                <w:szCs w:val="16"/>
                <w:lang w:val="en-US"/>
              </w:rPr>
              <w:t>": "</w:t>
            </w:r>
            <w:proofErr w:type="spellStart"/>
            <w:r w:rsidRPr="00417793">
              <w:rPr>
                <w:sz w:val="16"/>
                <w:szCs w:val="16"/>
                <w:lang w:val="en-US"/>
              </w:rPr>
              <w:t>XAdES_BASELINE_LT</w:t>
            </w:r>
            <w:proofErr w:type="spellEnd"/>
            <w:r w:rsidRPr="00417793">
              <w:rPr>
                <w:sz w:val="16"/>
                <w:szCs w:val="16"/>
                <w:lang w:val="en-US"/>
              </w:rPr>
              <w:t>"</w:t>
            </w:r>
          </w:p>
          <w:p w14:paraId="240A1B3D" w14:textId="77777777" w:rsidR="00DE51B0" w:rsidRPr="00417793" w:rsidRDefault="00DE51B0" w:rsidP="00D25AF0">
            <w:pPr>
              <w:rPr>
                <w:sz w:val="16"/>
                <w:szCs w:val="16"/>
                <w:lang w:val="en-US"/>
              </w:rPr>
            </w:pPr>
            <w:r w:rsidRPr="00417793">
              <w:rPr>
                <w:sz w:val="16"/>
                <w:szCs w:val="16"/>
                <w:lang w:val="en-US"/>
              </w:rPr>
              <w:t xml:space="preserve">        },</w:t>
            </w:r>
          </w:p>
          <w:p w14:paraId="32C3B626" w14:textId="77777777" w:rsidR="00DE51B0" w:rsidRPr="00417793" w:rsidRDefault="00DE51B0" w:rsidP="00D25AF0">
            <w:pPr>
              <w:rPr>
                <w:sz w:val="16"/>
                <w:szCs w:val="16"/>
                <w:lang w:val="en-US"/>
              </w:rPr>
            </w:pPr>
            <w:r w:rsidRPr="00417793">
              <w:rPr>
                <w:sz w:val="16"/>
                <w:szCs w:val="16"/>
                <w:lang w:val="en-US"/>
              </w:rPr>
              <w:t xml:space="preserve">        {</w:t>
            </w:r>
          </w:p>
          <w:p w14:paraId="192F921E" w14:textId="77777777" w:rsidR="00DE51B0" w:rsidRPr="00417793" w:rsidRDefault="00DE51B0" w:rsidP="00D25AF0">
            <w:pPr>
              <w:rPr>
                <w:sz w:val="16"/>
                <w:szCs w:val="16"/>
                <w:lang w:val="en-US"/>
              </w:rPr>
            </w:pPr>
            <w:r w:rsidRPr="00417793">
              <w:rPr>
                <w:sz w:val="16"/>
                <w:szCs w:val="16"/>
                <w:lang w:val="en-US"/>
              </w:rPr>
              <w:t xml:space="preserve">            "</w:t>
            </w:r>
            <w:proofErr w:type="spellStart"/>
            <w:r w:rsidRPr="00417793">
              <w:rPr>
                <w:sz w:val="16"/>
                <w:szCs w:val="16"/>
                <w:lang w:val="en-US"/>
              </w:rPr>
              <w:t>token_file</w:t>
            </w:r>
            <w:proofErr w:type="spellEnd"/>
            <w:r w:rsidRPr="00417793">
              <w:rPr>
                <w:sz w:val="16"/>
                <w:szCs w:val="16"/>
                <w:lang w:val="en-US"/>
              </w:rPr>
              <w:t xml:space="preserve">": </w:t>
            </w:r>
            <w:proofErr w:type="gramStart"/>
            <w:r w:rsidRPr="00417793">
              <w:rPr>
                <w:sz w:val="16"/>
                <w:szCs w:val="16"/>
                <w:lang w:val="en-US"/>
              </w:rPr>
              <w:t>"..</w:t>
            </w:r>
            <w:proofErr w:type="gramEnd"/>
            <w:r w:rsidRPr="00417793">
              <w:rPr>
                <w:sz w:val="16"/>
                <w:szCs w:val="16"/>
                <w:lang w:val="en-US"/>
              </w:rPr>
              <w:t>/lightest/</w:t>
            </w:r>
            <w:proofErr w:type="spellStart"/>
            <w:r w:rsidRPr="00417793">
              <w:rPr>
                <w:sz w:val="16"/>
                <w:szCs w:val="16"/>
                <w:lang w:val="en-US"/>
              </w:rPr>
              <w:t>dnsToken</w:t>
            </w:r>
            <w:proofErr w:type="spellEnd"/>
            <w:r w:rsidRPr="00417793">
              <w:rPr>
                <w:sz w:val="16"/>
                <w:szCs w:val="16"/>
                <w:lang w:val="en-US"/>
              </w:rPr>
              <w:t>"</w:t>
            </w:r>
          </w:p>
          <w:p w14:paraId="51055939" w14:textId="77777777" w:rsidR="00DE51B0" w:rsidRPr="00417793" w:rsidRDefault="00DE51B0" w:rsidP="00D25AF0">
            <w:pPr>
              <w:rPr>
                <w:sz w:val="16"/>
                <w:szCs w:val="16"/>
                <w:lang w:val="en-US"/>
              </w:rPr>
            </w:pPr>
            <w:r w:rsidRPr="00417793">
              <w:rPr>
                <w:sz w:val="16"/>
                <w:szCs w:val="16"/>
                <w:lang w:val="en-US"/>
              </w:rPr>
              <w:t xml:space="preserve">        },</w:t>
            </w:r>
          </w:p>
          <w:p w14:paraId="553CAEC1" w14:textId="77777777" w:rsidR="00DE51B0" w:rsidRPr="00417793" w:rsidRDefault="00DE51B0" w:rsidP="00D25AF0">
            <w:pPr>
              <w:rPr>
                <w:sz w:val="16"/>
                <w:szCs w:val="16"/>
                <w:lang w:val="en-US"/>
              </w:rPr>
            </w:pPr>
            <w:r w:rsidRPr="00417793">
              <w:rPr>
                <w:sz w:val="16"/>
                <w:szCs w:val="16"/>
                <w:lang w:val="en-US"/>
              </w:rPr>
              <w:t xml:space="preserve">        {</w:t>
            </w:r>
          </w:p>
          <w:p w14:paraId="14091428" w14:textId="77777777" w:rsidR="00DE51B0" w:rsidRPr="00417793" w:rsidRDefault="00DE51B0" w:rsidP="00D25AF0">
            <w:pPr>
              <w:rPr>
                <w:sz w:val="16"/>
                <w:szCs w:val="16"/>
                <w:lang w:val="en-US"/>
              </w:rPr>
            </w:pPr>
            <w:r w:rsidRPr="00417793">
              <w:rPr>
                <w:sz w:val="16"/>
                <w:szCs w:val="16"/>
                <w:lang w:val="en-US"/>
              </w:rPr>
              <w:t xml:space="preserve">            "file-storage-</w:t>
            </w:r>
            <w:proofErr w:type="spellStart"/>
            <w:r w:rsidRPr="00417793">
              <w:rPr>
                <w:sz w:val="16"/>
                <w:szCs w:val="16"/>
                <w:lang w:val="en-US"/>
              </w:rPr>
              <w:t>dir</w:t>
            </w:r>
            <w:proofErr w:type="spellEnd"/>
            <w:r w:rsidRPr="00417793">
              <w:rPr>
                <w:sz w:val="16"/>
                <w:szCs w:val="16"/>
                <w:lang w:val="en-US"/>
              </w:rPr>
              <w:t xml:space="preserve">": </w:t>
            </w:r>
            <w:proofErr w:type="gramStart"/>
            <w:r w:rsidRPr="00417793">
              <w:rPr>
                <w:sz w:val="16"/>
                <w:szCs w:val="16"/>
                <w:lang w:val="en-US"/>
              </w:rPr>
              <w:t>"..</w:t>
            </w:r>
            <w:proofErr w:type="gramEnd"/>
            <w:r w:rsidRPr="00417793">
              <w:rPr>
                <w:sz w:val="16"/>
                <w:szCs w:val="16"/>
                <w:lang w:val="en-US"/>
              </w:rPr>
              <w:t>/lightest/</w:t>
            </w:r>
            <w:proofErr w:type="spellStart"/>
            <w:r w:rsidRPr="00417793">
              <w:rPr>
                <w:sz w:val="16"/>
                <w:szCs w:val="16"/>
                <w:lang w:val="en-US"/>
              </w:rPr>
              <w:t>fileStorage</w:t>
            </w:r>
            <w:proofErr w:type="spellEnd"/>
            <w:r w:rsidRPr="00417793">
              <w:rPr>
                <w:sz w:val="16"/>
                <w:szCs w:val="16"/>
                <w:lang w:val="en-US"/>
              </w:rPr>
              <w:t>"</w:t>
            </w:r>
          </w:p>
          <w:p w14:paraId="3B57078A" w14:textId="77777777" w:rsidR="00DE51B0" w:rsidRPr="00417793" w:rsidRDefault="00DE51B0" w:rsidP="00D25AF0">
            <w:pPr>
              <w:rPr>
                <w:sz w:val="16"/>
                <w:szCs w:val="16"/>
                <w:lang w:val="en-US"/>
              </w:rPr>
            </w:pPr>
            <w:r w:rsidRPr="00417793">
              <w:rPr>
                <w:sz w:val="16"/>
                <w:szCs w:val="16"/>
                <w:lang w:val="en-US"/>
              </w:rPr>
              <w:t xml:space="preserve">        },</w:t>
            </w:r>
          </w:p>
          <w:p w14:paraId="14C91E24" w14:textId="77777777" w:rsidR="00DE51B0" w:rsidRPr="00417793" w:rsidRDefault="00DE51B0" w:rsidP="00D25AF0">
            <w:pPr>
              <w:rPr>
                <w:sz w:val="16"/>
                <w:szCs w:val="16"/>
                <w:lang w:val="en-US"/>
              </w:rPr>
            </w:pPr>
            <w:r w:rsidRPr="00417793">
              <w:rPr>
                <w:sz w:val="16"/>
                <w:szCs w:val="16"/>
                <w:lang w:val="en-US"/>
              </w:rPr>
              <w:t xml:space="preserve">        {</w:t>
            </w:r>
          </w:p>
          <w:p w14:paraId="0295F8DD" w14:textId="77777777" w:rsidR="00DE51B0" w:rsidRPr="00417793" w:rsidRDefault="00DE51B0" w:rsidP="00D25AF0">
            <w:pPr>
              <w:rPr>
                <w:sz w:val="16"/>
                <w:szCs w:val="16"/>
                <w:lang w:val="en-US"/>
              </w:rPr>
            </w:pPr>
            <w:r w:rsidRPr="00417793">
              <w:rPr>
                <w:sz w:val="16"/>
                <w:szCs w:val="16"/>
                <w:lang w:val="en-US"/>
              </w:rPr>
              <w:t xml:space="preserve">            "</w:t>
            </w:r>
            <w:proofErr w:type="spellStart"/>
            <w:r w:rsidRPr="00417793">
              <w:rPr>
                <w:sz w:val="16"/>
                <w:szCs w:val="16"/>
                <w:lang w:val="en-US"/>
              </w:rPr>
              <w:t>tpl_signature_packaging</w:t>
            </w:r>
            <w:proofErr w:type="spellEnd"/>
            <w:r w:rsidRPr="00417793">
              <w:rPr>
                <w:sz w:val="16"/>
                <w:szCs w:val="16"/>
                <w:lang w:val="en-US"/>
              </w:rPr>
              <w:t>": "ENVELOPING"</w:t>
            </w:r>
          </w:p>
          <w:p w14:paraId="4E78E916" w14:textId="77777777" w:rsidR="00DE51B0" w:rsidRPr="00417793" w:rsidRDefault="00DE51B0" w:rsidP="00D25AF0">
            <w:pPr>
              <w:rPr>
                <w:sz w:val="16"/>
                <w:szCs w:val="16"/>
                <w:lang w:val="en-US"/>
              </w:rPr>
            </w:pPr>
            <w:r w:rsidRPr="00417793">
              <w:rPr>
                <w:sz w:val="16"/>
                <w:szCs w:val="16"/>
                <w:lang w:val="en-US"/>
              </w:rPr>
              <w:t xml:space="preserve">        },</w:t>
            </w:r>
          </w:p>
          <w:p w14:paraId="0F92D0AE" w14:textId="77777777" w:rsidR="00DE51B0" w:rsidRPr="00417793" w:rsidRDefault="00DE51B0" w:rsidP="00D25AF0">
            <w:pPr>
              <w:rPr>
                <w:sz w:val="16"/>
                <w:szCs w:val="16"/>
                <w:lang w:val="en-US"/>
              </w:rPr>
            </w:pPr>
            <w:r w:rsidRPr="00417793">
              <w:rPr>
                <w:sz w:val="16"/>
                <w:szCs w:val="16"/>
                <w:lang w:val="en-US"/>
              </w:rPr>
              <w:t xml:space="preserve">        {</w:t>
            </w:r>
          </w:p>
          <w:p w14:paraId="0E5C6BF8" w14:textId="77777777" w:rsidR="00DE51B0" w:rsidRPr="00417793" w:rsidRDefault="00DE51B0" w:rsidP="00D25AF0">
            <w:pPr>
              <w:rPr>
                <w:sz w:val="16"/>
                <w:szCs w:val="16"/>
                <w:lang w:val="en-US"/>
              </w:rPr>
            </w:pPr>
            <w:r w:rsidRPr="00417793">
              <w:rPr>
                <w:sz w:val="16"/>
                <w:szCs w:val="16"/>
                <w:lang w:val="en-US"/>
              </w:rPr>
              <w:t xml:space="preserve">            "mongo-</w:t>
            </w:r>
            <w:proofErr w:type="spellStart"/>
            <w:r w:rsidRPr="00417793">
              <w:rPr>
                <w:sz w:val="16"/>
                <w:szCs w:val="16"/>
                <w:lang w:val="en-US"/>
              </w:rPr>
              <w:t>db</w:t>
            </w:r>
            <w:proofErr w:type="spellEnd"/>
            <w:r w:rsidRPr="00417793">
              <w:rPr>
                <w:sz w:val="16"/>
                <w:szCs w:val="16"/>
                <w:lang w:val="en-US"/>
              </w:rPr>
              <w:t>-</w:t>
            </w:r>
            <w:proofErr w:type="spellStart"/>
            <w:r w:rsidRPr="00417793">
              <w:rPr>
                <w:sz w:val="16"/>
                <w:szCs w:val="16"/>
                <w:lang w:val="en-US"/>
              </w:rPr>
              <w:t>pwd</w:t>
            </w:r>
            <w:proofErr w:type="spellEnd"/>
            <w:r w:rsidRPr="00417793">
              <w:rPr>
                <w:sz w:val="16"/>
                <w:szCs w:val="16"/>
                <w:lang w:val="en-US"/>
              </w:rPr>
              <w:t>": "60"</w:t>
            </w:r>
          </w:p>
          <w:p w14:paraId="0AA6CAE2" w14:textId="77777777" w:rsidR="00DE51B0" w:rsidRPr="00417793" w:rsidRDefault="00DE51B0" w:rsidP="00D25AF0">
            <w:pPr>
              <w:rPr>
                <w:sz w:val="16"/>
                <w:szCs w:val="16"/>
                <w:lang w:val="en-US"/>
              </w:rPr>
            </w:pPr>
            <w:r w:rsidRPr="00417793">
              <w:rPr>
                <w:sz w:val="16"/>
                <w:szCs w:val="16"/>
                <w:lang w:val="en-US"/>
              </w:rPr>
              <w:t xml:space="preserve">        },</w:t>
            </w:r>
          </w:p>
          <w:p w14:paraId="3BC20603" w14:textId="77777777" w:rsidR="00DE51B0" w:rsidRPr="00417793" w:rsidRDefault="00DE51B0" w:rsidP="00D25AF0">
            <w:pPr>
              <w:rPr>
                <w:sz w:val="16"/>
                <w:szCs w:val="16"/>
                <w:lang w:val="en-US"/>
              </w:rPr>
            </w:pPr>
            <w:r w:rsidRPr="00417793">
              <w:rPr>
                <w:sz w:val="16"/>
                <w:szCs w:val="16"/>
                <w:lang w:val="en-US"/>
              </w:rPr>
              <w:t xml:space="preserve">        {</w:t>
            </w:r>
          </w:p>
          <w:p w14:paraId="1D6D66A0" w14:textId="77777777" w:rsidR="00DE51B0" w:rsidRPr="00417793" w:rsidRDefault="00DE51B0" w:rsidP="00D25AF0">
            <w:pPr>
              <w:rPr>
                <w:sz w:val="16"/>
                <w:szCs w:val="16"/>
                <w:lang w:val="en-US"/>
              </w:rPr>
            </w:pPr>
            <w:r w:rsidRPr="00417793">
              <w:rPr>
                <w:sz w:val="16"/>
                <w:szCs w:val="16"/>
                <w:lang w:val="en-US"/>
              </w:rPr>
              <w:t xml:space="preserve">            "</w:t>
            </w:r>
            <w:proofErr w:type="spellStart"/>
            <w:r w:rsidRPr="00417793">
              <w:rPr>
                <w:sz w:val="16"/>
                <w:szCs w:val="16"/>
                <w:lang w:val="en-US"/>
              </w:rPr>
              <w:t>tpl_digest_algorithm</w:t>
            </w:r>
            <w:proofErr w:type="spellEnd"/>
            <w:r w:rsidRPr="00417793">
              <w:rPr>
                <w:sz w:val="16"/>
                <w:szCs w:val="16"/>
                <w:lang w:val="en-US"/>
              </w:rPr>
              <w:t>": "SHA512"</w:t>
            </w:r>
          </w:p>
          <w:p w14:paraId="0906D12F" w14:textId="77777777" w:rsidR="00DE51B0" w:rsidRPr="00417793" w:rsidRDefault="00DE51B0" w:rsidP="00D25AF0">
            <w:pPr>
              <w:rPr>
                <w:sz w:val="16"/>
                <w:szCs w:val="16"/>
                <w:lang w:val="en-US"/>
              </w:rPr>
            </w:pPr>
            <w:r w:rsidRPr="00417793">
              <w:rPr>
                <w:sz w:val="16"/>
                <w:szCs w:val="16"/>
                <w:lang w:val="en-US"/>
              </w:rPr>
              <w:t xml:space="preserve">        },</w:t>
            </w:r>
          </w:p>
          <w:p w14:paraId="6593AF5F" w14:textId="77777777" w:rsidR="00DE51B0" w:rsidRPr="00417793" w:rsidRDefault="00DE51B0" w:rsidP="00D25AF0">
            <w:pPr>
              <w:rPr>
                <w:sz w:val="16"/>
                <w:szCs w:val="16"/>
                <w:lang w:val="en-US"/>
              </w:rPr>
            </w:pPr>
            <w:r w:rsidRPr="00417793">
              <w:rPr>
                <w:sz w:val="16"/>
                <w:szCs w:val="16"/>
                <w:lang w:val="en-US"/>
              </w:rPr>
              <w:t xml:space="preserve">        {</w:t>
            </w:r>
          </w:p>
          <w:p w14:paraId="6DBBAB4C" w14:textId="54578599" w:rsidR="00DE51B0" w:rsidRPr="00417793" w:rsidRDefault="00DE51B0" w:rsidP="00D25AF0">
            <w:pPr>
              <w:rPr>
                <w:sz w:val="16"/>
                <w:szCs w:val="16"/>
                <w:lang w:val="en-US"/>
              </w:rPr>
            </w:pPr>
            <w:r w:rsidRPr="00417793">
              <w:rPr>
                <w:sz w:val="16"/>
                <w:szCs w:val="16"/>
                <w:lang w:val="en-US"/>
              </w:rPr>
              <w:t xml:space="preserve">            "</w:t>
            </w:r>
            <w:proofErr w:type="spellStart"/>
            <w:r w:rsidRPr="00417793">
              <w:rPr>
                <w:sz w:val="16"/>
                <w:szCs w:val="16"/>
                <w:lang w:val="en-US"/>
              </w:rPr>
              <w:t>pkcspwd</w:t>
            </w:r>
            <w:proofErr w:type="spellEnd"/>
            <w:r w:rsidRPr="00417793">
              <w:rPr>
                <w:sz w:val="16"/>
                <w:szCs w:val="16"/>
                <w:lang w:val="en-US"/>
              </w:rPr>
              <w:t>": "</w:t>
            </w:r>
            <w:r w:rsidR="009E263C">
              <w:rPr>
                <w:sz w:val="16"/>
                <w:szCs w:val="16"/>
                <w:lang w:val="en-US"/>
              </w:rPr>
              <w:t>xxx</w:t>
            </w:r>
            <w:r w:rsidRPr="00417793">
              <w:rPr>
                <w:sz w:val="16"/>
                <w:szCs w:val="16"/>
                <w:lang w:val="en-US"/>
              </w:rPr>
              <w:t>"</w:t>
            </w:r>
          </w:p>
          <w:p w14:paraId="53A77001" w14:textId="77777777" w:rsidR="00DE51B0" w:rsidRPr="00417793" w:rsidRDefault="00DE51B0" w:rsidP="00D25AF0">
            <w:pPr>
              <w:rPr>
                <w:sz w:val="16"/>
                <w:szCs w:val="16"/>
                <w:lang w:val="en-US"/>
              </w:rPr>
            </w:pPr>
            <w:r w:rsidRPr="00417793">
              <w:rPr>
                <w:sz w:val="16"/>
                <w:szCs w:val="16"/>
                <w:lang w:val="en-US"/>
              </w:rPr>
              <w:t xml:space="preserve">        },</w:t>
            </w:r>
          </w:p>
          <w:p w14:paraId="5980B7B2" w14:textId="77777777" w:rsidR="00DE51B0" w:rsidRPr="00417793" w:rsidRDefault="00DE51B0" w:rsidP="00D25AF0">
            <w:pPr>
              <w:rPr>
                <w:sz w:val="16"/>
                <w:szCs w:val="16"/>
                <w:lang w:val="en-US"/>
              </w:rPr>
            </w:pPr>
            <w:r w:rsidRPr="00417793">
              <w:rPr>
                <w:sz w:val="16"/>
                <w:szCs w:val="16"/>
                <w:lang w:val="en-US"/>
              </w:rPr>
              <w:t xml:space="preserve">        {</w:t>
            </w:r>
          </w:p>
          <w:p w14:paraId="3A13FFA1" w14:textId="77777777" w:rsidR="00DE51B0" w:rsidRPr="00417793" w:rsidRDefault="00DE51B0" w:rsidP="00D25AF0">
            <w:pPr>
              <w:rPr>
                <w:sz w:val="16"/>
                <w:szCs w:val="16"/>
                <w:lang w:val="en-US"/>
              </w:rPr>
            </w:pPr>
            <w:r w:rsidRPr="00417793">
              <w:rPr>
                <w:sz w:val="16"/>
                <w:szCs w:val="16"/>
                <w:lang w:val="en-US"/>
              </w:rPr>
              <w:t xml:space="preserve">            "</w:t>
            </w:r>
            <w:proofErr w:type="spellStart"/>
            <w:r w:rsidRPr="00417793">
              <w:rPr>
                <w:sz w:val="16"/>
                <w:szCs w:val="16"/>
                <w:lang w:val="en-US"/>
              </w:rPr>
              <w:t>pkcsfile</w:t>
            </w:r>
            <w:proofErr w:type="spellEnd"/>
            <w:r w:rsidRPr="00417793">
              <w:rPr>
                <w:sz w:val="16"/>
                <w:szCs w:val="16"/>
                <w:lang w:val="en-US"/>
              </w:rPr>
              <w:t>": "../lightest/</w:t>
            </w:r>
            <w:proofErr w:type="spellStart"/>
            <w:r w:rsidRPr="00417793">
              <w:rPr>
                <w:sz w:val="16"/>
                <w:szCs w:val="16"/>
                <w:lang w:val="en-US"/>
              </w:rPr>
              <w:t>tta.pfx</w:t>
            </w:r>
            <w:proofErr w:type="spellEnd"/>
            <w:r w:rsidRPr="00417793">
              <w:rPr>
                <w:sz w:val="16"/>
                <w:szCs w:val="16"/>
                <w:lang w:val="en-US"/>
              </w:rPr>
              <w:t>"</w:t>
            </w:r>
          </w:p>
          <w:p w14:paraId="2C42A6C5" w14:textId="77777777" w:rsidR="00DE51B0" w:rsidRPr="00417793" w:rsidRDefault="00DE51B0" w:rsidP="00D25AF0">
            <w:pPr>
              <w:rPr>
                <w:sz w:val="16"/>
                <w:szCs w:val="16"/>
                <w:lang w:val="en-US"/>
              </w:rPr>
            </w:pPr>
            <w:r w:rsidRPr="00417793">
              <w:rPr>
                <w:sz w:val="16"/>
                <w:szCs w:val="16"/>
                <w:lang w:val="en-US"/>
              </w:rPr>
              <w:t xml:space="preserve">        },</w:t>
            </w:r>
          </w:p>
          <w:p w14:paraId="1404A0E5" w14:textId="77777777" w:rsidR="00DE51B0" w:rsidRPr="00417793" w:rsidRDefault="00DE51B0" w:rsidP="00D25AF0">
            <w:pPr>
              <w:rPr>
                <w:sz w:val="16"/>
                <w:szCs w:val="16"/>
                <w:lang w:val="en-US"/>
              </w:rPr>
            </w:pPr>
            <w:r w:rsidRPr="00417793">
              <w:rPr>
                <w:sz w:val="16"/>
                <w:szCs w:val="16"/>
                <w:lang w:val="en-US"/>
              </w:rPr>
              <w:t xml:space="preserve">        {</w:t>
            </w:r>
          </w:p>
          <w:p w14:paraId="109D360E" w14:textId="05BA5370" w:rsidR="00DE51B0" w:rsidRPr="00417793" w:rsidRDefault="00DE51B0" w:rsidP="00D25AF0">
            <w:pPr>
              <w:rPr>
                <w:sz w:val="16"/>
                <w:szCs w:val="16"/>
                <w:lang w:val="en-US"/>
              </w:rPr>
            </w:pPr>
            <w:r w:rsidRPr="00417793">
              <w:rPr>
                <w:sz w:val="16"/>
                <w:szCs w:val="16"/>
                <w:lang w:val="en-US"/>
              </w:rPr>
              <w:t xml:space="preserve">            "</w:t>
            </w:r>
            <w:proofErr w:type="spellStart"/>
            <w:r w:rsidRPr="00417793">
              <w:rPr>
                <w:sz w:val="16"/>
                <w:szCs w:val="16"/>
                <w:lang w:val="en-US"/>
              </w:rPr>
              <w:t>dnsURL</w:t>
            </w:r>
            <w:proofErr w:type="spellEnd"/>
            <w:r w:rsidRPr="00417793">
              <w:rPr>
                <w:sz w:val="16"/>
                <w:szCs w:val="16"/>
                <w:lang w:val="en-US"/>
              </w:rPr>
              <w:t>": "https://lightest</w:t>
            </w:r>
            <w:r w:rsidR="009E263C">
              <w:rPr>
                <w:sz w:val="16"/>
                <w:szCs w:val="16"/>
                <w:lang w:val="en-US"/>
              </w:rPr>
              <w:t>.tta</w:t>
            </w:r>
            <w:r w:rsidRPr="00417793">
              <w:rPr>
                <w:sz w:val="16"/>
                <w:szCs w:val="16"/>
                <w:lang w:val="en-US"/>
              </w:rPr>
              <w:t>.</w:t>
            </w:r>
            <w:r w:rsidR="009E263C">
              <w:rPr>
                <w:sz w:val="16"/>
                <w:szCs w:val="16"/>
                <w:lang w:val="en-US"/>
              </w:rPr>
              <w:t>es</w:t>
            </w:r>
            <w:r w:rsidRPr="00417793">
              <w:rPr>
                <w:sz w:val="16"/>
                <w:szCs w:val="16"/>
                <w:lang w:val="en-US"/>
              </w:rPr>
              <w:t>/names"</w:t>
            </w:r>
          </w:p>
          <w:p w14:paraId="7A2F67C9" w14:textId="77777777" w:rsidR="00DE51B0" w:rsidRPr="00417793" w:rsidRDefault="00DE51B0" w:rsidP="00D25AF0">
            <w:pPr>
              <w:rPr>
                <w:sz w:val="16"/>
                <w:szCs w:val="16"/>
                <w:lang w:val="en-US"/>
              </w:rPr>
            </w:pPr>
            <w:r w:rsidRPr="00417793">
              <w:rPr>
                <w:sz w:val="16"/>
                <w:szCs w:val="16"/>
                <w:lang w:val="en-US"/>
              </w:rPr>
              <w:t xml:space="preserve">        },</w:t>
            </w:r>
          </w:p>
          <w:p w14:paraId="07AD8CC6" w14:textId="77777777" w:rsidR="00DE51B0" w:rsidRPr="00417793" w:rsidRDefault="00DE51B0" w:rsidP="00D25AF0">
            <w:pPr>
              <w:rPr>
                <w:sz w:val="16"/>
                <w:szCs w:val="16"/>
                <w:lang w:val="en-US"/>
              </w:rPr>
            </w:pPr>
            <w:r w:rsidRPr="00417793">
              <w:rPr>
                <w:sz w:val="16"/>
                <w:szCs w:val="16"/>
                <w:lang w:val="en-US"/>
              </w:rPr>
              <w:t xml:space="preserve">        {</w:t>
            </w:r>
          </w:p>
          <w:p w14:paraId="27FE3A0F" w14:textId="77777777" w:rsidR="00DE51B0" w:rsidRPr="00417793" w:rsidRDefault="00DE51B0" w:rsidP="00D25AF0">
            <w:pPr>
              <w:rPr>
                <w:sz w:val="16"/>
                <w:szCs w:val="16"/>
                <w:lang w:val="en-US"/>
              </w:rPr>
            </w:pPr>
            <w:r w:rsidRPr="00417793">
              <w:rPr>
                <w:sz w:val="16"/>
                <w:szCs w:val="16"/>
                <w:lang w:val="en-US"/>
              </w:rPr>
              <w:t xml:space="preserve">            "</w:t>
            </w:r>
            <w:proofErr w:type="spellStart"/>
            <w:r w:rsidRPr="00417793">
              <w:rPr>
                <w:sz w:val="16"/>
                <w:szCs w:val="16"/>
                <w:lang w:val="en-US"/>
              </w:rPr>
              <w:t>xml_token_type</w:t>
            </w:r>
            <w:proofErr w:type="spellEnd"/>
            <w:r w:rsidRPr="00417793">
              <w:rPr>
                <w:sz w:val="16"/>
                <w:szCs w:val="16"/>
                <w:lang w:val="en-US"/>
              </w:rPr>
              <w:t>": "PKCS12"</w:t>
            </w:r>
          </w:p>
          <w:p w14:paraId="5F0618C8" w14:textId="77777777" w:rsidR="00DE51B0" w:rsidRPr="00417793" w:rsidRDefault="00DE51B0" w:rsidP="00D25AF0">
            <w:pPr>
              <w:rPr>
                <w:sz w:val="16"/>
                <w:szCs w:val="16"/>
                <w:lang w:val="en-US"/>
              </w:rPr>
            </w:pPr>
            <w:r w:rsidRPr="00417793">
              <w:rPr>
                <w:sz w:val="16"/>
                <w:szCs w:val="16"/>
                <w:lang w:val="en-US"/>
              </w:rPr>
              <w:t xml:space="preserve">        },</w:t>
            </w:r>
          </w:p>
          <w:p w14:paraId="07F18780" w14:textId="77777777" w:rsidR="00DE51B0" w:rsidRPr="00417793" w:rsidRDefault="00DE51B0" w:rsidP="00D25AF0">
            <w:pPr>
              <w:rPr>
                <w:sz w:val="16"/>
                <w:szCs w:val="16"/>
                <w:lang w:val="en-US"/>
              </w:rPr>
            </w:pPr>
            <w:r w:rsidRPr="00417793">
              <w:rPr>
                <w:sz w:val="16"/>
                <w:szCs w:val="16"/>
                <w:lang w:val="en-US"/>
              </w:rPr>
              <w:t xml:space="preserve">        {</w:t>
            </w:r>
          </w:p>
          <w:p w14:paraId="57E800FB" w14:textId="77777777" w:rsidR="00DE51B0" w:rsidRPr="00417793" w:rsidRDefault="00DE51B0" w:rsidP="00D25AF0">
            <w:pPr>
              <w:rPr>
                <w:sz w:val="16"/>
                <w:szCs w:val="16"/>
                <w:lang w:val="en-US"/>
              </w:rPr>
            </w:pPr>
            <w:r w:rsidRPr="00417793">
              <w:rPr>
                <w:sz w:val="16"/>
                <w:szCs w:val="16"/>
                <w:lang w:val="en-US"/>
              </w:rPr>
              <w:t xml:space="preserve">            "scheme-collection": "schemes"</w:t>
            </w:r>
          </w:p>
          <w:p w14:paraId="7A7A81F5" w14:textId="77777777" w:rsidR="00DE51B0" w:rsidRPr="00417793" w:rsidRDefault="00DE51B0" w:rsidP="00D25AF0">
            <w:pPr>
              <w:rPr>
                <w:sz w:val="16"/>
                <w:szCs w:val="16"/>
                <w:lang w:val="en-US"/>
              </w:rPr>
            </w:pPr>
            <w:r w:rsidRPr="00417793">
              <w:rPr>
                <w:sz w:val="16"/>
                <w:szCs w:val="16"/>
                <w:lang w:val="en-US"/>
              </w:rPr>
              <w:t xml:space="preserve">        },</w:t>
            </w:r>
          </w:p>
          <w:p w14:paraId="48D89FF8" w14:textId="77777777" w:rsidR="00DE51B0" w:rsidRPr="00417793" w:rsidRDefault="00DE51B0" w:rsidP="00D25AF0">
            <w:pPr>
              <w:rPr>
                <w:sz w:val="16"/>
                <w:szCs w:val="16"/>
                <w:lang w:val="en-US"/>
              </w:rPr>
            </w:pPr>
            <w:r w:rsidRPr="00417793">
              <w:rPr>
                <w:sz w:val="16"/>
                <w:szCs w:val="16"/>
                <w:lang w:val="en-US"/>
              </w:rPr>
              <w:t xml:space="preserve">        {</w:t>
            </w:r>
          </w:p>
          <w:p w14:paraId="397DD29F" w14:textId="77777777" w:rsidR="00DE51B0" w:rsidRPr="00417793" w:rsidRDefault="00DE51B0" w:rsidP="00D25AF0">
            <w:pPr>
              <w:rPr>
                <w:sz w:val="16"/>
                <w:szCs w:val="16"/>
                <w:lang w:val="en-US"/>
              </w:rPr>
            </w:pPr>
            <w:r w:rsidRPr="00417793">
              <w:rPr>
                <w:sz w:val="16"/>
                <w:szCs w:val="16"/>
                <w:lang w:val="en-US"/>
              </w:rPr>
              <w:t xml:space="preserve">            "</w:t>
            </w:r>
            <w:proofErr w:type="spellStart"/>
            <w:r w:rsidRPr="00417793">
              <w:rPr>
                <w:sz w:val="16"/>
                <w:szCs w:val="16"/>
                <w:lang w:val="en-US"/>
              </w:rPr>
              <w:t>tpl_token_type</w:t>
            </w:r>
            <w:proofErr w:type="spellEnd"/>
            <w:r w:rsidRPr="00417793">
              <w:rPr>
                <w:sz w:val="16"/>
                <w:szCs w:val="16"/>
                <w:lang w:val="en-US"/>
              </w:rPr>
              <w:t>": "PKCS12"</w:t>
            </w:r>
          </w:p>
          <w:p w14:paraId="2B05FC53" w14:textId="77777777" w:rsidR="00DE51B0" w:rsidRPr="00417793" w:rsidRDefault="00DE51B0" w:rsidP="00D25AF0">
            <w:pPr>
              <w:rPr>
                <w:sz w:val="16"/>
                <w:szCs w:val="16"/>
                <w:lang w:val="en-US"/>
              </w:rPr>
            </w:pPr>
            <w:r w:rsidRPr="00417793">
              <w:rPr>
                <w:sz w:val="16"/>
                <w:szCs w:val="16"/>
                <w:lang w:val="en-US"/>
              </w:rPr>
              <w:t xml:space="preserve">        },</w:t>
            </w:r>
          </w:p>
          <w:p w14:paraId="1FADB879" w14:textId="77777777" w:rsidR="00DE51B0" w:rsidRPr="00417793" w:rsidRDefault="00DE51B0" w:rsidP="00D25AF0">
            <w:pPr>
              <w:rPr>
                <w:sz w:val="16"/>
                <w:szCs w:val="16"/>
                <w:lang w:val="en-US"/>
              </w:rPr>
            </w:pPr>
            <w:r w:rsidRPr="00417793">
              <w:rPr>
                <w:sz w:val="16"/>
                <w:szCs w:val="16"/>
                <w:lang w:val="en-US"/>
              </w:rPr>
              <w:t xml:space="preserve">        {</w:t>
            </w:r>
          </w:p>
          <w:p w14:paraId="668AB5E6" w14:textId="77777777" w:rsidR="00DE51B0" w:rsidRPr="00417793" w:rsidRDefault="00DE51B0" w:rsidP="00D25AF0">
            <w:pPr>
              <w:rPr>
                <w:sz w:val="16"/>
                <w:szCs w:val="16"/>
                <w:lang w:val="en-US"/>
              </w:rPr>
            </w:pPr>
            <w:r w:rsidRPr="00417793">
              <w:rPr>
                <w:sz w:val="16"/>
                <w:szCs w:val="16"/>
                <w:lang w:val="en-US"/>
              </w:rPr>
              <w:t xml:space="preserve">            "</w:t>
            </w:r>
            <w:proofErr w:type="spellStart"/>
            <w:r w:rsidRPr="00417793">
              <w:rPr>
                <w:sz w:val="16"/>
                <w:szCs w:val="16"/>
                <w:lang w:val="en-US"/>
              </w:rPr>
              <w:t>xml_signature_packaging</w:t>
            </w:r>
            <w:proofErr w:type="spellEnd"/>
            <w:r w:rsidRPr="00417793">
              <w:rPr>
                <w:sz w:val="16"/>
                <w:szCs w:val="16"/>
                <w:lang w:val="en-US"/>
              </w:rPr>
              <w:t>": "ENVELOPED"</w:t>
            </w:r>
          </w:p>
          <w:p w14:paraId="72711E61" w14:textId="77777777" w:rsidR="00DE51B0" w:rsidRPr="00417793" w:rsidRDefault="00DE51B0" w:rsidP="00D25AF0">
            <w:pPr>
              <w:rPr>
                <w:sz w:val="16"/>
                <w:szCs w:val="16"/>
                <w:lang w:val="en-US"/>
              </w:rPr>
            </w:pPr>
            <w:r w:rsidRPr="00417793">
              <w:rPr>
                <w:sz w:val="16"/>
                <w:szCs w:val="16"/>
                <w:lang w:val="en-US"/>
              </w:rPr>
              <w:lastRenderedPageBreak/>
              <w:t xml:space="preserve">        },</w:t>
            </w:r>
          </w:p>
          <w:p w14:paraId="78A769AB" w14:textId="77777777" w:rsidR="00DE51B0" w:rsidRPr="00417793" w:rsidRDefault="00DE51B0" w:rsidP="00D25AF0">
            <w:pPr>
              <w:rPr>
                <w:sz w:val="16"/>
                <w:szCs w:val="16"/>
                <w:lang w:val="en-US"/>
              </w:rPr>
            </w:pPr>
            <w:r w:rsidRPr="00417793">
              <w:rPr>
                <w:sz w:val="16"/>
                <w:szCs w:val="16"/>
                <w:lang w:val="en-US"/>
              </w:rPr>
              <w:t xml:space="preserve">        {</w:t>
            </w:r>
          </w:p>
          <w:p w14:paraId="498DBDD5" w14:textId="77777777" w:rsidR="00DE51B0" w:rsidRPr="00417793" w:rsidRDefault="00DE51B0" w:rsidP="00D25AF0">
            <w:pPr>
              <w:rPr>
                <w:sz w:val="16"/>
                <w:szCs w:val="16"/>
                <w:lang w:val="en-US"/>
              </w:rPr>
            </w:pPr>
            <w:r w:rsidRPr="00417793">
              <w:rPr>
                <w:sz w:val="16"/>
                <w:szCs w:val="16"/>
                <w:lang w:val="en-US"/>
              </w:rPr>
              <w:t xml:space="preserve">            "mongo-</w:t>
            </w:r>
            <w:proofErr w:type="spellStart"/>
            <w:r w:rsidRPr="00417793">
              <w:rPr>
                <w:sz w:val="16"/>
                <w:szCs w:val="16"/>
                <w:lang w:val="en-US"/>
              </w:rPr>
              <w:t>db</w:t>
            </w:r>
            <w:proofErr w:type="spellEnd"/>
            <w:r w:rsidRPr="00417793">
              <w:rPr>
                <w:sz w:val="16"/>
                <w:szCs w:val="16"/>
                <w:lang w:val="en-US"/>
              </w:rPr>
              <w:t>-user": "</w:t>
            </w:r>
            <w:proofErr w:type="spellStart"/>
            <w:r w:rsidRPr="00417793">
              <w:rPr>
                <w:sz w:val="16"/>
                <w:szCs w:val="16"/>
                <w:lang w:val="en-US"/>
              </w:rPr>
              <w:t>dockerUser</w:t>
            </w:r>
            <w:proofErr w:type="spellEnd"/>
            <w:r w:rsidRPr="00417793">
              <w:rPr>
                <w:sz w:val="16"/>
                <w:szCs w:val="16"/>
                <w:lang w:val="en-US"/>
              </w:rPr>
              <w:t>"</w:t>
            </w:r>
          </w:p>
          <w:p w14:paraId="5DB85FD5" w14:textId="77777777" w:rsidR="00DE51B0" w:rsidRPr="00417793" w:rsidRDefault="00DE51B0" w:rsidP="00D25AF0">
            <w:pPr>
              <w:rPr>
                <w:sz w:val="16"/>
                <w:szCs w:val="16"/>
                <w:lang w:val="en-US"/>
              </w:rPr>
            </w:pPr>
            <w:r w:rsidRPr="00417793">
              <w:rPr>
                <w:sz w:val="16"/>
                <w:szCs w:val="16"/>
                <w:lang w:val="en-US"/>
              </w:rPr>
              <w:t xml:space="preserve">        },</w:t>
            </w:r>
          </w:p>
          <w:p w14:paraId="054144DA" w14:textId="77777777" w:rsidR="00DE51B0" w:rsidRPr="00417793" w:rsidRDefault="00DE51B0" w:rsidP="00D25AF0">
            <w:pPr>
              <w:rPr>
                <w:sz w:val="16"/>
                <w:szCs w:val="16"/>
                <w:lang w:val="en-US"/>
              </w:rPr>
            </w:pPr>
            <w:r w:rsidRPr="00417793">
              <w:rPr>
                <w:sz w:val="16"/>
                <w:szCs w:val="16"/>
                <w:lang w:val="en-US"/>
              </w:rPr>
              <w:t xml:space="preserve">        {</w:t>
            </w:r>
          </w:p>
          <w:p w14:paraId="33FB03D6" w14:textId="77777777" w:rsidR="00DE51B0" w:rsidRPr="00417793" w:rsidRDefault="00DE51B0" w:rsidP="00D25AF0">
            <w:pPr>
              <w:rPr>
                <w:sz w:val="16"/>
                <w:szCs w:val="16"/>
                <w:lang w:val="en-US"/>
              </w:rPr>
            </w:pPr>
            <w:r w:rsidRPr="00417793">
              <w:rPr>
                <w:sz w:val="16"/>
                <w:szCs w:val="16"/>
                <w:lang w:val="en-US"/>
              </w:rPr>
              <w:t xml:space="preserve">            "mongo-</w:t>
            </w:r>
            <w:proofErr w:type="spellStart"/>
            <w:r w:rsidRPr="00417793">
              <w:rPr>
                <w:sz w:val="16"/>
                <w:szCs w:val="16"/>
                <w:lang w:val="en-US"/>
              </w:rPr>
              <w:t>db</w:t>
            </w:r>
            <w:proofErr w:type="spellEnd"/>
            <w:r w:rsidRPr="00417793">
              <w:rPr>
                <w:sz w:val="16"/>
                <w:szCs w:val="16"/>
                <w:lang w:val="en-US"/>
              </w:rPr>
              <w:t>-name": "lightest"</w:t>
            </w:r>
          </w:p>
          <w:p w14:paraId="3FCEFBC3" w14:textId="77777777" w:rsidR="00DE51B0" w:rsidRPr="00FE72F9" w:rsidRDefault="00DE51B0" w:rsidP="00D25AF0">
            <w:pPr>
              <w:rPr>
                <w:sz w:val="16"/>
                <w:szCs w:val="16"/>
                <w:lang w:val="de-DE"/>
              </w:rPr>
            </w:pPr>
            <w:r w:rsidRPr="00417793">
              <w:rPr>
                <w:sz w:val="16"/>
                <w:szCs w:val="16"/>
                <w:lang w:val="en-US"/>
              </w:rPr>
              <w:t xml:space="preserve">        </w:t>
            </w:r>
            <w:r w:rsidRPr="00FE72F9">
              <w:rPr>
                <w:sz w:val="16"/>
                <w:szCs w:val="16"/>
                <w:lang w:val="de-DE"/>
              </w:rPr>
              <w:t>},</w:t>
            </w:r>
          </w:p>
          <w:p w14:paraId="029D4B93" w14:textId="77777777" w:rsidR="00DE51B0" w:rsidRPr="00417793" w:rsidRDefault="00DE51B0" w:rsidP="00D25AF0">
            <w:pPr>
              <w:rPr>
                <w:sz w:val="16"/>
                <w:szCs w:val="16"/>
                <w:lang w:val="de-DE"/>
              </w:rPr>
            </w:pPr>
            <w:r w:rsidRPr="00FE72F9">
              <w:rPr>
                <w:sz w:val="16"/>
                <w:szCs w:val="16"/>
                <w:lang w:val="de-DE"/>
              </w:rPr>
              <w:t xml:space="preserve">        </w:t>
            </w:r>
            <w:r w:rsidRPr="00417793">
              <w:rPr>
                <w:sz w:val="16"/>
                <w:szCs w:val="16"/>
                <w:lang w:val="de-DE"/>
              </w:rPr>
              <w:t>{</w:t>
            </w:r>
          </w:p>
          <w:p w14:paraId="6768F0CF" w14:textId="77777777" w:rsidR="00DE51B0" w:rsidRPr="00417793" w:rsidRDefault="00DE51B0" w:rsidP="00D25AF0">
            <w:pPr>
              <w:rPr>
                <w:sz w:val="16"/>
                <w:szCs w:val="16"/>
                <w:lang w:val="de-DE"/>
              </w:rPr>
            </w:pPr>
            <w:r w:rsidRPr="00417793">
              <w:rPr>
                <w:sz w:val="16"/>
                <w:szCs w:val="16"/>
                <w:lang w:val="de-DE"/>
              </w:rPr>
              <w:t xml:space="preserve">            "</w:t>
            </w:r>
            <w:proofErr w:type="spellStart"/>
            <w:r w:rsidRPr="00417793">
              <w:rPr>
                <w:sz w:val="16"/>
                <w:szCs w:val="16"/>
                <w:lang w:val="de-DE"/>
              </w:rPr>
              <w:t>fileServerURL</w:t>
            </w:r>
            <w:proofErr w:type="spellEnd"/>
            <w:r w:rsidRPr="00417793">
              <w:rPr>
                <w:sz w:val="16"/>
                <w:szCs w:val="16"/>
                <w:lang w:val="de-DE"/>
              </w:rPr>
              <w:t>": "https://tta-lightest.eu:8443/unittesting/ttaFM/mng/TrustTranslationDeclaration"</w:t>
            </w:r>
          </w:p>
          <w:p w14:paraId="3FEB2E10" w14:textId="77777777" w:rsidR="00DE51B0" w:rsidRPr="00417793" w:rsidRDefault="00DE51B0" w:rsidP="00D25AF0">
            <w:pPr>
              <w:rPr>
                <w:sz w:val="16"/>
                <w:szCs w:val="16"/>
                <w:lang w:val="en-US"/>
              </w:rPr>
            </w:pPr>
            <w:r w:rsidRPr="00417793">
              <w:rPr>
                <w:sz w:val="16"/>
                <w:szCs w:val="16"/>
                <w:lang w:val="de-DE"/>
              </w:rPr>
              <w:t xml:space="preserve">        </w:t>
            </w:r>
            <w:r w:rsidRPr="00417793">
              <w:rPr>
                <w:sz w:val="16"/>
                <w:szCs w:val="16"/>
                <w:lang w:val="en-US"/>
              </w:rPr>
              <w:t>},</w:t>
            </w:r>
          </w:p>
          <w:p w14:paraId="3C52E5C4" w14:textId="77777777" w:rsidR="00DE51B0" w:rsidRPr="00417793" w:rsidRDefault="00DE51B0" w:rsidP="00D25AF0">
            <w:pPr>
              <w:rPr>
                <w:sz w:val="16"/>
                <w:szCs w:val="16"/>
                <w:lang w:val="en-US"/>
              </w:rPr>
            </w:pPr>
            <w:r w:rsidRPr="00417793">
              <w:rPr>
                <w:sz w:val="16"/>
                <w:szCs w:val="16"/>
                <w:lang w:val="en-US"/>
              </w:rPr>
              <w:t xml:space="preserve">        {</w:t>
            </w:r>
          </w:p>
          <w:p w14:paraId="534574C2" w14:textId="77777777" w:rsidR="00DE51B0" w:rsidRPr="00417793" w:rsidRDefault="00DE51B0" w:rsidP="00D25AF0">
            <w:pPr>
              <w:rPr>
                <w:sz w:val="16"/>
                <w:szCs w:val="16"/>
                <w:lang w:val="en-US"/>
              </w:rPr>
            </w:pPr>
            <w:r w:rsidRPr="00417793">
              <w:rPr>
                <w:sz w:val="16"/>
                <w:szCs w:val="16"/>
                <w:lang w:val="en-US"/>
              </w:rPr>
              <w:t xml:space="preserve">            "</w:t>
            </w:r>
            <w:proofErr w:type="spellStart"/>
            <w:r w:rsidRPr="00417793">
              <w:rPr>
                <w:sz w:val="16"/>
                <w:szCs w:val="16"/>
                <w:lang w:val="en-US"/>
              </w:rPr>
              <w:t>dns</w:t>
            </w:r>
            <w:proofErr w:type="spellEnd"/>
            <w:r w:rsidRPr="00417793">
              <w:rPr>
                <w:sz w:val="16"/>
                <w:szCs w:val="16"/>
                <w:lang w:val="en-US"/>
              </w:rPr>
              <w:t xml:space="preserve">-domain": </w:t>
            </w:r>
            <w:proofErr w:type="gramStart"/>
            <w:r w:rsidRPr="00417793">
              <w:rPr>
                <w:sz w:val="16"/>
                <w:szCs w:val="16"/>
                <w:lang w:val="en-US"/>
              </w:rPr>
              <w:t>".lightest.nlnetlabs.nl</w:t>
            </w:r>
            <w:proofErr w:type="gramEnd"/>
            <w:r w:rsidRPr="00417793">
              <w:rPr>
                <w:sz w:val="16"/>
                <w:szCs w:val="16"/>
                <w:lang w:val="en-US"/>
              </w:rPr>
              <w:t>"</w:t>
            </w:r>
          </w:p>
          <w:p w14:paraId="2A9D072D" w14:textId="77777777" w:rsidR="00DE51B0" w:rsidRPr="00417793" w:rsidRDefault="00DE51B0" w:rsidP="00D25AF0">
            <w:pPr>
              <w:rPr>
                <w:sz w:val="16"/>
                <w:szCs w:val="16"/>
                <w:lang w:val="en-US"/>
              </w:rPr>
            </w:pPr>
            <w:r w:rsidRPr="00417793">
              <w:rPr>
                <w:sz w:val="16"/>
                <w:szCs w:val="16"/>
                <w:lang w:val="en-US"/>
              </w:rPr>
              <w:t xml:space="preserve">        },</w:t>
            </w:r>
          </w:p>
          <w:p w14:paraId="652914E0" w14:textId="77777777" w:rsidR="00DE51B0" w:rsidRPr="00417793" w:rsidRDefault="00DE51B0" w:rsidP="00D25AF0">
            <w:pPr>
              <w:rPr>
                <w:sz w:val="16"/>
                <w:szCs w:val="16"/>
                <w:lang w:val="en-US"/>
              </w:rPr>
            </w:pPr>
            <w:r w:rsidRPr="00417793">
              <w:rPr>
                <w:sz w:val="16"/>
                <w:szCs w:val="16"/>
                <w:lang w:val="en-US"/>
              </w:rPr>
              <w:t xml:space="preserve">        {</w:t>
            </w:r>
          </w:p>
          <w:p w14:paraId="7412B2CF" w14:textId="77777777" w:rsidR="00DE51B0" w:rsidRPr="00417793" w:rsidRDefault="00DE51B0" w:rsidP="00D25AF0">
            <w:pPr>
              <w:rPr>
                <w:sz w:val="16"/>
                <w:szCs w:val="16"/>
                <w:lang w:val="en-US"/>
              </w:rPr>
            </w:pPr>
            <w:r w:rsidRPr="00417793">
              <w:rPr>
                <w:sz w:val="16"/>
                <w:szCs w:val="16"/>
                <w:lang w:val="en-US"/>
              </w:rPr>
              <w:t xml:space="preserve">            "</w:t>
            </w:r>
            <w:proofErr w:type="spellStart"/>
            <w:r w:rsidRPr="00417793">
              <w:rPr>
                <w:sz w:val="16"/>
                <w:szCs w:val="16"/>
                <w:lang w:val="en-US"/>
              </w:rPr>
              <w:t>tpl_signature_level</w:t>
            </w:r>
            <w:proofErr w:type="spellEnd"/>
            <w:r w:rsidRPr="00417793">
              <w:rPr>
                <w:sz w:val="16"/>
                <w:szCs w:val="16"/>
                <w:lang w:val="en-US"/>
              </w:rPr>
              <w:t>": "</w:t>
            </w:r>
            <w:proofErr w:type="spellStart"/>
            <w:r w:rsidRPr="00417793">
              <w:rPr>
                <w:sz w:val="16"/>
                <w:szCs w:val="16"/>
                <w:lang w:val="en-US"/>
              </w:rPr>
              <w:t>CAdES_BASELINE_LT</w:t>
            </w:r>
            <w:proofErr w:type="spellEnd"/>
            <w:r w:rsidRPr="00417793">
              <w:rPr>
                <w:sz w:val="16"/>
                <w:szCs w:val="16"/>
                <w:lang w:val="en-US"/>
              </w:rPr>
              <w:t>"</w:t>
            </w:r>
          </w:p>
          <w:p w14:paraId="0C629C73" w14:textId="77777777" w:rsidR="00DE51B0" w:rsidRPr="00417793" w:rsidRDefault="00DE51B0" w:rsidP="00D25AF0">
            <w:pPr>
              <w:rPr>
                <w:sz w:val="16"/>
                <w:szCs w:val="16"/>
                <w:lang w:val="en-US"/>
              </w:rPr>
            </w:pPr>
            <w:r w:rsidRPr="00417793">
              <w:rPr>
                <w:sz w:val="16"/>
                <w:szCs w:val="16"/>
                <w:lang w:val="en-US"/>
              </w:rPr>
              <w:t xml:space="preserve">        },</w:t>
            </w:r>
          </w:p>
          <w:p w14:paraId="3E1894F6" w14:textId="77777777" w:rsidR="00DE51B0" w:rsidRPr="00417793" w:rsidRDefault="00DE51B0" w:rsidP="00D25AF0">
            <w:pPr>
              <w:rPr>
                <w:sz w:val="16"/>
                <w:szCs w:val="16"/>
                <w:lang w:val="en-US"/>
              </w:rPr>
            </w:pPr>
            <w:r w:rsidRPr="00417793">
              <w:rPr>
                <w:sz w:val="16"/>
                <w:szCs w:val="16"/>
                <w:lang w:val="en-US"/>
              </w:rPr>
              <w:t xml:space="preserve">        {</w:t>
            </w:r>
          </w:p>
          <w:p w14:paraId="50176926" w14:textId="77777777" w:rsidR="00DE51B0" w:rsidRPr="00417793" w:rsidRDefault="00DE51B0" w:rsidP="00D25AF0">
            <w:pPr>
              <w:rPr>
                <w:sz w:val="16"/>
                <w:szCs w:val="16"/>
                <w:lang w:val="en-US"/>
              </w:rPr>
            </w:pPr>
            <w:r w:rsidRPr="00417793">
              <w:rPr>
                <w:sz w:val="16"/>
                <w:szCs w:val="16"/>
                <w:lang w:val="en-US"/>
              </w:rPr>
              <w:t xml:space="preserve">            "agreement-collection": "agreements"</w:t>
            </w:r>
          </w:p>
          <w:p w14:paraId="2D29B118" w14:textId="77777777" w:rsidR="00DE51B0" w:rsidRPr="00417793" w:rsidRDefault="00DE51B0" w:rsidP="00D25AF0">
            <w:pPr>
              <w:rPr>
                <w:sz w:val="16"/>
                <w:szCs w:val="16"/>
                <w:lang w:val="en-US"/>
              </w:rPr>
            </w:pPr>
            <w:r w:rsidRPr="00417793">
              <w:rPr>
                <w:sz w:val="16"/>
                <w:szCs w:val="16"/>
                <w:lang w:val="en-US"/>
              </w:rPr>
              <w:t xml:space="preserve">        },</w:t>
            </w:r>
          </w:p>
          <w:p w14:paraId="337BBAD7" w14:textId="77777777" w:rsidR="00DE51B0" w:rsidRPr="00417793" w:rsidRDefault="00DE51B0" w:rsidP="00D25AF0">
            <w:pPr>
              <w:rPr>
                <w:sz w:val="16"/>
                <w:szCs w:val="16"/>
                <w:lang w:val="en-US"/>
              </w:rPr>
            </w:pPr>
            <w:r w:rsidRPr="00417793">
              <w:rPr>
                <w:sz w:val="16"/>
                <w:szCs w:val="16"/>
                <w:lang w:val="en-US"/>
              </w:rPr>
              <w:t xml:space="preserve">        {</w:t>
            </w:r>
          </w:p>
          <w:p w14:paraId="2CBB8AC5" w14:textId="77777777" w:rsidR="00DE51B0" w:rsidRPr="00417793" w:rsidRDefault="00DE51B0" w:rsidP="00D25AF0">
            <w:pPr>
              <w:rPr>
                <w:sz w:val="16"/>
                <w:szCs w:val="16"/>
                <w:lang w:val="en-US"/>
              </w:rPr>
            </w:pPr>
            <w:r w:rsidRPr="00417793">
              <w:rPr>
                <w:sz w:val="16"/>
                <w:szCs w:val="16"/>
                <w:lang w:val="en-US"/>
              </w:rPr>
              <w:t xml:space="preserve">            "file-server-</w:t>
            </w:r>
            <w:proofErr w:type="spellStart"/>
            <w:r w:rsidRPr="00417793">
              <w:rPr>
                <w:sz w:val="16"/>
                <w:szCs w:val="16"/>
                <w:lang w:val="en-US"/>
              </w:rPr>
              <w:t>dir</w:t>
            </w:r>
            <w:proofErr w:type="spellEnd"/>
            <w:r w:rsidRPr="00417793">
              <w:rPr>
                <w:sz w:val="16"/>
                <w:szCs w:val="16"/>
                <w:lang w:val="en-US"/>
              </w:rPr>
              <w:t xml:space="preserve">": </w:t>
            </w:r>
            <w:proofErr w:type="gramStart"/>
            <w:r w:rsidRPr="00417793">
              <w:rPr>
                <w:sz w:val="16"/>
                <w:szCs w:val="16"/>
                <w:lang w:val="en-US"/>
              </w:rPr>
              <w:t>"..</w:t>
            </w:r>
            <w:proofErr w:type="gramEnd"/>
            <w:r w:rsidRPr="00417793">
              <w:rPr>
                <w:sz w:val="16"/>
                <w:szCs w:val="16"/>
                <w:lang w:val="en-US"/>
              </w:rPr>
              <w:t>/lightest/</w:t>
            </w:r>
            <w:proofErr w:type="spellStart"/>
            <w:r w:rsidRPr="00417793">
              <w:rPr>
                <w:sz w:val="16"/>
                <w:szCs w:val="16"/>
                <w:lang w:val="en-US"/>
              </w:rPr>
              <w:t>tta</w:t>
            </w:r>
            <w:proofErr w:type="spellEnd"/>
            <w:r w:rsidRPr="00417793">
              <w:rPr>
                <w:sz w:val="16"/>
                <w:szCs w:val="16"/>
                <w:lang w:val="en-US"/>
              </w:rPr>
              <w:t>/files/"</w:t>
            </w:r>
          </w:p>
          <w:p w14:paraId="31C7780A" w14:textId="77777777" w:rsidR="00DE51B0" w:rsidRPr="00417793" w:rsidRDefault="00DE51B0" w:rsidP="00D25AF0">
            <w:pPr>
              <w:rPr>
                <w:sz w:val="16"/>
                <w:szCs w:val="16"/>
                <w:lang w:val="en-US"/>
              </w:rPr>
            </w:pPr>
            <w:r w:rsidRPr="00417793">
              <w:rPr>
                <w:sz w:val="16"/>
                <w:szCs w:val="16"/>
                <w:lang w:val="en-US"/>
              </w:rPr>
              <w:t xml:space="preserve">        },</w:t>
            </w:r>
          </w:p>
          <w:p w14:paraId="4C54F49E" w14:textId="77777777" w:rsidR="00DE51B0" w:rsidRPr="00417793" w:rsidRDefault="00DE51B0" w:rsidP="00D25AF0">
            <w:pPr>
              <w:rPr>
                <w:sz w:val="16"/>
                <w:szCs w:val="16"/>
                <w:lang w:val="en-US"/>
              </w:rPr>
            </w:pPr>
            <w:r w:rsidRPr="00417793">
              <w:rPr>
                <w:sz w:val="16"/>
                <w:szCs w:val="16"/>
                <w:lang w:val="en-US"/>
              </w:rPr>
              <w:t xml:space="preserve">        {</w:t>
            </w:r>
          </w:p>
          <w:p w14:paraId="72393B32" w14:textId="77777777" w:rsidR="00DE51B0" w:rsidRPr="00417793" w:rsidRDefault="00DE51B0" w:rsidP="00D25AF0">
            <w:pPr>
              <w:rPr>
                <w:sz w:val="16"/>
                <w:szCs w:val="16"/>
                <w:lang w:val="en-US"/>
              </w:rPr>
            </w:pPr>
            <w:r w:rsidRPr="00417793">
              <w:rPr>
                <w:sz w:val="16"/>
                <w:szCs w:val="16"/>
                <w:lang w:val="en-US"/>
              </w:rPr>
              <w:t xml:space="preserve">            "</w:t>
            </w:r>
            <w:proofErr w:type="spellStart"/>
            <w:r w:rsidRPr="00417793">
              <w:rPr>
                <w:sz w:val="16"/>
                <w:szCs w:val="16"/>
                <w:lang w:val="en-US"/>
              </w:rPr>
              <w:t>dnsConfigured</w:t>
            </w:r>
            <w:proofErr w:type="spellEnd"/>
            <w:r w:rsidRPr="00417793">
              <w:rPr>
                <w:sz w:val="16"/>
                <w:szCs w:val="16"/>
                <w:lang w:val="en-US"/>
              </w:rPr>
              <w:t>": "true"</w:t>
            </w:r>
          </w:p>
          <w:p w14:paraId="18A0D94A" w14:textId="77777777" w:rsidR="00DE51B0" w:rsidRPr="00417793" w:rsidRDefault="00DE51B0" w:rsidP="00D25AF0">
            <w:pPr>
              <w:rPr>
                <w:sz w:val="16"/>
                <w:szCs w:val="16"/>
                <w:lang w:val="en-US"/>
              </w:rPr>
            </w:pPr>
            <w:r w:rsidRPr="00417793">
              <w:rPr>
                <w:sz w:val="16"/>
                <w:szCs w:val="16"/>
                <w:lang w:val="en-US"/>
              </w:rPr>
              <w:t xml:space="preserve">        },</w:t>
            </w:r>
          </w:p>
          <w:p w14:paraId="6DBCA38D" w14:textId="77777777" w:rsidR="00DE51B0" w:rsidRPr="00417793" w:rsidRDefault="00DE51B0" w:rsidP="00D25AF0">
            <w:pPr>
              <w:rPr>
                <w:sz w:val="16"/>
                <w:szCs w:val="16"/>
                <w:lang w:val="en-US"/>
              </w:rPr>
            </w:pPr>
            <w:r w:rsidRPr="00417793">
              <w:rPr>
                <w:sz w:val="16"/>
                <w:szCs w:val="16"/>
                <w:lang w:val="en-US"/>
              </w:rPr>
              <w:t xml:space="preserve">        {</w:t>
            </w:r>
          </w:p>
          <w:p w14:paraId="78DB56D9" w14:textId="77777777" w:rsidR="00DE51B0" w:rsidRPr="00417793" w:rsidRDefault="00DE51B0" w:rsidP="00D25AF0">
            <w:pPr>
              <w:rPr>
                <w:sz w:val="16"/>
                <w:szCs w:val="16"/>
                <w:lang w:val="en-US"/>
              </w:rPr>
            </w:pPr>
            <w:r w:rsidRPr="00417793">
              <w:rPr>
                <w:sz w:val="16"/>
                <w:szCs w:val="16"/>
                <w:lang w:val="en-US"/>
              </w:rPr>
              <w:t xml:space="preserve">            "sign": "true"</w:t>
            </w:r>
          </w:p>
          <w:p w14:paraId="119FC223" w14:textId="77777777" w:rsidR="00DE51B0" w:rsidRPr="00417793" w:rsidRDefault="00DE51B0" w:rsidP="00D25AF0">
            <w:pPr>
              <w:rPr>
                <w:sz w:val="16"/>
                <w:szCs w:val="16"/>
                <w:lang w:val="en-US"/>
              </w:rPr>
            </w:pPr>
            <w:r w:rsidRPr="00417793">
              <w:rPr>
                <w:sz w:val="16"/>
                <w:szCs w:val="16"/>
                <w:lang w:val="en-US"/>
              </w:rPr>
              <w:t xml:space="preserve">        },</w:t>
            </w:r>
          </w:p>
          <w:p w14:paraId="38E78392" w14:textId="77777777" w:rsidR="00DE51B0" w:rsidRPr="00417793" w:rsidRDefault="00DE51B0" w:rsidP="00D25AF0">
            <w:pPr>
              <w:rPr>
                <w:sz w:val="16"/>
                <w:szCs w:val="16"/>
                <w:lang w:val="en-US"/>
              </w:rPr>
            </w:pPr>
            <w:r w:rsidRPr="00417793">
              <w:rPr>
                <w:sz w:val="16"/>
                <w:szCs w:val="16"/>
                <w:lang w:val="en-US"/>
              </w:rPr>
              <w:t xml:space="preserve">        {</w:t>
            </w:r>
          </w:p>
          <w:p w14:paraId="24AF3D20" w14:textId="77777777" w:rsidR="00DE51B0" w:rsidRPr="00417793" w:rsidRDefault="00DE51B0" w:rsidP="00D25AF0">
            <w:pPr>
              <w:rPr>
                <w:sz w:val="16"/>
                <w:szCs w:val="16"/>
                <w:lang w:val="en-US"/>
              </w:rPr>
            </w:pPr>
            <w:r w:rsidRPr="00417793">
              <w:rPr>
                <w:sz w:val="16"/>
                <w:szCs w:val="16"/>
                <w:lang w:val="en-US"/>
              </w:rPr>
              <w:t xml:space="preserve">            "</w:t>
            </w:r>
            <w:proofErr w:type="spellStart"/>
            <w:r w:rsidRPr="00417793">
              <w:rPr>
                <w:sz w:val="16"/>
                <w:szCs w:val="16"/>
                <w:lang w:val="en-US"/>
              </w:rPr>
              <w:t>dns_uri_record_target</w:t>
            </w:r>
            <w:proofErr w:type="spellEnd"/>
            <w:r w:rsidRPr="00417793">
              <w:rPr>
                <w:sz w:val="16"/>
                <w:szCs w:val="16"/>
                <w:lang w:val="en-US"/>
              </w:rPr>
              <w:t>": "true"</w:t>
            </w:r>
          </w:p>
          <w:p w14:paraId="71C8BA3B" w14:textId="77777777" w:rsidR="00DE51B0" w:rsidRPr="00417793" w:rsidRDefault="00DE51B0" w:rsidP="00D25AF0">
            <w:pPr>
              <w:rPr>
                <w:sz w:val="16"/>
                <w:szCs w:val="16"/>
                <w:lang w:val="en-US"/>
              </w:rPr>
            </w:pPr>
            <w:r w:rsidRPr="00417793">
              <w:rPr>
                <w:sz w:val="16"/>
                <w:szCs w:val="16"/>
                <w:lang w:val="en-US"/>
              </w:rPr>
              <w:t xml:space="preserve">        }</w:t>
            </w:r>
          </w:p>
          <w:p w14:paraId="3C9D5FD2" w14:textId="77777777" w:rsidR="00DE51B0" w:rsidRPr="00417793" w:rsidRDefault="00DE51B0" w:rsidP="00D25AF0">
            <w:pPr>
              <w:rPr>
                <w:sz w:val="16"/>
                <w:szCs w:val="16"/>
                <w:lang w:val="en-US"/>
              </w:rPr>
            </w:pPr>
            <w:r w:rsidRPr="00417793">
              <w:rPr>
                <w:sz w:val="16"/>
                <w:szCs w:val="16"/>
                <w:lang w:val="en-US"/>
              </w:rPr>
              <w:t xml:space="preserve">    ]</w:t>
            </w:r>
          </w:p>
          <w:p w14:paraId="7C71D4D3" w14:textId="77777777" w:rsidR="00DE51B0" w:rsidRPr="00A2791F" w:rsidRDefault="00DE51B0" w:rsidP="00D25AF0">
            <w:pPr>
              <w:rPr>
                <w:lang w:val="en-US"/>
              </w:rPr>
            </w:pPr>
            <w:r w:rsidRPr="00417793">
              <w:rPr>
                <w:sz w:val="16"/>
                <w:szCs w:val="16"/>
                <w:lang w:val="en-US"/>
              </w:rPr>
              <w:t>}</w:t>
            </w:r>
          </w:p>
        </w:tc>
      </w:tr>
    </w:tbl>
    <w:p w14:paraId="295FB994" w14:textId="77777777" w:rsidR="00602808" w:rsidRPr="00602808" w:rsidRDefault="00602808" w:rsidP="00602808"/>
    <w:p w14:paraId="585F1F62" w14:textId="5B85A935" w:rsidR="00602808" w:rsidRPr="00602808" w:rsidRDefault="00602808" w:rsidP="00602808">
      <w:pPr>
        <w:pStyle w:val="Ttulo2"/>
      </w:pPr>
      <w:bookmarkStart w:id="18" w:name="_Toc30505553"/>
      <w:r w:rsidRPr="00602808">
        <w:t>Set configuration parameter</w:t>
      </w:r>
      <w:bookmarkEnd w:id="18"/>
    </w:p>
    <w:tbl>
      <w:tblPr>
        <w:tblStyle w:val="Tablaconcuadrcula"/>
        <w:tblW w:w="0" w:type="auto"/>
        <w:tblLook w:val="04A0" w:firstRow="1" w:lastRow="0" w:firstColumn="1" w:lastColumn="0" w:noHBand="0" w:noVBand="1"/>
      </w:tblPr>
      <w:tblGrid>
        <w:gridCol w:w="1400"/>
        <w:gridCol w:w="1965"/>
        <w:gridCol w:w="963"/>
        <w:gridCol w:w="2374"/>
        <w:gridCol w:w="1820"/>
      </w:tblGrid>
      <w:tr w:rsidR="00DE51B0" w14:paraId="61BB5121" w14:textId="77777777" w:rsidTr="00D25AF0">
        <w:tc>
          <w:tcPr>
            <w:tcW w:w="1400" w:type="dxa"/>
            <w:shd w:val="clear" w:color="auto" w:fill="88AEFF" w:themeFill="accent1" w:themeFillTint="66"/>
          </w:tcPr>
          <w:p w14:paraId="7E1A550E" w14:textId="77777777" w:rsidR="00DE51B0" w:rsidRDefault="00DE51B0" w:rsidP="00D25AF0">
            <w:r>
              <w:t>Name</w:t>
            </w:r>
          </w:p>
        </w:tc>
        <w:tc>
          <w:tcPr>
            <w:tcW w:w="1965" w:type="dxa"/>
            <w:shd w:val="clear" w:color="auto" w:fill="88AEFF" w:themeFill="accent1" w:themeFillTint="66"/>
          </w:tcPr>
          <w:p w14:paraId="533DF019" w14:textId="77777777" w:rsidR="00DE51B0" w:rsidRDefault="00DE51B0" w:rsidP="00D25AF0">
            <w:r>
              <w:t>Resource</w:t>
            </w:r>
          </w:p>
        </w:tc>
        <w:tc>
          <w:tcPr>
            <w:tcW w:w="935" w:type="dxa"/>
            <w:shd w:val="clear" w:color="auto" w:fill="88AEFF" w:themeFill="accent1" w:themeFillTint="66"/>
          </w:tcPr>
          <w:p w14:paraId="0A30CC39" w14:textId="77777777" w:rsidR="00DE51B0" w:rsidRDefault="00DE51B0" w:rsidP="00D25AF0">
            <w:r>
              <w:t>Method</w:t>
            </w:r>
          </w:p>
        </w:tc>
        <w:tc>
          <w:tcPr>
            <w:tcW w:w="2374" w:type="dxa"/>
            <w:shd w:val="clear" w:color="auto" w:fill="88AEFF" w:themeFill="accent1" w:themeFillTint="66"/>
          </w:tcPr>
          <w:p w14:paraId="0D1751B8" w14:textId="77777777" w:rsidR="00DE51B0" w:rsidRDefault="00DE51B0" w:rsidP="00D25AF0">
            <w:r>
              <w:t>Body</w:t>
            </w:r>
          </w:p>
        </w:tc>
        <w:tc>
          <w:tcPr>
            <w:tcW w:w="1820" w:type="dxa"/>
            <w:shd w:val="clear" w:color="auto" w:fill="88AEFF" w:themeFill="accent1" w:themeFillTint="66"/>
          </w:tcPr>
          <w:p w14:paraId="52A6BD5C" w14:textId="77777777" w:rsidR="00DE51B0" w:rsidRDefault="00DE51B0" w:rsidP="00D25AF0">
            <w:r>
              <w:t>Description</w:t>
            </w:r>
          </w:p>
        </w:tc>
      </w:tr>
      <w:tr w:rsidR="00DE51B0" w:rsidRPr="00FE72F9" w14:paraId="3D0F9B6C" w14:textId="77777777" w:rsidTr="00D25AF0">
        <w:tc>
          <w:tcPr>
            <w:tcW w:w="1400" w:type="dxa"/>
          </w:tcPr>
          <w:p w14:paraId="6A244F9A" w14:textId="77777777" w:rsidR="00DE51B0" w:rsidRPr="00A153E2" w:rsidRDefault="00DE51B0" w:rsidP="00D25AF0">
            <w:pPr>
              <w:rPr>
                <w:lang w:val="en-US"/>
              </w:rPr>
            </w:pPr>
            <w:r>
              <w:rPr>
                <w:lang w:val="en-US"/>
              </w:rPr>
              <w:t>Set param</w:t>
            </w:r>
          </w:p>
        </w:tc>
        <w:tc>
          <w:tcPr>
            <w:tcW w:w="1965" w:type="dxa"/>
          </w:tcPr>
          <w:p w14:paraId="0E0EC760" w14:textId="77777777" w:rsidR="00DE51B0" w:rsidRPr="00A153E2" w:rsidRDefault="00DE51B0" w:rsidP="00D25AF0">
            <w:pPr>
              <w:rPr>
                <w:sz w:val="14"/>
                <w:szCs w:val="14"/>
              </w:rPr>
            </w:pPr>
            <w:r w:rsidRPr="00A153E2">
              <w:rPr>
                <w:lang w:val="en-US"/>
              </w:rPr>
              <w:t>/</w:t>
            </w:r>
            <w:proofErr w:type="spellStart"/>
            <w:r w:rsidRPr="00A153E2">
              <w:rPr>
                <w:lang w:val="en-US"/>
              </w:rPr>
              <w:t>trustScheme</w:t>
            </w:r>
            <w:proofErr w:type="spellEnd"/>
          </w:p>
        </w:tc>
        <w:tc>
          <w:tcPr>
            <w:tcW w:w="935" w:type="dxa"/>
          </w:tcPr>
          <w:p w14:paraId="68036E16" w14:textId="77777777" w:rsidR="00DE51B0" w:rsidRDefault="00DE51B0" w:rsidP="00D25AF0">
            <w:r>
              <w:t>PUT</w:t>
            </w:r>
          </w:p>
        </w:tc>
        <w:tc>
          <w:tcPr>
            <w:tcW w:w="2374" w:type="dxa"/>
          </w:tcPr>
          <w:p w14:paraId="66A33561" w14:textId="77777777" w:rsidR="00DE51B0" w:rsidRDefault="00DE51B0" w:rsidP="00D25AF0">
            <w:r>
              <w:t>{"name": "sign",</w:t>
            </w:r>
          </w:p>
          <w:p w14:paraId="1E43BFF4" w14:textId="77777777" w:rsidR="00DE51B0" w:rsidRDefault="00DE51B0" w:rsidP="00D25AF0">
            <w:r>
              <w:t xml:space="preserve"> "value": "false"</w:t>
            </w:r>
          </w:p>
          <w:p w14:paraId="2827B4D4" w14:textId="77777777" w:rsidR="00DE51B0" w:rsidRDefault="00DE51B0" w:rsidP="00D25AF0">
            <w:r>
              <w:t>}</w:t>
            </w:r>
          </w:p>
        </w:tc>
        <w:tc>
          <w:tcPr>
            <w:tcW w:w="1820" w:type="dxa"/>
          </w:tcPr>
          <w:p w14:paraId="165103E8" w14:textId="77777777" w:rsidR="00DE51B0" w:rsidRPr="00874B1C" w:rsidRDefault="00DE51B0" w:rsidP="00D25AF0">
            <w:pPr>
              <w:rPr>
                <w:lang w:val="en-US"/>
              </w:rPr>
            </w:pPr>
            <w:r>
              <w:rPr>
                <w:lang w:val="en-US"/>
              </w:rPr>
              <w:t>Set value of a configuration parameter</w:t>
            </w:r>
          </w:p>
        </w:tc>
      </w:tr>
      <w:tr w:rsidR="00DE51B0" w:rsidRPr="00417793" w14:paraId="1E4987A9" w14:textId="77777777" w:rsidTr="00D25AF0">
        <w:tc>
          <w:tcPr>
            <w:tcW w:w="1400" w:type="dxa"/>
            <w:shd w:val="clear" w:color="auto" w:fill="88AEFF" w:themeFill="accent1" w:themeFillTint="66"/>
          </w:tcPr>
          <w:p w14:paraId="1ACA444C" w14:textId="77777777" w:rsidR="00DE51B0" w:rsidRDefault="00DE51B0" w:rsidP="00D25AF0">
            <w:r>
              <w:t>Example</w:t>
            </w:r>
          </w:p>
        </w:tc>
        <w:tc>
          <w:tcPr>
            <w:tcW w:w="7094" w:type="dxa"/>
            <w:gridSpan w:val="4"/>
          </w:tcPr>
          <w:p w14:paraId="5CAAC4B7" w14:textId="77777777" w:rsidR="00DE51B0" w:rsidRPr="00417793" w:rsidRDefault="00DE51B0" w:rsidP="00D25AF0">
            <w:r>
              <w:rPr>
                <w:rFonts w:ascii="Helvetica" w:hAnsi="Helvetica" w:cs="Helvetica"/>
                <w:color w:val="505050"/>
                <w:sz w:val="18"/>
                <w:szCs w:val="18"/>
                <w:shd w:val="clear" w:color="auto" w:fill="FFFFFF"/>
              </w:rPr>
              <w:t>https://tta-lightest.eu:8443/unittesting/ttaFM/mng/cfg/param</w:t>
            </w:r>
          </w:p>
        </w:tc>
      </w:tr>
      <w:tr w:rsidR="00DE51B0" w:rsidRPr="00A2791F" w14:paraId="299DE953" w14:textId="77777777" w:rsidTr="00D25AF0">
        <w:tc>
          <w:tcPr>
            <w:tcW w:w="1400" w:type="dxa"/>
            <w:shd w:val="clear" w:color="auto" w:fill="88AEFF" w:themeFill="accent1" w:themeFillTint="66"/>
          </w:tcPr>
          <w:p w14:paraId="05E61672" w14:textId="77777777" w:rsidR="00DE51B0" w:rsidRDefault="00DE51B0" w:rsidP="00D25AF0">
            <w:r>
              <w:t>Answer</w:t>
            </w:r>
          </w:p>
        </w:tc>
        <w:tc>
          <w:tcPr>
            <w:tcW w:w="1965" w:type="dxa"/>
          </w:tcPr>
          <w:p w14:paraId="66F7C1CB" w14:textId="77777777" w:rsidR="00DE51B0" w:rsidRDefault="00DE51B0" w:rsidP="00D25AF0">
            <w:pPr>
              <w:rPr>
                <w:lang w:val="en-US"/>
              </w:rPr>
            </w:pPr>
            <w:r>
              <w:rPr>
                <w:lang w:val="en-US"/>
              </w:rPr>
              <w:t>200 OK</w:t>
            </w:r>
          </w:p>
        </w:tc>
        <w:tc>
          <w:tcPr>
            <w:tcW w:w="5129" w:type="dxa"/>
            <w:gridSpan w:val="3"/>
          </w:tcPr>
          <w:p w14:paraId="49D2734B" w14:textId="77777777" w:rsidR="00DE51B0" w:rsidRPr="00A2791F" w:rsidRDefault="00DE51B0" w:rsidP="00D25AF0">
            <w:pPr>
              <w:rPr>
                <w:lang w:val="en-US"/>
              </w:rPr>
            </w:pPr>
          </w:p>
        </w:tc>
      </w:tr>
    </w:tbl>
    <w:p w14:paraId="2D482725" w14:textId="2E11DB64" w:rsidR="00602808" w:rsidRPr="00602808" w:rsidRDefault="00602808" w:rsidP="00602808">
      <w:r w:rsidRPr="00602808">
        <w:tab/>
      </w:r>
    </w:p>
    <w:p w14:paraId="44128B1C" w14:textId="77777777" w:rsidR="00602808" w:rsidRPr="00602808" w:rsidRDefault="00602808" w:rsidP="00602808"/>
    <w:p w14:paraId="166F94C1" w14:textId="77777777" w:rsidR="00602808" w:rsidRPr="00602808" w:rsidRDefault="00602808" w:rsidP="00602808"/>
    <w:p w14:paraId="51AA72F3" w14:textId="1EC77DBA" w:rsidR="00602808" w:rsidRPr="00DE51B0" w:rsidRDefault="00602808" w:rsidP="00602808">
      <w:pPr>
        <w:pStyle w:val="Ttulo1"/>
        <w:rPr>
          <w:rFonts w:asciiTheme="majorHAnsi" w:hAnsiTheme="majorHAnsi" w:cstheme="majorHAnsi"/>
        </w:rPr>
      </w:pPr>
      <w:bookmarkStart w:id="19" w:name="_Toc30505554"/>
      <w:r w:rsidRPr="00DE51B0">
        <w:rPr>
          <w:rFonts w:asciiTheme="majorHAnsi" w:hAnsiTheme="majorHAnsi" w:cstheme="majorHAnsi"/>
        </w:rPr>
        <w:lastRenderedPageBreak/>
        <w:t xml:space="preserve">TTA file </w:t>
      </w:r>
      <w:proofErr w:type="spellStart"/>
      <w:r w:rsidRPr="00DE51B0">
        <w:rPr>
          <w:rFonts w:asciiTheme="majorHAnsi" w:hAnsiTheme="majorHAnsi" w:cstheme="majorHAnsi"/>
        </w:rPr>
        <w:t>downlading</w:t>
      </w:r>
      <w:proofErr w:type="spellEnd"/>
      <w:r w:rsidRPr="00DE51B0">
        <w:rPr>
          <w:rFonts w:asciiTheme="majorHAnsi" w:hAnsiTheme="majorHAnsi" w:cstheme="majorHAnsi"/>
        </w:rPr>
        <w:t xml:space="preserve"> service </w:t>
      </w:r>
      <w:bookmarkEnd w:id="19"/>
    </w:p>
    <w:p w14:paraId="1308AF05" w14:textId="3E9DF717" w:rsidR="00602808" w:rsidRDefault="00602808" w:rsidP="00602808">
      <w:r w:rsidRPr="00602808">
        <w:t xml:space="preserve">TTA works as File Server to store Trust Translation files, and provides the corresponding file </w:t>
      </w:r>
      <w:proofErr w:type="spellStart"/>
      <w:r w:rsidRPr="00602808">
        <w:t>downlading</w:t>
      </w:r>
      <w:proofErr w:type="spellEnd"/>
      <w:r w:rsidRPr="00602808">
        <w:t xml:space="preserve"> service</w:t>
      </w:r>
    </w:p>
    <w:p w14:paraId="4D1D0CD0" w14:textId="77777777" w:rsidR="00DE51B0" w:rsidRPr="00602808" w:rsidRDefault="00DE51B0" w:rsidP="00602808"/>
    <w:tbl>
      <w:tblPr>
        <w:tblStyle w:val="Tablaconcuadrcula"/>
        <w:tblW w:w="0" w:type="auto"/>
        <w:tblLook w:val="04A0" w:firstRow="1" w:lastRow="0" w:firstColumn="1" w:lastColumn="0" w:noHBand="0" w:noVBand="1"/>
      </w:tblPr>
      <w:tblGrid>
        <w:gridCol w:w="1192"/>
        <w:gridCol w:w="4385"/>
        <w:gridCol w:w="963"/>
        <w:gridCol w:w="1340"/>
        <w:gridCol w:w="1514"/>
      </w:tblGrid>
      <w:tr w:rsidR="00DE51B0" w14:paraId="5184DC27" w14:textId="77777777" w:rsidTr="00D25AF0">
        <w:tc>
          <w:tcPr>
            <w:tcW w:w="1400" w:type="dxa"/>
            <w:shd w:val="clear" w:color="auto" w:fill="88AEFF" w:themeFill="accent1" w:themeFillTint="66"/>
          </w:tcPr>
          <w:p w14:paraId="58D073C5" w14:textId="77777777" w:rsidR="00DE51B0" w:rsidRDefault="00DE51B0" w:rsidP="00D25AF0">
            <w:r>
              <w:t>Name</w:t>
            </w:r>
          </w:p>
        </w:tc>
        <w:tc>
          <w:tcPr>
            <w:tcW w:w="1965" w:type="dxa"/>
            <w:shd w:val="clear" w:color="auto" w:fill="88AEFF" w:themeFill="accent1" w:themeFillTint="66"/>
          </w:tcPr>
          <w:p w14:paraId="4FF63B03" w14:textId="77777777" w:rsidR="00DE51B0" w:rsidRDefault="00DE51B0" w:rsidP="00D25AF0">
            <w:r>
              <w:t>Resource</w:t>
            </w:r>
          </w:p>
        </w:tc>
        <w:tc>
          <w:tcPr>
            <w:tcW w:w="935" w:type="dxa"/>
            <w:shd w:val="clear" w:color="auto" w:fill="88AEFF" w:themeFill="accent1" w:themeFillTint="66"/>
          </w:tcPr>
          <w:p w14:paraId="3442B1E4" w14:textId="77777777" w:rsidR="00DE51B0" w:rsidRDefault="00DE51B0" w:rsidP="00D25AF0">
            <w:r>
              <w:t>Method</w:t>
            </w:r>
          </w:p>
        </w:tc>
        <w:tc>
          <w:tcPr>
            <w:tcW w:w="2374" w:type="dxa"/>
            <w:shd w:val="clear" w:color="auto" w:fill="88AEFF" w:themeFill="accent1" w:themeFillTint="66"/>
          </w:tcPr>
          <w:p w14:paraId="7DAF3C76" w14:textId="77777777" w:rsidR="00DE51B0" w:rsidRDefault="00DE51B0" w:rsidP="00D25AF0">
            <w:r>
              <w:t>Body</w:t>
            </w:r>
          </w:p>
        </w:tc>
        <w:tc>
          <w:tcPr>
            <w:tcW w:w="1820" w:type="dxa"/>
            <w:shd w:val="clear" w:color="auto" w:fill="88AEFF" w:themeFill="accent1" w:themeFillTint="66"/>
          </w:tcPr>
          <w:p w14:paraId="46AF6364" w14:textId="77777777" w:rsidR="00DE51B0" w:rsidRDefault="00DE51B0" w:rsidP="00D25AF0">
            <w:r>
              <w:t>Description</w:t>
            </w:r>
          </w:p>
        </w:tc>
      </w:tr>
      <w:tr w:rsidR="00DE51B0" w:rsidRPr="00874B1C" w14:paraId="7D9DDA6D" w14:textId="77777777" w:rsidTr="00D25AF0">
        <w:tc>
          <w:tcPr>
            <w:tcW w:w="1400" w:type="dxa"/>
          </w:tcPr>
          <w:p w14:paraId="70FEA26D" w14:textId="77777777" w:rsidR="00DE51B0" w:rsidRPr="00A153E2" w:rsidRDefault="00DE51B0" w:rsidP="00D25AF0">
            <w:pPr>
              <w:rPr>
                <w:lang w:val="en-US"/>
              </w:rPr>
            </w:pPr>
            <w:r>
              <w:rPr>
                <w:lang w:val="en-US"/>
              </w:rPr>
              <w:t>GET TTA file</w:t>
            </w:r>
          </w:p>
        </w:tc>
        <w:tc>
          <w:tcPr>
            <w:tcW w:w="1965" w:type="dxa"/>
          </w:tcPr>
          <w:p w14:paraId="73AA1CC4" w14:textId="77777777" w:rsidR="00DE51B0" w:rsidRPr="00A153E2" w:rsidRDefault="00DE51B0" w:rsidP="00D25AF0">
            <w:pPr>
              <w:rPr>
                <w:sz w:val="14"/>
                <w:szCs w:val="14"/>
              </w:rPr>
            </w:pPr>
            <w:r w:rsidRPr="00A153E2">
              <w:rPr>
                <w:lang w:val="en-US"/>
              </w:rPr>
              <w:t>/</w:t>
            </w:r>
            <w:proofErr w:type="spellStart"/>
            <w:r>
              <w:rPr>
                <w:rFonts w:ascii="Helvetica" w:hAnsi="Helvetica" w:cs="Helvetica"/>
                <w:color w:val="505050"/>
                <w:sz w:val="18"/>
                <w:szCs w:val="18"/>
                <w:shd w:val="clear" w:color="auto" w:fill="FFFFFF"/>
              </w:rPr>
              <w:t>TrustTranslationDeclaration</w:t>
            </w:r>
            <w:proofErr w:type="spellEnd"/>
            <w:r>
              <w:rPr>
                <w:rFonts w:ascii="Helvetica" w:hAnsi="Helvetica" w:cs="Helvetica"/>
                <w:color w:val="505050"/>
                <w:sz w:val="18"/>
                <w:szCs w:val="18"/>
                <w:shd w:val="clear" w:color="auto" w:fill="FFFFFF"/>
              </w:rPr>
              <w:t>/&lt;</w:t>
            </w:r>
            <w:proofErr w:type="spellStart"/>
            <w:r>
              <w:rPr>
                <w:rFonts w:ascii="Helvetica" w:hAnsi="Helvetica" w:cs="Helvetica"/>
                <w:color w:val="505050"/>
                <w:sz w:val="18"/>
                <w:szCs w:val="18"/>
                <w:shd w:val="clear" w:color="auto" w:fill="FFFFFF"/>
              </w:rPr>
              <w:t>trust_scheme_name</w:t>
            </w:r>
            <w:proofErr w:type="spellEnd"/>
            <w:r>
              <w:rPr>
                <w:rFonts w:ascii="Helvetica" w:hAnsi="Helvetica" w:cs="Helvetica"/>
                <w:color w:val="505050"/>
                <w:sz w:val="18"/>
                <w:szCs w:val="18"/>
                <w:shd w:val="clear" w:color="auto" w:fill="FFFFFF"/>
              </w:rPr>
              <w:t>&gt;</w:t>
            </w:r>
          </w:p>
        </w:tc>
        <w:tc>
          <w:tcPr>
            <w:tcW w:w="935" w:type="dxa"/>
          </w:tcPr>
          <w:p w14:paraId="601E7E11" w14:textId="77777777" w:rsidR="00DE51B0" w:rsidRDefault="00DE51B0" w:rsidP="00D25AF0">
            <w:r>
              <w:t>GET</w:t>
            </w:r>
          </w:p>
        </w:tc>
        <w:tc>
          <w:tcPr>
            <w:tcW w:w="2374" w:type="dxa"/>
          </w:tcPr>
          <w:p w14:paraId="0CD73D8D" w14:textId="77777777" w:rsidR="00DE51B0" w:rsidRDefault="00DE51B0" w:rsidP="00D25AF0"/>
        </w:tc>
        <w:tc>
          <w:tcPr>
            <w:tcW w:w="1820" w:type="dxa"/>
          </w:tcPr>
          <w:p w14:paraId="386108DD" w14:textId="77777777" w:rsidR="00DE51B0" w:rsidRPr="00874B1C" w:rsidRDefault="00DE51B0" w:rsidP="00D25AF0">
            <w:pPr>
              <w:rPr>
                <w:lang w:val="en-US"/>
              </w:rPr>
            </w:pPr>
            <w:r>
              <w:rPr>
                <w:lang w:val="en-US"/>
              </w:rPr>
              <w:t>Download TT declaration file</w:t>
            </w:r>
          </w:p>
        </w:tc>
      </w:tr>
      <w:tr w:rsidR="00DE51B0" w:rsidRPr="00417793" w14:paraId="61198C8E" w14:textId="77777777" w:rsidTr="00D25AF0">
        <w:tc>
          <w:tcPr>
            <w:tcW w:w="1400" w:type="dxa"/>
            <w:shd w:val="clear" w:color="auto" w:fill="88AEFF" w:themeFill="accent1" w:themeFillTint="66"/>
          </w:tcPr>
          <w:p w14:paraId="2BD18721" w14:textId="77777777" w:rsidR="00DE51B0" w:rsidRDefault="00DE51B0" w:rsidP="00D25AF0">
            <w:r>
              <w:t>Example</w:t>
            </w:r>
          </w:p>
        </w:tc>
        <w:tc>
          <w:tcPr>
            <w:tcW w:w="7094" w:type="dxa"/>
            <w:gridSpan w:val="4"/>
          </w:tcPr>
          <w:p w14:paraId="2039B676" w14:textId="77777777" w:rsidR="00DE51B0" w:rsidRPr="00417793" w:rsidRDefault="00DE51B0" w:rsidP="00D25AF0">
            <w:r>
              <w:rPr>
                <w:rFonts w:ascii="Helvetica" w:hAnsi="Helvetica" w:cs="Helvetica"/>
                <w:color w:val="505050"/>
                <w:sz w:val="18"/>
                <w:szCs w:val="18"/>
                <w:shd w:val="clear" w:color="auto" w:fill="FFFFFF"/>
              </w:rPr>
              <w:t>https://tta-lightest.eu:8443/unittesting/ttaFM/mng/TrustTranslationDeclaration/fido</w:t>
            </w:r>
          </w:p>
        </w:tc>
      </w:tr>
      <w:tr w:rsidR="00DE51B0" w:rsidRPr="00A2791F" w14:paraId="58329FB0" w14:textId="77777777" w:rsidTr="00D25AF0">
        <w:tc>
          <w:tcPr>
            <w:tcW w:w="1400" w:type="dxa"/>
            <w:shd w:val="clear" w:color="auto" w:fill="88AEFF" w:themeFill="accent1" w:themeFillTint="66"/>
          </w:tcPr>
          <w:p w14:paraId="2C320C90" w14:textId="77777777" w:rsidR="00DE51B0" w:rsidRDefault="00DE51B0" w:rsidP="00D25AF0">
            <w:r>
              <w:t>Answer</w:t>
            </w:r>
          </w:p>
        </w:tc>
        <w:tc>
          <w:tcPr>
            <w:tcW w:w="1965" w:type="dxa"/>
          </w:tcPr>
          <w:p w14:paraId="1718B626" w14:textId="77777777" w:rsidR="00DE51B0" w:rsidRDefault="00DE51B0" w:rsidP="00D25AF0">
            <w:pPr>
              <w:rPr>
                <w:lang w:val="en-US"/>
              </w:rPr>
            </w:pPr>
            <w:r>
              <w:rPr>
                <w:lang w:val="en-US"/>
              </w:rPr>
              <w:t>200 OK</w:t>
            </w:r>
          </w:p>
        </w:tc>
        <w:tc>
          <w:tcPr>
            <w:tcW w:w="5129" w:type="dxa"/>
            <w:gridSpan w:val="3"/>
          </w:tcPr>
          <w:p w14:paraId="2A108E5F" w14:textId="77777777" w:rsidR="00DE51B0" w:rsidRPr="00A2791F" w:rsidRDefault="00DE51B0" w:rsidP="00D25AF0">
            <w:pPr>
              <w:rPr>
                <w:lang w:val="en-US"/>
              </w:rPr>
            </w:pPr>
          </w:p>
        </w:tc>
      </w:tr>
    </w:tbl>
    <w:p w14:paraId="1AC29F9F" w14:textId="2B2C2D3E" w:rsidR="00602808" w:rsidRPr="00602808" w:rsidRDefault="00602808" w:rsidP="00602808">
      <w:r w:rsidRPr="00602808">
        <w:tab/>
      </w:r>
    </w:p>
    <w:p w14:paraId="377251A8" w14:textId="77777777" w:rsidR="00602808" w:rsidRPr="00602808" w:rsidRDefault="00602808" w:rsidP="00602808"/>
    <w:p w14:paraId="37B36B08" w14:textId="77777777" w:rsidR="00602808" w:rsidRPr="00602808" w:rsidRDefault="00602808" w:rsidP="00602808">
      <w:r w:rsidRPr="00602808">
        <w:t xml:space="preserve">This service </w:t>
      </w:r>
      <w:proofErr w:type="gramStart"/>
      <w:r w:rsidRPr="00602808">
        <w:t>take</w:t>
      </w:r>
      <w:proofErr w:type="gramEnd"/>
      <w:r w:rsidRPr="00602808">
        <w:t xml:space="preserve"> into account HTTP header “accept”</w:t>
      </w:r>
    </w:p>
    <w:p w14:paraId="791DD2F1" w14:textId="77777777" w:rsidR="00602808" w:rsidRPr="00602808" w:rsidRDefault="00602808" w:rsidP="00602808">
      <w:r w:rsidRPr="00602808">
        <w:t>If Accept header contains *xml* the file provided will be xml trust translation file, any other case the file provided will be TPL format.</w:t>
      </w:r>
    </w:p>
    <w:p w14:paraId="08325ADF" w14:textId="77777777" w:rsidR="00602808" w:rsidRPr="00602808" w:rsidRDefault="00602808" w:rsidP="00602808"/>
    <w:p w14:paraId="0ED4BF1C" w14:textId="0F983762" w:rsidR="00602808" w:rsidRPr="00DE51B0" w:rsidRDefault="00DE51B0" w:rsidP="00602808">
      <w:pPr>
        <w:pStyle w:val="Ttulo1"/>
        <w:rPr>
          <w:rFonts w:asciiTheme="majorHAnsi" w:hAnsiTheme="majorHAnsi" w:cstheme="majorHAnsi"/>
        </w:rPr>
      </w:pPr>
      <w:r>
        <w:rPr>
          <w:rFonts w:asciiTheme="majorHAnsi" w:hAnsiTheme="majorHAnsi" w:cstheme="majorHAnsi"/>
        </w:rPr>
        <w:lastRenderedPageBreak/>
        <w:t>Example of Deployment</w:t>
      </w:r>
    </w:p>
    <w:p w14:paraId="12B43B17" w14:textId="77777777" w:rsidR="00602808" w:rsidRPr="00602808" w:rsidRDefault="00602808" w:rsidP="00602808">
      <w:r w:rsidRPr="00602808">
        <w:t xml:space="preserve">This is an example of how to deploy the TTA module in </w:t>
      </w:r>
      <w:proofErr w:type="spellStart"/>
      <w:proofErr w:type="gramStart"/>
      <w:r w:rsidRPr="00602808">
        <w:t>a</w:t>
      </w:r>
      <w:proofErr w:type="spellEnd"/>
      <w:proofErr w:type="gramEnd"/>
      <w:r w:rsidRPr="00602808">
        <w:t xml:space="preserve"> Apache Tomcat server with TSL. We encourage to </w:t>
      </w:r>
      <w:proofErr w:type="gramStart"/>
      <w:r w:rsidRPr="00602808">
        <w:t>take a look</w:t>
      </w:r>
      <w:proofErr w:type="gramEnd"/>
      <w:r w:rsidRPr="00602808">
        <w:t xml:space="preserve"> to the documentation of the application server used for the deployment.</w:t>
      </w:r>
    </w:p>
    <w:p w14:paraId="274B9163" w14:textId="77777777" w:rsidR="00602808" w:rsidRPr="00602808" w:rsidRDefault="00602808" w:rsidP="00602808"/>
    <w:p w14:paraId="24F7F9E1" w14:textId="6E3F4192" w:rsidR="00602808" w:rsidRDefault="00014483" w:rsidP="00602808">
      <w:pPr>
        <w:pStyle w:val="Ttulo2"/>
      </w:pPr>
      <w:r>
        <w:t xml:space="preserve"> </w:t>
      </w:r>
      <w:bookmarkStart w:id="20" w:name="_Toc30505556"/>
      <w:r>
        <w:t>SSL Certificates</w:t>
      </w:r>
      <w:r w:rsidR="00602808" w:rsidRPr="00602808">
        <w:t>:</w:t>
      </w:r>
      <w:bookmarkEnd w:id="20"/>
    </w:p>
    <w:p w14:paraId="1285AB8E" w14:textId="320BCB25" w:rsidR="00602808" w:rsidRDefault="00602808" w:rsidP="00602808">
      <w:r>
        <w:t>To</w:t>
      </w:r>
      <w:r w:rsidRPr="00602808">
        <w:t xml:space="preserve"> obtain valid X.509 certificate for the domain assigned to the server, in this case we will use the domain: tta-lightest.eu</w:t>
      </w:r>
    </w:p>
    <w:p w14:paraId="097D2841" w14:textId="77777777" w:rsidR="00DE51B0" w:rsidRPr="00602808" w:rsidRDefault="00DE51B0" w:rsidP="00602808"/>
    <w:p w14:paraId="2D1324DA" w14:textId="6A975371" w:rsidR="00602808" w:rsidRDefault="00DE51B0" w:rsidP="00602808">
      <w:r w:rsidRPr="00FE72F9">
        <w:rPr>
          <w:noProof/>
          <w:lang w:val="en-US"/>
        </w:rPr>
        <mc:AlternateContent>
          <mc:Choice Requires="wps">
            <w:drawing>
              <wp:inline distT="0" distB="0" distL="0" distR="0" wp14:anchorId="4A68FAAE" wp14:editId="6D97BCD6">
                <wp:extent cx="3810000" cy="1504950"/>
                <wp:effectExtent l="0" t="0" r="19050" b="19050"/>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1504950"/>
                        </a:xfrm>
                        <a:prstGeom prst="rect">
                          <a:avLst/>
                        </a:prstGeom>
                        <a:solidFill>
                          <a:srgbClr val="FFFFFF"/>
                        </a:solidFill>
                        <a:ln w="9525">
                          <a:solidFill>
                            <a:srgbClr val="000000"/>
                          </a:solidFill>
                          <a:miter lim="800000"/>
                          <a:headEnd/>
                          <a:tailEnd/>
                        </a:ln>
                      </wps:spPr>
                      <wps:txbx>
                        <w:txbxContent>
                          <w:p w14:paraId="7E70CB48" w14:textId="77777777" w:rsidR="00DE51B0" w:rsidRPr="00FE72F9" w:rsidRDefault="00DE51B0" w:rsidP="00DE51B0">
                            <w:pPr>
                              <w:rPr>
                                <w:color w:val="1E4E79"/>
                                <w:lang w:val="en-US"/>
                              </w:rPr>
                            </w:pPr>
                            <w:proofErr w:type="gramStart"/>
                            <w:r w:rsidRPr="00FE72F9">
                              <w:rPr>
                                <w:color w:val="1E4E79"/>
                                <w:lang w:val="en-US"/>
                              </w:rPr>
                              <w:t>:~</w:t>
                            </w:r>
                            <w:proofErr w:type="gramEnd"/>
                            <w:r w:rsidRPr="00FE72F9">
                              <w:rPr>
                                <w:color w:val="1E4E79"/>
                                <w:lang w:val="en-US"/>
                              </w:rPr>
                              <w:t>/tomcat/</w:t>
                            </w:r>
                            <w:proofErr w:type="spellStart"/>
                            <w:r w:rsidRPr="00FE72F9">
                              <w:rPr>
                                <w:color w:val="1E4E79"/>
                                <w:lang w:val="en-US"/>
                              </w:rPr>
                              <w:t>keystore</w:t>
                            </w:r>
                            <w:proofErr w:type="spellEnd"/>
                            <w:r w:rsidRPr="00FE72F9">
                              <w:rPr>
                                <w:color w:val="1E4E79"/>
                                <w:lang w:val="en-US"/>
                              </w:rPr>
                              <w:t xml:space="preserve">/cert$ </w:t>
                            </w:r>
                            <w:proofErr w:type="spellStart"/>
                            <w:r w:rsidRPr="00FE72F9">
                              <w:rPr>
                                <w:color w:val="1E4E79"/>
                                <w:lang w:val="en-US"/>
                              </w:rPr>
                              <w:t>ll</w:t>
                            </w:r>
                            <w:proofErr w:type="spellEnd"/>
                          </w:p>
                          <w:p w14:paraId="48339220" w14:textId="77777777" w:rsidR="00DE51B0" w:rsidRPr="00FE72F9" w:rsidRDefault="00DE51B0" w:rsidP="00DE51B0">
                            <w:pPr>
                              <w:rPr>
                                <w:color w:val="1E4E79"/>
                                <w:lang w:val="en-US"/>
                              </w:rPr>
                            </w:pPr>
                            <w:r w:rsidRPr="00FE72F9">
                              <w:rPr>
                                <w:color w:val="1E4E79"/>
                                <w:lang w:val="en-US"/>
                              </w:rPr>
                              <w:t>total 32</w:t>
                            </w:r>
                          </w:p>
                          <w:p w14:paraId="7D79B0F6" w14:textId="66E71FEF" w:rsidR="00DE51B0" w:rsidRPr="00FE72F9" w:rsidRDefault="00DE51B0" w:rsidP="00DE51B0">
                            <w:pPr>
                              <w:rPr>
                                <w:color w:val="1E4E79"/>
                                <w:lang w:val="en-US"/>
                              </w:rPr>
                            </w:pPr>
                            <w:proofErr w:type="spellStart"/>
                            <w:r w:rsidRPr="00FE72F9">
                              <w:rPr>
                                <w:color w:val="1E4E79"/>
                                <w:lang w:val="en-US"/>
                              </w:rPr>
                              <w:t>drwxrwxr</w:t>
                            </w:r>
                            <w:proofErr w:type="spellEnd"/>
                            <w:r w:rsidRPr="00FE72F9">
                              <w:rPr>
                                <w:color w:val="1E4E79"/>
                                <w:lang w:val="en-US"/>
                              </w:rPr>
                              <w:t xml:space="preserve">-x 2 </w:t>
                            </w:r>
                            <w:r>
                              <w:rPr>
                                <w:color w:val="1E4E79"/>
                                <w:lang w:val="en-US"/>
                              </w:rPr>
                              <w:t>admin</w:t>
                            </w:r>
                            <w:r w:rsidRPr="00FE72F9">
                              <w:rPr>
                                <w:color w:val="1E4E79"/>
                                <w:lang w:val="en-US"/>
                              </w:rPr>
                              <w:t xml:space="preserve"> 4096 May 13 </w:t>
                            </w:r>
                            <w:proofErr w:type="gramStart"/>
                            <w:r w:rsidRPr="00FE72F9">
                              <w:rPr>
                                <w:color w:val="1E4E79"/>
                                <w:lang w:val="en-US"/>
                              </w:rPr>
                              <w:t>13:41 .</w:t>
                            </w:r>
                            <w:proofErr w:type="gramEnd"/>
                            <w:r w:rsidRPr="00FE72F9">
                              <w:rPr>
                                <w:color w:val="1E4E79"/>
                                <w:lang w:val="en-US"/>
                              </w:rPr>
                              <w:t>/</w:t>
                            </w:r>
                          </w:p>
                          <w:p w14:paraId="4086B751" w14:textId="72C2B811" w:rsidR="00DE51B0" w:rsidRPr="00FE72F9" w:rsidRDefault="00DE51B0" w:rsidP="00DE51B0">
                            <w:pPr>
                              <w:rPr>
                                <w:color w:val="1E4E79"/>
                                <w:lang w:val="en-US"/>
                              </w:rPr>
                            </w:pPr>
                            <w:proofErr w:type="spellStart"/>
                            <w:r w:rsidRPr="00FE72F9">
                              <w:rPr>
                                <w:color w:val="1E4E79"/>
                                <w:lang w:val="en-US"/>
                              </w:rPr>
                              <w:t>drwxr</w:t>
                            </w:r>
                            <w:proofErr w:type="spellEnd"/>
                            <w:r w:rsidRPr="00FE72F9">
                              <w:rPr>
                                <w:color w:val="1E4E79"/>
                                <w:lang w:val="en-US"/>
                              </w:rPr>
                              <w:t>-</w:t>
                            </w:r>
                            <w:proofErr w:type="spellStart"/>
                            <w:r w:rsidRPr="00FE72F9">
                              <w:rPr>
                                <w:color w:val="1E4E79"/>
                                <w:lang w:val="en-US"/>
                              </w:rPr>
                              <w:t>xr</w:t>
                            </w:r>
                            <w:proofErr w:type="spellEnd"/>
                            <w:r w:rsidRPr="00FE72F9">
                              <w:rPr>
                                <w:color w:val="1E4E79"/>
                                <w:lang w:val="en-US"/>
                              </w:rPr>
                              <w:t xml:space="preserve">-x 3 </w:t>
                            </w:r>
                            <w:r>
                              <w:rPr>
                                <w:color w:val="1E4E79"/>
                                <w:lang w:val="en-US"/>
                              </w:rPr>
                              <w:t>admin</w:t>
                            </w:r>
                            <w:r w:rsidRPr="00FE72F9">
                              <w:rPr>
                                <w:color w:val="1E4E79"/>
                                <w:lang w:val="en-US"/>
                              </w:rPr>
                              <w:t xml:space="preserve"> 4096 May 13 12:46</w:t>
                            </w:r>
                            <w:proofErr w:type="gramStart"/>
                            <w:r w:rsidRPr="00FE72F9">
                              <w:rPr>
                                <w:color w:val="1E4E79"/>
                                <w:lang w:val="en-US"/>
                              </w:rPr>
                              <w:t xml:space="preserve"> ..</w:t>
                            </w:r>
                            <w:proofErr w:type="gramEnd"/>
                            <w:r w:rsidRPr="00FE72F9">
                              <w:rPr>
                                <w:color w:val="1E4E79"/>
                                <w:lang w:val="en-US"/>
                              </w:rPr>
                              <w:t>/</w:t>
                            </w:r>
                          </w:p>
                          <w:p w14:paraId="0B337246" w14:textId="65AC89B4" w:rsidR="00DE51B0" w:rsidRPr="00FE72F9" w:rsidRDefault="00DE51B0" w:rsidP="00DE51B0">
                            <w:pPr>
                              <w:rPr>
                                <w:color w:val="1E4E79"/>
                                <w:lang w:val="en-US"/>
                              </w:rPr>
                            </w:pPr>
                            <w:r w:rsidRPr="00FE72F9">
                              <w:rPr>
                                <w:color w:val="1E4E79"/>
                                <w:lang w:val="en-US"/>
                              </w:rPr>
                              <w:t>-</w:t>
                            </w:r>
                            <w:proofErr w:type="spellStart"/>
                            <w:r w:rsidRPr="00FE72F9">
                              <w:rPr>
                                <w:color w:val="1E4E79"/>
                                <w:lang w:val="en-US"/>
                              </w:rPr>
                              <w:t>rw</w:t>
                            </w:r>
                            <w:proofErr w:type="spellEnd"/>
                            <w:r w:rsidRPr="00FE72F9">
                              <w:rPr>
                                <w:color w:val="1E4E79"/>
                                <w:lang w:val="en-US"/>
                              </w:rPr>
                              <w:t>-</w:t>
                            </w:r>
                            <w:proofErr w:type="spellStart"/>
                            <w:r w:rsidRPr="00FE72F9">
                              <w:rPr>
                                <w:color w:val="1E4E79"/>
                                <w:lang w:val="en-US"/>
                              </w:rPr>
                              <w:t>rw</w:t>
                            </w:r>
                            <w:proofErr w:type="spellEnd"/>
                            <w:r w:rsidRPr="00FE72F9">
                              <w:rPr>
                                <w:color w:val="1E4E79"/>
                                <w:lang w:val="en-US"/>
                              </w:rPr>
                              <w:t xml:space="preserve">-r-- 1 </w:t>
                            </w:r>
                            <w:r>
                              <w:rPr>
                                <w:color w:val="1E4E79"/>
                                <w:lang w:val="en-US"/>
                              </w:rPr>
                              <w:t>admin</w:t>
                            </w:r>
                            <w:r w:rsidRPr="00FE72F9">
                              <w:rPr>
                                <w:color w:val="1E4E79"/>
                                <w:lang w:val="en-US"/>
                              </w:rPr>
                              <w:t xml:space="preserve"> 1915 May 10 12:51 cert3.pem</w:t>
                            </w:r>
                          </w:p>
                          <w:p w14:paraId="4FB3A4B8" w14:textId="51983449" w:rsidR="00DE51B0" w:rsidRPr="00FE72F9" w:rsidRDefault="00DE51B0" w:rsidP="00DE51B0">
                            <w:pPr>
                              <w:rPr>
                                <w:color w:val="1E4E79"/>
                                <w:lang w:val="en-US"/>
                              </w:rPr>
                            </w:pPr>
                            <w:r w:rsidRPr="00FE72F9">
                              <w:rPr>
                                <w:color w:val="1E4E79"/>
                                <w:lang w:val="en-US"/>
                              </w:rPr>
                              <w:t>-</w:t>
                            </w:r>
                            <w:proofErr w:type="spellStart"/>
                            <w:r w:rsidRPr="00FE72F9">
                              <w:rPr>
                                <w:color w:val="1E4E79"/>
                                <w:lang w:val="en-US"/>
                              </w:rPr>
                              <w:t>rw</w:t>
                            </w:r>
                            <w:proofErr w:type="spellEnd"/>
                            <w:r w:rsidRPr="00FE72F9">
                              <w:rPr>
                                <w:color w:val="1E4E79"/>
                                <w:lang w:val="en-US"/>
                              </w:rPr>
                              <w:t>-</w:t>
                            </w:r>
                            <w:proofErr w:type="spellStart"/>
                            <w:r w:rsidRPr="00FE72F9">
                              <w:rPr>
                                <w:color w:val="1E4E79"/>
                                <w:lang w:val="en-US"/>
                              </w:rPr>
                              <w:t>rw</w:t>
                            </w:r>
                            <w:proofErr w:type="spellEnd"/>
                            <w:r w:rsidRPr="00FE72F9">
                              <w:rPr>
                                <w:color w:val="1E4E79"/>
                                <w:lang w:val="en-US"/>
                              </w:rPr>
                              <w:t xml:space="preserve">-r-- 1 </w:t>
                            </w:r>
                            <w:r>
                              <w:rPr>
                                <w:color w:val="1E4E79"/>
                                <w:lang w:val="en-US"/>
                              </w:rPr>
                              <w:t>admin</w:t>
                            </w:r>
                            <w:r w:rsidRPr="00FE72F9">
                              <w:rPr>
                                <w:color w:val="1E4E79"/>
                                <w:lang w:val="en-US"/>
                              </w:rPr>
                              <w:t xml:space="preserve"> 1647 May 10 12:51 chain3.pem</w:t>
                            </w:r>
                          </w:p>
                          <w:p w14:paraId="39C31703" w14:textId="359A115A" w:rsidR="00DE51B0" w:rsidRPr="00FE72F9" w:rsidRDefault="00DE51B0" w:rsidP="00DE51B0">
                            <w:pPr>
                              <w:rPr>
                                <w:color w:val="1E4E79"/>
                                <w:lang w:val="en-US"/>
                              </w:rPr>
                            </w:pPr>
                            <w:r w:rsidRPr="00FE72F9">
                              <w:rPr>
                                <w:color w:val="1E4E79"/>
                                <w:lang w:val="en-US"/>
                              </w:rPr>
                              <w:t>-</w:t>
                            </w:r>
                            <w:proofErr w:type="spellStart"/>
                            <w:r w:rsidRPr="00FE72F9">
                              <w:rPr>
                                <w:color w:val="1E4E79"/>
                                <w:lang w:val="en-US"/>
                              </w:rPr>
                              <w:t>rw</w:t>
                            </w:r>
                            <w:proofErr w:type="spellEnd"/>
                            <w:r w:rsidRPr="00FE72F9">
                              <w:rPr>
                                <w:color w:val="1E4E79"/>
                                <w:lang w:val="en-US"/>
                              </w:rPr>
                              <w:t>-</w:t>
                            </w:r>
                            <w:proofErr w:type="spellStart"/>
                            <w:r w:rsidRPr="00FE72F9">
                              <w:rPr>
                                <w:color w:val="1E4E79"/>
                                <w:lang w:val="en-US"/>
                              </w:rPr>
                              <w:t>rw</w:t>
                            </w:r>
                            <w:proofErr w:type="spellEnd"/>
                            <w:r w:rsidRPr="00FE72F9">
                              <w:rPr>
                                <w:color w:val="1E4E79"/>
                                <w:lang w:val="en-US"/>
                              </w:rPr>
                              <w:t xml:space="preserve">-r-- 1 </w:t>
                            </w:r>
                            <w:r>
                              <w:rPr>
                                <w:color w:val="1E4E79"/>
                                <w:lang w:val="en-US"/>
                              </w:rPr>
                              <w:t>admin</w:t>
                            </w:r>
                            <w:r w:rsidRPr="00FE72F9">
                              <w:rPr>
                                <w:color w:val="1E4E79"/>
                                <w:lang w:val="en-US"/>
                              </w:rPr>
                              <w:t xml:space="preserve"> 3562 May 10 12:51 fullchain3.pem</w:t>
                            </w:r>
                          </w:p>
                          <w:p w14:paraId="0C56A4B6" w14:textId="6125E2FD" w:rsidR="00DE51B0" w:rsidRPr="00FE72F9" w:rsidRDefault="00DE51B0" w:rsidP="00DE51B0">
                            <w:pPr>
                              <w:rPr>
                                <w:color w:val="1E4E79"/>
                                <w:lang w:val="en-US"/>
                              </w:rPr>
                            </w:pPr>
                            <w:r w:rsidRPr="00FE72F9">
                              <w:rPr>
                                <w:color w:val="1E4E79"/>
                                <w:lang w:val="en-US"/>
                              </w:rPr>
                              <w:t>-</w:t>
                            </w:r>
                            <w:proofErr w:type="spellStart"/>
                            <w:r w:rsidRPr="00FE72F9">
                              <w:rPr>
                                <w:color w:val="1E4E79"/>
                                <w:lang w:val="en-US"/>
                              </w:rPr>
                              <w:t>rw</w:t>
                            </w:r>
                            <w:proofErr w:type="spellEnd"/>
                            <w:r w:rsidRPr="00FE72F9">
                              <w:rPr>
                                <w:color w:val="1E4E79"/>
                                <w:lang w:val="en-US"/>
                              </w:rPr>
                              <w:t>-</w:t>
                            </w:r>
                            <w:proofErr w:type="spellStart"/>
                            <w:r w:rsidRPr="00FE72F9">
                              <w:rPr>
                                <w:color w:val="1E4E79"/>
                                <w:lang w:val="en-US"/>
                              </w:rPr>
                              <w:t>rw</w:t>
                            </w:r>
                            <w:proofErr w:type="spellEnd"/>
                            <w:r w:rsidRPr="00FE72F9">
                              <w:rPr>
                                <w:color w:val="1E4E79"/>
                                <w:lang w:val="en-US"/>
                              </w:rPr>
                              <w:t xml:space="preserve">-r-- 1 </w:t>
                            </w:r>
                            <w:r>
                              <w:rPr>
                                <w:color w:val="1E4E79"/>
                                <w:lang w:val="en-US"/>
                              </w:rPr>
                              <w:t>admin</w:t>
                            </w:r>
                            <w:r w:rsidRPr="00FE72F9">
                              <w:rPr>
                                <w:color w:val="1E4E79"/>
                                <w:lang w:val="en-US"/>
                              </w:rPr>
                              <w:t xml:space="preserve"> 1704 May 10 12:51 privkey3.pem</w:t>
                            </w:r>
                          </w:p>
                          <w:p w14:paraId="72F98CB1" w14:textId="77777777" w:rsidR="00DE51B0" w:rsidRPr="00FE72F9" w:rsidRDefault="00DE51B0" w:rsidP="00DE51B0">
                            <w:pPr>
                              <w:rPr>
                                <w:lang w:val="en-US"/>
                              </w:rPr>
                            </w:pPr>
                          </w:p>
                        </w:txbxContent>
                      </wps:txbx>
                      <wps:bodyPr rot="0" vert="horz" wrap="square" lIns="91440" tIns="45720" rIns="91440" bIns="45720" anchor="t" anchorCtr="0">
                        <a:noAutofit/>
                      </wps:bodyPr>
                    </wps:wsp>
                  </a:graphicData>
                </a:graphic>
              </wp:inline>
            </w:drawing>
          </mc:Choice>
          <mc:Fallback>
            <w:pict>
              <v:shape w14:anchorId="4A68FAAE" id="Cuadro de texto 2" o:spid="_x0000_s1035" type="#_x0000_t202" style="width:300pt;height:1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">
                <v:textbox>
                  <w:txbxContent>
                    <w:p w14:paraId="7E70CB48" w14:textId="77777777" w:rsidR="00DE51B0" w:rsidRPr="00FE72F9" w:rsidRDefault="00DE51B0" w:rsidP="00DE51B0">
                      <w:pPr>
                        <w:rPr>
                          <w:color w:val="1E4E79"/>
                          <w:lang w:val="en-US"/>
                        </w:rPr>
                      </w:pPr>
                      <w:proofErr w:type="gramStart"/>
                      <w:r w:rsidRPr="00FE72F9">
                        <w:rPr>
                          <w:color w:val="1E4E79"/>
                          <w:lang w:val="en-US"/>
                        </w:rPr>
                        <w:t>:~</w:t>
                      </w:r>
                      <w:proofErr w:type="gramEnd"/>
                      <w:r w:rsidRPr="00FE72F9">
                        <w:rPr>
                          <w:color w:val="1E4E79"/>
                          <w:lang w:val="en-US"/>
                        </w:rPr>
                        <w:t>/tomcat/</w:t>
                      </w:r>
                      <w:proofErr w:type="spellStart"/>
                      <w:r w:rsidRPr="00FE72F9">
                        <w:rPr>
                          <w:color w:val="1E4E79"/>
                          <w:lang w:val="en-US"/>
                        </w:rPr>
                        <w:t>keystore</w:t>
                      </w:r>
                      <w:proofErr w:type="spellEnd"/>
                      <w:r w:rsidRPr="00FE72F9">
                        <w:rPr>
                          <w:color w:val="1E4E79"/>
                          <w:lang w:val="en-US"/>
                        </w:rPr>
                        <w:t xml:space="preserve">/cert$ </w:t>
                      </w:r>
                      <w:proofErr w:type="spellStart"/>
                      <w:r w:rsidRPr="00FE72F9">
                        <w:rPr>
                          <w:color w:val="1E4E79"/>
                          <w:lang w:val="en-US"/>
                        </w:rPr>
                        <w:t>ll</w:t>
                      </w:r>
                      <w:proofErr w:type="spellEnd"/>
                    </w:p>
                    <w:p w14:paraId="48339220" w14:textId="77777777" w:rsidR="00DE51B0" w:rsidRPr="00FE72F9" w:rsidRDefault="00DE51B0" w:rsidP="00DE51B0">
                      <w:pPr>
                        <w:rPr>
                          <w:color w:val="1E4E79"/>
                          <w:lang w:val="en-US"/>
                        </w:rPr>
                      </w:pPr>
                      <w:r w:rsidRPr="00FE72F9">
                        <w:rPr>
                          <w:color w:val="1E4E79"/>
                          <w:lang w:val="en-US"/>
                        </w:rPr>
                        <w:t>total 32</w:t>
                      </w:r>
                    </w:p>
                    <w:p w14:paraId="7D79B0F6" w14:textId="66E71FEF" w:rsidR="00DE51B0" w:rsidRPr="00FE72F9" w:rsidRDefault="00DE51B0" w:rsidP="00DE51B0">
                      <w:pPr>
                        <w:rPr>
                          <w:color w:val="1E4E79"/>
                          <w:lang w:val="en-US"/>
                        </w:rPr>
                      </w:pPr>
                      <w:proofErr w:type="spellStart"/>
                      <w:r w:rsidRPr="00FE72F9">
                        <w:rPr>
                          <w:color w:val="1E4E79"/>
                          <w:lang w:val="en-US"/>
                        </w:rPr>
                        <w:t>drwxrwxr</w:t>
                      </w:r>
                      <w:proofErr w:type="spellEnd"/>
                      <w:r w:rsidRPr="00FE72F9">
                        <w:rPr>
                          <w:color w:val="1E4E79"/>
                          <w:lang w:val="en-US"/>
                        </w:rPr>
                        <w:t xml:space="preserve">-x 2 </w:t>
                      </w:r>
                      <w:r>
                        <w:rPr>
                          <w:color w:val="1E4E79"/>
                          <w:lang w:val="en-US"/>
                        </w:rPr>
                        <w:t>admin</w:t>
                      </w:r>
                      <w:r w:rsidRPr="00FE72F9">
                        <w:rPr>
                          <w:color w:val="1E4E79"/>
                          <w:lang w:val="en-US"/>
                        </w:rPr>
                        <w:t xml:space="preserve"> 4096 May 13 </w:t>
                      </w:r>
                      <w:proofErr w:type="gramStart"/>
                      <w:r w:rsidRPr="00FE72F9">
                        <w:rPr>
                          <w:color w:val="1E4E79"/>
                          <w:lang w:val="en-US"/>
                        </w:rPr>
                        <w:t>13:41 .</w:t>
                      </w:r>
                      <w:proofErr w:type="gramEnd"/>
                      <w:r w:rsidRPr="00FE72F9">
                        <w:rPr>
                          <w:color w:val="1E4E79"/>
                          <w:lang w:val="en-US"/>
                        </w:rPr>
                        <w:t>/</w:t>
                      </w:r>
                    </w:p>
                    <w:p w14:paraId="4086B751" w14:textId="72C2B811" w:rsidR="00DE51B0" w:rsidRPr="00FE72F9" w:rsidRDefault="00DE51B0" w:rsidP="00DE51B0">
                      <w:pPr>
                        <w:rPr>
                          <w:color w:val="1E4E79"/>
                          <w:lang w:val="en-US"/>
                        </w:rPr>
                      </w:pPr>
                      <w:proofErr w:type="spellStart"/>
                      <w:r w:rsidRPr="00FE72F9">
                        <w:rPr>
                          <w:color w:val="1E4E79"/>
                          <w:lang w:val="en-US"/>
                        </w:rPr>
                        <w:t>drwxr</w:t>
                      </w:r>
                      <w:proofErr w:type="spellEnd"/>
                      <w:r w:rsidRPr="00FE72F9">
                        <w:rPr>
                          <w:color w:val="1E4E79"/>
                          <w:lang w:val="en-US"/>
                        </w:rPr>
                        <w:t>-</w:t>
                      </w:r>
                      <w:proofErr w:type="spellStart"/>
                      <w:r w:rsidRPr="00FE72F9">
                        <w:rPr>
                          <w:color w:val="1E4E79"/>
                          <w:lang w:val="en-US"/>
                        </w:rPr>
                        <w:t>xr</w:t>
                      </w:r>
                      <w:proofErr w:type="spellEnd"/>
                      <w:r w:rsidRPr="00FE72F9">
                        <w:rPr>
                          <w:color w:val="1E4E79"/>
                          <w:lang w:val="en-US"/>
                        </w:rPr>
                        <w:t xml:space="preserve">-x 3 </w:t>
                      </w:r>
                      <w:r>
                        <w:rPr>
                          <w:color w:val="1E4E79"/>
                          <w:lang w:val="en-US"/>
                        </w:rPr>
                        <w:t>admin</w:t>
                      </w:r>
                      <w:r w:rsidRPr="00FE72F9">
                        <w:rPr>
                          <w:color w:val="1E4E79"/>
                          <w:lang w:val="en-US"/>
                        </w:rPr>
                        <w:t xml:space="preserve"> 4096 May 13 12:46</w:t>
                      </w:r>
                      <w:proofErr w:type="gramStart"/>
                      <w:r w:rsidRPr="00FE72F9">
                        <w:rPr>
                          <w:color w:val="1E4E79"/>
                          <w:lang w:val="en-US"/>
                        </w:rPr>
                        <w:t xml:space="preserve"> ..</w:t>
                      </w:r>
                      <w:proofErr w:type="gramEnd"/>
                      <w:r w:rsidRPr="00FE72F9">
                        <w:rPr>
                          <w:color w:val="1E4E79"/>
                          <w:lang w:val="en-US"/>
                        </w:rPr>
                        <w:t>/</w:t>
                      </w:r>
                    </w:p>
                    <w:p w14:paraId="0B337246" w14:textId="65AC89B4" w:rsidR="00DE51B0" w:rsidRPr="00FE72F9" w:rsidRDefault="00DE51B0" w:rsidP="00DE51B0">
                      <w:pPr>
                        <w:rPr>
                          <w:color w:val="1E4E79"/>
                          <w:lang w:val="en-US"/>
                        </w:rPr>
                      </w:pPr>
                      <w:r w:rsidRPr="00FE72F9">
                        <w:rPr>
                          <w:color w:val="1E4E79"/>
                          <w:lang w:val="en-US"/>
                        </w:rPr>
                        <w:t>-</w:t>
                      </w:r>
                      <w:proofErr w:type="spellStart"/>
                      <w:r w:rsidRPr="00FE72F9">
                        <w:rPr>
                          <w:color w:val="1E4E79"/>
                          <w:lang w:val="en-US"/>
                        </w:rPr>
                        <w:t>rw</w:t>
                      </w:r>
                      <w:proofErr w:type="spellEnd"/>
                      <w:r w:rsidRPr="00FE72F9">
                        <w:rPr>
                          <w:color w:val="1E4E79"/>
                          <w:lang w:val="en-US"/>
                        </w:rPr>
                        <w:t>-</w:t>
                      </w:r>
                      <w:proofErr w:type="spellStart"/>
                      <w:r w:rsidRPr="00FE72F9">
                        <w:rPr>
                          <w:color w:val="1E4E79"/>
                          <w:lang w:val="en-US"/>
                        </w:rPr>
                        <w:t>rw</w:t>
                      </w:r>
                      <w:proofErr w:type="spellEnd"/>
                      <w:r w:rsidRPr="00FE72F9">
                        <w:rPr>
                          <w:color w:val="1E4E79"/>
                          <w:lang w:val="en-US"/>
                        </w:rPr>
                        <w:t xml:space="preserve">-r-- 1 </w:t>
                      </w:r>
                      <w:proofErr w:type="spellStart"/>
                      <w:r>
                        <w:rPr>
                          <w:color w:val="1E4E79"/>
                          <w:lang w:val="en-US"/>
                        </w:rPr>
                        <w:t>admin</w:t>
                      </w:r>
                      <w:r w:rsidRPr="00FE72F9">
                        <w:rPr>
                          <w:color w:val="1E4E79"/>
                          <w:lang w:val="en-US"/>
                        </w:rPr>
                        <w:t xml:space="preserve"> 1915 M</w:t>
                      </w:r>
                      <w:proofErr w:type="spellEnd"/>
                      <w:r w:rsidRPr="00FE72F9">
                        <w:rPr>
                          <w:color w:val="1E4E79"/>
                          <w:lang w:val="en-US"/>
                        </w:rPr>
                        <w:t>ay 10 12:51 cert3.pem</w:t>
                      </w:r>
                    </w:p>
                    <w:p w14:paraId="4FB3A4B8" w14:textId="51983449" w:rsidR="00DE51B0" w:rsidRPr="00FE72F9" w:rsidRDefault="00DE51B0" w:rsidP="00DE51B0">
                      <w:pPr>
                        <w:rPr>
                          <w:color w:val="1E4E79"/>
                          <w:lang w:val="en-US"/>
                        </w:rPr>
                      </w:pPr>
                      <w:r w:rsidRPr="00FE72F9">
                        <w:rPr>
                          <w:color w:val="1E4E79"/>
                          <w:lang w:val="en-US"/>
                        </w:rPr>
                        <w:t>-</w:t>
                      </w:r>
                      <w:proofErr w:type="spellStart"/>
                      <w:r w:rsidRPr="00FE72F9">
                        <w:rPr>
                          <w:color w:val="1E4E79"/>
                          <w:lang w:val="en-US"/>
                        </w:rPr>
                        <w:t>rw</w:t>
                      </w:r>
                      <w:proofErr w:type="spellEnd"/>
                      <w:r w:rsidRPr="00FE72F9">
                        <w:rPr>
                          <w:color w:val="1E4E79"/>
                          <w:lang w:val="en-US"/>
                        </w:rPr>
                        <w:t>-</w:t>
                      </w:r>
                      <w:proofErr w:type="spellStart"/>
                      <w:r w:rsidRPr="00FE72F9">
                        <w:rPr>
                          <w:color w:val="1E4E79"/>
                          <w:lang w:val="en-US"/>
                        </w:rPr>
                        <w:t>rw</w:t>
                      </w:r>
                      <w:proofErr w:type="spellEnd"/>
                      <w:r w:rsidRPr="00FE72F9">
                        <w:rPr>
                          <w:color w:val="1E4E79"/>
                          <w:lang w:val="en-US"/>
                        </w:rPr>
                        <w:t xml:space="preserve">-r-- 1 </w:t>
                      </w:r>
                      <w:r>
                        <w:rPr>
                          <w:color w:val="1E4E79"/>
                          <w:lang w:val="en-US"/>
                        </w:rPr>
                        <w:t>admin</w:t>
                      </w:r>
                      <w:r w:rsidRPr="00FE72F9">
                        <w:rPr>
                          <w:color w:val="1E4E79"/>
                          <w:lang w:val="en-US"/>
                        </w:rPr>
                        <w:t xml:space="preserve"> 1647 May 10 12:51 chain3.pem</w:t>
                      </w:r>
                    </w:p>
                    <w:p w14:paraId="39C31703" w14:textId="359A115A" w:rsidR="00DE51B0" w:rsidRPr="00FE72F9" w:rsidRDefault="00DE51B0" w:rsidP="00DE51B0">
                      <w:pPr>
                        <w:rPr>
                          <w:color w:val="1E4E79"/>
                          <w:lang w:val="en-US"/>
                        </w:rPr>
                      </w:pPr>
                      <w:r w:rsidRPr="00FE72F9">
                        <w:rPr>
                          <w:color w:val="1E4E79"/>
                          <w:lang w:val="en-US"/>
                        </w:rPr>
                        <w:t>-</w:t>
                      </w:r>
                      <w:proofErr w:type="spellStart"/>
                      <w:r w:rsidRPr="00FE72F9">
                        <w:rPr>
                          <w:color w:val="1E4E79"/>
                          <w:lang w:val="en-US"/>
                        </w:rPr>
                        <w:t>rw</w:t>
                      </w:r>
                      <w:proofErr w:type="spellEnd"/>
                      <w:r w:rsidRPr="00FE72F9">
                        <w:rPr>
                          <w:color w:val="1E4E79"/>
                          <w:lang w:val="en-US"/>
                        </w:rPr>
                        <w:t>-</w:t>
                      </w:r>
                      <w:proofErr w:type="spellStart"/>
                      <w:r w:rsidRPr="00FE72F9">
                        <w:rPr>
                          <w:color w:val="1E4E79"/>
                          <w:lang w:val="en-US"/>
                        </w:rPr>
                        <w:t>rw</w:t>
                      </w:r>
                      <w:proofErr w:type="spellEnd"/>
                      <w:r w:rsidRPr="00FE72F9">
                        <w:rPr>
                          <w:color w:val="1E4E79"/>
                          <w:lang w:val="en-US"/>
                        </w:rPr>
                        <w:t xml:space="preserve">-r-- 1 </w:t>
                      </w:r>
                      <w:r>
                        <w:rPr>
                          <w:color w:val="1E4E79"/>
                          <w:lang w:val="en-US"/>
                        </w:rPr>
                        <w:t>admin</w:t>
                      </w:r>
                      <w:r w:rsidRPr="00FE72F9">
                        <w:rPr>
                          <w:color w:val="1E4E79"/>
                          <w:lang w:val="en-US"/>
                        </w:rPr>
                        <w:t xml:space="preserve"> 3562 May 10 12:51 fullchain3.pem</w:t>
                      </w:r>
                    </w:p>
                    <w:p w14:paraId="0C56A4B6" w14:textId="6125E2FD" w:rsidR="00DE51B0" w:rsidRPr="00FE72F9" w:rsidRDefault="00DE51B0" w:rsidP="00DE51B0">
                      <w:pPr>
                        <w:rPr>
                          <w:color w:val="1E4E79"/>
                          <w:lang w:val="en-US"/>
                        </w:rPr>
                      </w:pPr>
                      <w:r w:rsidRPr="00FE72F9">
                        <w:rPr>
                          <w:color w:val="1E4E79"/>
                          <w:lang w:val="en-US"/>
                        </w:rPr>
                        <w:t>-</w:t>
                      </w:r>
                      <w:proofErr w:type="spellStart"/>
                      <w:r w:rsidRPr="00FE72F9">
                        <w:rPr>
                          <w:color w:val="1E4E79"/>
                          <w:lang w:val="en-US"/>
                        </w:rPr>
                        <w:t>rw</w:t>
                      </w:r>
                      <w:proofErr w:type="spellEnd"/>
                      <w:r w:rsidRPr="00FE72F9">
                        <w:rPr>
                          <w:color w:val="1E4E79"/>
                          <w:lang w:val="en-US"/>
                        </w:rPr>
                        <w:t>-</w:t>
                      </w:r>
                      <w:proofErr w:type="spellStart"/>
                      <w:r w:rsidRPr="00FE72F9">
                        <w:rPr>
                          <w:color w:val="1E4E79"/>
                          <w:lang w:val="en-US"/>
                        </w:rPr>
                        <w:t>rw</w:t>
                      </w:r>
                      <w:proofErr w:type="spellEnd"/>
                      <w:r w:rsidRPr="00FE72F9">
                        <w:rPr>
                          <w:color w:val="1E4E79"/>
                          <w:lang w:val="en-US"/>
                        </w:rPr>
                        <w:t xml:space="preserve">-r-- 1 </w:t>
                      </w:r>
                      <w:r>
                        <w:rPr>
                          <w:color w:val="1E4E79"/>
                          <w:lang w:val="en-US"/>
                        </w:rPr>
                        <w:t>admin</w:t>
                      </w:r>
                      <w:r w:rsidRPr="00FE72F9">
                        <w:rPr>
                          <w:color w:val="1E4E79"/>
                          <w:lang w:val="en-US"/>
                        </w:rPr>
                        <w:t xml:space="preserve"> 1704 May 10 12:51 privkey3.pem</w:t>
                      </w:r>
                    </w:p>
                    <w:p w14:paraId="72F98CB1" w14:textId="77777777" w:rsidR="00DE51B0" w:rsidRPr="00FE72F9" w:rsidRDefault="00DE51B0" w:rsidP="00DE51B0">
                      <w:pPr>
                        <w:rPr>
                          <w:lang w:val="en-US"/>
                        </w:rPr>
                      </w:pPr>
                    </w:p>
                  </w:txbxContent>
                </v:textbox>
                <w10:anchorlock/>
              </v:shape>
            </w:pict>
          </mc:Fallback>
        </mc:AlternateContent>
      </w:r>
    </w:p>
    <w:p w14:paraId="362445A9" w14:textId="7F5B06DD" w:rsidR="00DE51B0" w:rsidRPr="00602808" w:rsidRDefault="00DE51B0" w:rsidP="00602808"/>
    <w:p w14:paraId="7C577A47" w14:textId="3550735D" w:rsidR="00602808" w:rsidRDefault="00014483" w:rsidP="00602808">
      <w:pPr>
        <w:pStyle w:val="Ttulo2"/>
      </w:pPr>
      <w:r>
        <w:t xml:space="preserve"> </w:t>
      </w:r>
      <w:bookmarkStart w:id="21" w:name="_Toc30505557"/>
      <w:r>
        <w:t>Application servers</w:t>
      </w:r>
      <w:bookmarkEnd w:id="21"/>
    </w:p>
    <w:p w14:paraId="527996DC" w14:textId="09DDC48A" w:rsidR="00602808" w:rsidRDefault="00602808" w:rsidP="00602808">
      <w:r>
        <w:t>T</w:t>
      </w:r>
      <w:r w:rsidRPr="00602808">
        <w:t xml:space="preserve">o deploy Apache Tomcat server, in this example we use Tomcat v8: </w:t>
      </w:r>
      <w:hyperlink r:id="rId26" w:history="1">
        <w:r w:rsidR="00DE51B0" w:rsidRPr="008A0ACA">
          <w:rPr>
            <w:rStyle w:val="Hipervnculo"/>
          </w:rPr>
          <w:t>https://tomcat.apache.org/download-80.cgi</w:t>
        </w:r>
      </w:hyperlink>
    </w:p>
    <w:p w14:paraId="1D9D63B2" w14:textId="77777777" w:rsidR="00602808" w:rsidRPr="00602808" w:rsidRDefault="00602808" w:rsidP="00602808"/>
    <w:p w14:paraId="3A065B1D" w14:textId="77777777" w:rsidR="00602808" w:rsidRPr="00602808" w:rsidRDefault="00602808" w:rsidP="00602808">
      <w:r w:rsidRPr="00602808">
        <w:t>Set the https connector by editing its configuration file server.xml and setting the certificates for TSL:</w:t>
      </w:r>
    </w:p>
    <w:p w14:paraId="20E22AE6" w14:textId="3C2D677D" w:rsidR="00602808" w:rsidRPr="00602808" w:rsidRDefault="00DE51B0" w:rsidP="00602808">
      <w:r w:rsidRPr="00FE72F9">
        <w:rPr>
          <w:noProof/>
          <w:lang w:val="en-US"/>
        </w:rPr>
        <mc:AlternateContent>
          <mc:Choice Requires="wps">
            <w:drawing>
              <wp:anchor distT="45720" distB="45720" distL="114300" distR="114300" simplePos="0" relativeHeight="251683328" behindDoc="0" locked="0" layoutInCell="1" allowOverlap="1" wp14:anchorId="34E7E799" wp14:editId="3FACB378">
                <wp:simplePos x="0" y="0"/>
                <wp:positionH relativeFrom="margin">
                  <wp:posOffset>0</wp:posOffset>
                </wp:positionH>
                <wp:positionV relativeFrom="paragraph">
                  <wp:posOffset>226060</wp:posOffset>
                </wp:positionV>
                <wp:extent cx="6191250" cy="2009775"/>
                <wp:effectExtent l="0" t="0" r="19050" b="28575"/>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0" cy="2009775"/>
                        </a:xfrm>
                        <a:prstGeom prst="rect">
                          <a:avLst/>
                        </a:prstGeom>
                        <a:solidFill>
                          <a:srgbClr val="FFFFFF"/>
                        </a:solidFill>
                        <a:ln w="9525">
                          <a:solidFill>
                            <a:srgbClr val="000000"/>
                          </a:solidFill>
                          <a:miter lim="800000"/>
                          <a:headEnd/>
                          <a:tailEnd/>
                        </a:ln>
                      </wps:spPr>
                      <wps:txbx>
                        <w:txbxContent>
                          <w:p w14:paraId="61EBD089" w14:textId="77777777" w:rsidR="00DE51B0" w:rsidRPr="00FE72F9" w:rsidRDefault="00DE51B0" w:rsidP="00DE51B0">
                            <w:pPr>
                              <w:rPr>
                                <w:color w:val="2E75B5"/>
                                <w:lang w:val="en-US"/>
                              </w:rPr>
                            </w:pPr>
                            <w:r w:rsidRPr="00FE72F9">
                              <w:rPr>
                                <w:color w:val="2E75B5"/>
                                <w:lang w:val="en-US"/>
                              </w:rPr>
                              <w:t>&lt;Connector port="</w:t>
                            </w:r>
                            <w:r w:rsidRPr="00FE72F9">
                              <w:rPr>
                                <w:color w:val="2E75B5"/>
                                <w:highlight w:val="green"/>
                                <w:lang w:val="en-US"/>
                              </w:rPr>
                              <w:t>8081</w:t>
                            </w:r>
                            <w:r w:rsidRPr="00FE72F9">
                              <w:rPr>
                                <w:color w:val="2E75B5"/>
                                <w:lang w:val="en-US"/>
                              </w:rPr>
                              <w:t xml:space="preserve">" protocol="HTTP/1.1" </w:t>
                            </w:r>
                            <w:proofErr w:type="spellStart"/>
                            <w:r w:rsidRPr="00FE72F9">
                              <w:rPr>
                                <w:color w:val="2E75B5"/>
                                <w:lang w:val="en-US"/>
                              </w:rPr>
                              <w:t>connectionTimeout</w:t>
                            </w:r>
                            <w:proofErr w:type="spellEnd"/>
                            <w:r w:rsidRPr="00FE72F9">
                              <w:rPr>
                                <w:color w:val="2E75B5"/>
                                <w:lang w:val="en-US"/>
                              </w:rPr>
                              <w:t xml:space="preserve">="20000" </w:t>
                            </w:r>
                            <w:proofErr w:type="spellStart"/>
                            <w:r w:rsidRPr="00FE72F9">
                              <w:rPr>
                                <w:color w:val="2E75B5"/>
                                <w:lang w:val="en-US"/>
                              </w:rPr>
                              <w:t>redirectPort</w:t>
                            </w:r>
                            <w:proofErr w:type="spellEnd"/>
                            <w:r w:rsidRPr="00FE72F9">
                              <w:rPr>
                                <w:color w:val="2E75B5"/>
                                <w:lang w:val="en-US"/>
                              </w:rPr>
                              <w:t>="</w:t>
                            </w:r>
                            <w:r w:rsidRPr="00FE72F9">
                              <w:rPr>
                                <w:color w:val="2E75B5"/>
                                <w:highlight w:val="green"/>
                                <w:lang w:val="en-US"/>
                              </w:rPr>
                              <w:t>8441</w:t>
                            </w:r>
                            <w:r w:rsidRPr="00FE72F9">
                              <w:rPr>
                                <w:color w:val="2E75B5"/>
                                <w:lang w:val="en-US"/>
                              </w:rPr>
                              <w:t>" /&gt;</w:t>
                            </w:r>
                          </w:p>
                          <w:p w14:paraId="2EAC010C" w14:textId="77777777" w:rsidR="00DE51B0" w:rsidRPr="00FE72F9" w:rsidRDefault="00DE51B0" w:rsidP="00DE51B0">
                            <w:pPr>
                              <w:rPr>
                                <w:color w:val="2E75B5"/>
                                <w:lang w:val="en-US"/>
                              </w:rPr>
                            </w:pPr>
                            <w:r w:rsidRPr="00FE72F9">
                              <w:rPr>
                                <w:color w:val="2E75B5"/>
                                <w:lang w:val="en-US"/>
                              </w:rPr>
                              <w:t> </w:t>
                            </w:r>
                          </w:p>
                          <w:p w14:paraId="17B0E4B5" w14:textId="77777777" w:rsidR="00DE51B0" w:rsidRPr="00FE72F9" w:rsidRDefault="00DE51B0" w:rsidP="00DE51B0">
                            <w:pPr>
                              <w:rPr>
                                <w:color w:val="2E75B5"/>
                                <w:lang w:val="en-US"/>
                              </w:rPr>
                            </w:pPr>
                            <w:r w:rsidRPr="00FE72F9">
                              <w:rPr>
                                <w:color w:val="2E75B5"/>
                                <w:lang w:val="en-US"/>
                              </w:rPr>
                              <w:t>&lt;Connector port="</w:t>
                            </w:r>
                            <w:r w:rsidRPr="00FE72F9">
                              <w:rPr>
                                <w:color w:val="2E75B5"/>
                                <w:highlight w:val="green"/>
                                <w:lang w:val="en-US"/>
                              </w:rPr>
                              <w:t>8441</w:t>
                            </w:r>
                            <w:r w:rsidRPr="00FE72F9">
                              <w:rPr>
                                <w:color w:val="2E75B5"/>
                                <w:lang w:val="en-US"/>
                              </w:rPr>
                              <w:t>" protocol="</w:t>
                            </w:r>
                            <w:proofErr w:type="gramStart"/>
                            <w:r w:rsidRPr="00FE72F9">
                              <w:rPr>
                                <w:color w:val="2E75B5"/>
                                <w:lang w:val="en-US"/>
                              </w:rPr>
                              <w:t>org.apache</w:t>
                            </w:r>
                            <w:proofErr w:type="gramEnd"/>
                            <w:r w:rsidRPr="00FE72F9">
                              <w:rPr>
                                <w:color w:val="2E75B5"/>
                                <w:lang w:val="en-US"/>
                              </w:rPr>
                              <w:t xml:space="preserve">.coyote.http11.Http11NioProtocol" </w:t>
                            </w:r>
                            <w:proofErr w:type="spellStart"/>
                            <w:r w:rsidRPr="00FE72F9">
                              <w:rPr>
                                <w:color w:val="2E75B5"/>
                                <w:lang w:val="en-US"/>
                              </w:rPr>
                              <w:t>maxThreads</w:t>
                            </w:r>
                            <w:proofErr w:type="spellEnd"/>
                            <w:r w:rsidRPr="00FE72F9">
                              <w:rPr>
                                <w:color w:val="2E75B5"/>
                                <w:lang w:val="en-US"/>
                              </w:rPr>
                              <w:t xml:space="preserve">="150" </w:t>
                            </w:r>
                            <w:proofErr w:type="spellStart"/>
                            <w:r w:rsidRPr="00FE72F9">
                              <w:rPr>
                                <w:color w:val="2E75B5"/>
                                <w:lang w:val="en-US"/>
                              </w:rPr>
                              <w:t>SSLEnabled</w:t>
                            </w:r>
                            <w:proofErr w:type="spellEnd"/>
                            <w:r w:rsidRPr="00FE72F9">
                              <w:rPr>
                                <w:color w:val="2E75B5"/>
                                <w:lang w:val="en-US"/>
                              </w:rPr>
                              <w:t>="true" &gt;</w:t>
                            </w:r>
                          </w:p>
                          <w:p w14:paraId="7842A1D5" w14:textId="77777777" w:rsidR="00DE51B0" w:rsidRPr="00FE72F9" w:rsidRDefault="00DE51B0" w:rsidP="00DE51B0">
                            <w:pPr>
                              <w:ind w:left="540"/>
                              <w:rPr>
                                <w:color w:val="2E75B5"/>
                                <w:lang w:val="en-US"/>
                              </w:rPr>
                            </w:pPr>
                            <w:r w:rsidRPr="00FE72F9">
                              <w:rPr>
                                <w:color w:val="2E75B5"/>
                                <w:lang w:val="en-US"/>
                              </w:rPr>
                              <w:t xml:space="preserve"> &lt;</w:t>
                            </w:r>
                            <w:proofErr w:type="spellStart"/>
                            <w:r w:rsidRPr="00FE72F9">
                              <w:rPr>
                                <w:color w:val="2E75B5"/>
                                <w:lang w:val="en-US"/>
                              </w:rPr>
                              <w:t>SSLHostConfig</w:t>
                            </w:r>
                            <w:proofErr w:type="spellEnd"/>
                            <w:r w:rsidRPr="00FE72F9">
                              <w:rPr>
                                <w:color w:val="2E75B5"/>
                                <w:lang w:val="en-US"/>
                              </w:rPr>
                              <w:t>&gt;</w:t>
                            </w:r>
                          </w:p>
                          <w:p w14:paraId="2F475D6B" w14:textId="77777777" w:rsidR="00DE51B0" w:rsidRPr="00FE72F9" w:rsidRDefault="00DE51B0" w:rsidP="00DE51B0">
                            <w:pPr>
                              <w:ind w:left="540"/>
                              <w:rPr>
                                <w:color w:val="2E75B5"/>
                                <w:lang w:val="en-US"/>
                              </w:rPr>
                            </w:pPr>
                            <w:r w:rsidRPr="00FE72F9">
                              <w:rPr>
                                <w:color w:val="2E75B5"/>
                                <w:lang w:val="en-US"/>
                              </w:rPr>
                              <w:t xml:space="preserve">            &lt;Certificate </w:t>
                            </w:r>
                            <w:proofErr w:type="spellStart"/>
                            <w:r w:rsidRPr="00FE72F9">
                              <w:rPr>
                                <w:color w:val="2E75B5"/>
                                <w:lang w:val="en-US"/>
                              </w:rPr>
                              <w:t>certificateKeyFile</w:t>
                            </w:r>
                            <w:proofErr w:type="spellEnd"/>
                            <w:r w:rsidRPr="00FE72F9">
                              <w:rPr>
                                <w:color w:val="2E75B5"/>
                                <w:lang w:val="en-US"/>
                              </w:rPr>
                              <w:t>="/home/tomcat/</w:t>
                            </w:r>
                            <w:proofErr w:type="spellStart"/>
                            <w:r w:rsidRPr="00FE72F9">
                              <w:rPr>
                                <w:color w:val="2E75B5"/>
                                <w:lang w:val="en-US"/>
                              </w:rPr>
                              <w:t>keystore</w:t>
                            </w:r>
                            <w:proofErr w:type="spellEnd"/>
                            <w:r w:rsidRPr="00FE72F9">
                              <w:rPr>
                                <w:color w:val="2E75B5"/>
                                <w:lang w:val="en-US"/>
                              </w:rPr>
                              <w:t>/cert/privkey3.pem"</w:t>
                            </w:r>
                          </w:p>
                          <w:p w14:paraId="5FD7A138" w14:textId="77777777" w:rsidR="00DE51B0" w:rsidRPr="00FE72F9" w:rsidRDefault="00DE51B0" w:rsidP="00DE51B0">
                            <w:pPr>
                              <w:ind w:left="1080"/>
                              <w:rPr>
                                <w:color w:val="2E75B5"/>
                                <w:lang w:val="en-US"/>
                              </w:rPr>
                            </w:pPr>
                            <w:r w:rsidRPr="00FE72F9">
                              <w:rPr>
                                <w:color w:val="2E75B5"/>
                                <w:lang w:val="en-US"/>
                              </w:rPr>
                              <w:t xml:space="preserve">                         </w:t>
                            </w:r>
                            <w:proofErr w:type="spellStart"/>
                            <w:r w:rsidRPr="00FE72F9">
                              <w:rPr>
                                <w:color w:val="2E75B5"/>
                                <w:lang w:val="en-US"/>
                              </w:rPr>
                              <w:t>certificateFile</w:t>
                            </w:r>
                            <w:proofErr w:type="spellEnd"/>
                            <w:r w:rsidRPr="00FE72F9">
                              <w:rPr>
                                <w:color w:val="2E75B5"/>
                                <w:lang w:val="en-US"/>
                              </w:rPr>
                              <w:t>="/home/tomcat/</w:t>
                            </w:r>
                            <w:proofErr w:type="spellStart"/>
                            <w:r w:rsidRPr="00FE72F9">
                              <w:rPr>
                                <w:color w:val="2E75B5"/>
                                <w:lang w:val="en-US"/>
                              </w:rPr>
                              <w:t>keystore</w:t>
                            </w:r>
                            <w:proofErr w:type="spellEnd"/>
                            <w:r w:rsidRPr="00FE72F9">
                              <w:rPr>
                                <w:color w:val="2E75B5"/>
                                <w:lang w:val="en-US"/>
                              </w:rPr>
                              <w:t>/cert/cert3.pem"</w:t>
                            </w:r>
                          </w:p>
                          <w:p w14:paraId="6E50C8E4" w14:textId="77777777" w:rsidR="00DE51B0" w:rsidRPr="00FE72F9" w:rsidRDefault="00DE51B0" w:rsidP="00DE51B0">
                            <w:pPr>
                              <w:ind w:left="1080"/>
                              <w:rPr>
                                <w:color w:val="2E75B5"/>
                                <w:lang w:val="en-US"/>
                              </w:rPr>
                            </w:pPr>
                            <w:r w:rsidRPr="00FE72F9">
                              <w:rPr>
                                <w:color w:val="2E75B5"/>
                                <w:lang w:val="en-US"/>
                              </w:rPr>
                              <w:t xml:space="preserve">                         </w:t>
                            </w:r>
                            <w:proofErr w:type="spellStart"/>
                            <w:r w:rsidRPr="00FE72F9">
                              <w:rPr>
                                <w:color w:val="2E75B5"/>
                                <w:lang w:val="en-US"/>
                              </w:rPr>
                              <w:t>certificateChainFile</w:t>
                            </w:r>
                            <w:proofErr w:type="spellEnd"/>
                            <w:r w:rsidRPr="00FE72F9">
                              <w:rPr>
                                <w:color w:val="2E75B5"/>
                                <w:lang w:val="en-US"/>
                              </w:rPr>
                              <w:t>="/home/tomcat/</w:t>
                            </w:r>
                            <w:proofErr w:type="spellStart"/>
                            <w:r w:rsidRPr="00FE72F9">
                              <w:rPr>
                                <w:color w:val="2E75B5"/>
                                <w:lang w:val="en-US"/>
                              </w:rPr>
                              <w:t>keystore</w:t>
                            </w:r>
                            <w:proofErr w:type="spellEnd"/>
                            <w:r w:rsidRPr="00FE72F9">
                              <w:rPr>
                                <w:color w:val="2E75B5"/>
                                <w:lang w:val="en-US"/>
                              </w:rPr>
                              <w:t>/cert/chain3.pem" /&gt;</w:t>
                            </w:r>
                          </w:p>
                          <w:p w14:paraId="2C37D415" w14:textId="77777777" w:rsidR="00DE51B0" w:rsidRPr="00FE72F9" w:rsidRDefault="00DE51B0" w:rsidP="00DE51B0">
                            <w:pPr>
                              <w:ind w:left="1080"/>
                              <w:rPr>
                                <w:color w:val="2E75B5"/>
                                <w:lang w:val="en-US"/>
                              </w:rPr>
                            </w:pPr>
                            <w:r w:rsidRPr="00FE72F9">
                              <w:rPr>
                                <w:color w:val="2E75B5"/>
                                <w:lang w:val="en-US"/>
                              </w:rPr>
                              <w:t>&lt;/</w:t>
                            </w:r>
                            <w:proofErr w:type="spellStart"/>
                            <w:r w:rsidRPr="00FE72F9">
                              <w:rPr>
                                <w:color w:val="2E75B5"/>
                                <w:lang w:val="en-US"/>
                              </w:rPr>
                              <w:t>SSLHostConfig</w:t>
                            </w:r>
                            <w:proofErr w:type="spellEnd"/>
                            <w:r w:rsidRPr="00FE72F9">
                              <w:rPr>
                                <w:color w:val="2E75B5"/>
                                <w:lang w:val="en-US"/>
                              </w:rPr>
                              <w:t>&gt;</w:t>
                            </w:r>
                          </w:p>
                          <w:p w14:paraId="74CFE9D7" w14:textId="77777777" w:rsidR="00DE51B0" w:rsidRPr="00FE72F9" w:rsidRDefault="00DE51B0" w:rsidP="00DE51B0">
                            <w:pPr>
                              <w:rPr>
                                <w:color w:val="2E75B5"/>
                                <w:lang w:val="en-US"/>
                              </w:rPr>
                            </w:pPr>
                            <w:r w:rsidRPr="00FE72F9">
                              <w:rPr>
                                <w:color w:val="2E75B5"/>
                                <w:lang w:val="en-US"/>
                              </w:rPr>
                              <w:t>&lt;/Connector&gt;</w:t>
                            </w:r>
                          </w:p>
                          <w:p w14:paraId="674AD07E" w14:textId="77777777" w:rsidR="00DE51B0" w:rsidRDefault="00DE51B0" w:rsidP="00DE51B0">
                            <w:r w:rsidRPr="00AD6578">
                              <w:rPr>
                                <w:color w:val="2E75B5"/>
                                <w:lang w:val="es-ES_tradnl"/>
                              </w:rPr>
                              <w:t>&lt;</w:t>
                            </w:r>
                            <w:proofErr w:type="spellStart"/>
                            <w:r w:rsidRPr="00AD6578">
                              <w:rPr>
                                <w:color w:val="2E75B5"/>
                                <w:lang w:val="es-ES_tradnl"/>
                              </w:rPr>
                              <w:t>Connector</w:t>
                            </w:r>
                            <w:proofErr w:type="spellEnd"/>
                            <w:r w:rsidRPr="00AD6578">
                              <w:rPr>
                                <w:color w:val="2E75B5"/>
                                <w:lang w:val="es-ES_tradnl"/>
                              </w:rPr>
                              <w:t xml:space="preserve"> </w:t>
                            </w:r>
                            <w:proofErr w:type="spellStart"/>
                            <w:r w:rsidRPr="00AD6578">
                              <w:rPr>
                                <w:color w:val="2E75B5"/>
                                <w:lang w:val="es-ES_tradnl"/>
                              </w:rPr>
                              <w:t>port</w:t>
                            </w:r>
                            <w:proofErr w:type="spellEnd"/>
                            <w:r w:rsidRPr="00AD6578">
                              <w:rPr>
                                <w:color w:val="2E75B5"/>
                                <w:lang w:val="es-ES_tradnl"/>
                              </w:rPr>
                              <w:t xml:space="preserve">="8009" </w:t>
                            </w:r>
                            <w:proofErr w:type="spellStart"/>
                            <w:r w:rsidRPr="00AD6578">
                              <w:rPr>
                                <w:color w:val="2E75B5"/>
                                <w:lang w:val="es-ES_tradnl"/>
                              </w:rPr>
                              <w:t>protocol</w:t>
                            </w:r>
                            <w:proofErr w:type="spellEnd"/>
                            <w:r w:rsidRPr="00AD6578">
                              <w:rPr>
                                <w:color w:val="2E75B5"/>
                                <w:lang w:val="es-ES_tradnl"/>
                              </w:rPr>
                              <w:t xml:space="preserve">="AJP/1.3" </w:t>
                            </w:r>
                            <w:proofErr w:type="spellStart"/>
                            <w:r w:rsidRPr="00AD6578">
                              <w:rPr>
                                <w:color w:val="2E75B5"/>
                                <w:lang w:val="es-ES_tradnl"/>
                              </w:rPr>
                              <w:t>redirectPort</w:t>
                            </w:r>
                            <w:proofErr w:type="spellEnd"/>
                            <w:r w:rsidRPr="00AD6578">
                              <w:rPr>
                                <w:color w:val="2E75B5"/>
                                <w:lang w:val="es-ES_tradnl"/>
                              </w:rPr>
                              <w:t>="</w:t>
                            </w:r>
                            <w:r w:rsidRPr="00AD6578">
                              <w:rPr>
                                <w:color w:val="2E75B5"/>
                                <w:highlight w:val="green"/>
                                <w:lang w:val="es-ES_tradnl"/>
                              </w:rPr>
                              <w:t>8441</w:t>
                            </w:r>
                            <w:r w:rsidRPr="00AD6578">
                              <w:rPr>
                                <w:color w:val="2E75B5"/>
                                <w:lang w:val="es-ES_tradnl"/>
                              </w:rPr>
                              <w:t>" /&gt;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E7E799" id="_x0000_s1036" type="#_x0000_t202" style="position:absolute;margin-left:0;margin-top:17.8pt;width:487.5pt;height:158.25pt;z-index:251683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">
                <v:textbox>
                  <w:txbxContent>
                    <w:p w14:paraId="61EBD089" w14:textId="77777777" w:rsidR="00DE51B0" w:rsidRPr="00FE72F9" w:rsidRDefault="00DE51B0" w:rsidP="00DE51B0">
                      <w:pPr>
                        <w:rPr>
                          <w:color w:val="2E75B5"/>
                          <w:lang w:val="en-US"/>
                        </w:rPr>
                      </w:pPr>
                      <w:r w:rsidRPr="00FE72F9">
                        <w:rPr>
                          <w:color w:val="2E75B5"/>
                          <w:lang w:val="en-US"/>
                        </w:rPr>
                        <w:t>&lt;Connector port="</w:t>
                      </w:r>
                      <w:r w:rsidRPr="00FE72F9">
                        <w:rPr>
                          <w:color w:val="2E75B5"/>
                          <w:highlight w:val="green"/>
                          <w:lang w:val="en-US"/>
                        </w:rPr>
                        <w:t>8081</w:t>
                      </w:r>
                      <w:r w:rsidRPr="00FE72F9">
                        <w:rPr>
                          <w:color w:val="2E75B5"/>
                          <w:lang w:val="en-US"/>
                        </w:rPr>
                        <w:t xml:space="preserve">" protocol="HTTP/1.1" </w:t>
                      </w:r>
                      <w:proofErr w:type="spellStart"/>
                      <w:r w:rsidRPr="00FE72F9">
                        <w:rPr>
                          <w:color w:val="2E75B5"/>
                          <w:lang w:val="en-US"/>
                        </w:rPr>
                        <w:t>connectionTimeout</w:t>
                      </w:r>
                      <w:proofErr w:type="spellEnd"/>
                      <w:r w:rsidRPr="00FE72F9">
                        <w:rPr>
                          <w:color w:val="2E75B5"/>
                          <w:lang w:val="en-US"/>
                        </w:rPr>
                        <w:t xml:space="preserve">="20000" </w:t>
                      </w:r>
                      <w:proofErr w:type="spellStart"/>
                      <w:r w:rsidRPr="00FE72F9">
                        <w:rPr>
                          <w:color w:val="2E75B5"/>
                          <w:lang w:val="en-US"/>
                        </w:rPr>
                        <w:t>redirectPort</w:t>
                      </w:r>
                      <w:proofErr w:type="spellEnd"/>
                      <w:r w:rsidRPr="00FE72F9">
                        <w:rPr>
                          <w:color w:val="2E75B5"/>
                          <w:lang w:val="en-US"/>
                        </w:rPr>
                        <w:t>="</w:t>
                      </w:r>
                      <w:r w:rsidRPr="00FE72F9">
                        <w:rPr>
                          <w:color w:val="2E75B5"/>
                          <w:highlight w:val="green"/>
                          <w:lang w:val="en-US"/>
                        </w:rPr>
                        <w:t>8441</w:t>
                      </w:r>
                      <w:r w:rsidRPr="00FE72F9">
                        <w:rPr>
                          <w:color w:val="2E75B5"/>
                          <w:lang w:val="en-US"/>
                        </w:rPr>
                        <w:t>" /&gt;</w:t>
                      </w:r>
                    </w:p>
                    <w:p w14:paraId="2EAC010C" w14:textId="77777777" w:rsidR="00DE51B0" w:rsidRPr="00FE72F9" w:rsidRDefault="00DE51B0" w:rsidP="00DE51B0">
                      <w:pPr>
                        <w:rPr>
                          <w:color w:val="2E75B5"/>
                          <w:lang w:val="en-US"/>
                        </w:rPr>
                      </w:pPr>
                      <w:r w:rsidRPr="00FE72F9">
                        <w:rPr>
                          <w:color w:val="2E75B5"/>
                          <w:lang w:val="en-US"/>
                        </w:rPr>
                        <w:t> </w:t>
                      </w:r>
                    </w:p>
                    <w:p w14:paraId="17B0E4B5" w14:textId="77777777" w:rsidR="00DE51B0" w:rsidRPr="00FE72F9" w:rsidRDefault="00DE51B0" w:rsidP="00DE51B0">
                      <w:pPr>
                        <w:rPr>
                          <w:color w:val="2E75B5"/>
                          <w:lang w:val="en-US"/>
                        </w:rPr>
                      </w:pPr>
                      <w:r w:rsidRPr="00FE72F9">
                        <w:rPr>
                          <w:color w:val="2E75B5"/>
                          <w:lang w:val="en-US"/>
                        </w:rPr>
                        <w:t>&lt;Connector port="</w:t>
                      </w:r>
                      <w:r w:rsidRPr="00FE72F9">
                        <w:rPr>
                          <w:color w:val="2E75B5"/>
                          <w:highlight w:val="green"/>
                          <w:lang w:val="en-US"/>
                        </w:rPr>
                        <w:t>8441</w:t>
                      </w:r>
                      <w:r w:rsidRPr="00FE72F9">
                        <w:rPr>
                          <w:color w:val="2E75B5"/>
                          <w:lang w:val="en-US"/>
                        </w:rPr>
                        <w:t>" protocol="</w:t>
                      </w:r>
                      <w:proofErr w:type="gramStart"/>
                      <w:r w:rsidRPr="00FE72F9">
                        <w:rPr>
                          <w:color w:val="2E75B5"/>
                          <w:lang w:val="en-US"/>
                        </w:rPr>
                        <w:t>org.apache</w:t>
                      </w:r>
                      <w:proofErr w:type="gramEnd"/>
                      <w:r w:rsidRPr="00FE72F9">
                        <w:rPr>
                          <w:color w:val="2E75B5"/>
                          <w:lang w:val="en-US"/>
                        </w:rPr>
                        <w:t xml:space="preserve">.coyote.http11.Http11NioProtocol" </w:t>
                      </w:r>
                      <w:proofErr w:type="spellStart"/>
                      <w:r w:rsidRPr="00FE72F9">
                        <w:rPr>
                          <w:color w:val="2E75B5"/>
                          <w:lang w:val="en-US"/>
                        </w:rPr>
                        <w:t>maxThreads</w:t>
                      </w:r>
                      <w:proofErr w:type="spellEnd"/>
                      <w:r w:rsidRPr="00FE72F9">
                        <w:rPr>
                          <w:color w:val="2E75B5"/>
                          <w:lang w:val="en-US"/>
                        </w:rPr>
                        <w:t xml:space="preserve">="150" </w:t>
                      </w:r>
                      <w:proofErr w:type="spellStart"/>
                      <w:r w:rsidRPr="00FE72F9">
                        <w:rPr>
                          <w:color w:val="2E75B5"/>
                          <w:lang w:val="en-US"/>
                        </w:rPr>
                        <w:t>SSLEnabled</w:t>
                      </w:r>
                      <w:proofErr w:type="spellEnd"/>
                      <w:r w:rsidRPr="00FE72F9">
                        <w:rPr>
                          <w:color w:val="2E75B5"/>
                          <w:lang w:val="en-US"/>
                        </w:rPr>
                        <w:t>="true" &gt;</w:t>
                      </w:r>
                    </w:p>
                    <w:p w14:paraId="7842A1D5" w14:textId="77777777" w:rsidR="00DE51B0" w:rsidRPr="00FE72F9" w:rsidRDefault="00DE51B0" w:rsidP="00DE51B0">
                      <w:pPr>
                        <w:ind w:left="540"/>
                        <w:rPr>
                          <w:color w:val="2E75B5"/>
                          <w:lang w:val="en-US"/>
                        </w:rPr>
                      </w:pPr>
                      <w:r w:rsidRPr="00FE72F9">
                        <w:rPr>
                          <w:color w:val="2E75B5"/>
                          <w:lang w:val="en-US"/>
                        </w:rPr>
                        <w:t xml:space="preserve"> &lt;</w:t>
                      </w:r>
                      <w:proofErr w:type="spellStart"/>
                      <w:r w:rsidRPr="00FE72F9">
                        <w:rPr>
                          <w:color w:val="2E75B5"/>
                          <w:lang w:val="en-US"/>
                        </w:rPr>
                        <w:t>SSLHostConfig</w:t>
                      </w:r>
                      <w:proofErr w:type="spellEnd"/>
                      <w:r w:rsidRPr="00FE72F9">
                        <w:rPr>
                          <w:color w:val="2E75B5"/>
                          <w:lang w:val="en-US"/>
                        </w:rPr>
                        <w:t>&gt;</w:t>
                      </w:r>
                    </w:p>
                    <w:p w14:paraId="2F475D6B" w14:textId="77777777" w:rsidR="00DE51B0" w:rsidRPr="00FE72F9" w:rsidRDefault="00DE51B0" w:rsidP="00DE51B0">
                      <w:pPr>
                        <w:ind w:left="540"/>
                        <w:rPr>
                          <w:color w:val="2E75B5"/>
                          <w:lang w:val="en-US"/>
                        </w:rPr>
                      </w:pPr>
                      <w:r w:rsidRPr="00FE72F9">
                        <w:rPr>
                          <w:color w:val="2E75B5"/>
                          <w:lang w:val="en-US"/>
                        </w:rPr>
                        <w:t xml:space="preserve">            &lt;Certificate </w:t>
                      </w:r>
                      <w:proofErr w:type="spellStart"/>
                      <w:r w:rsidRPr="00FE72F9">
                        <w:rPr>
                          <w:color w:val="2E75B5"/>
                          <w:lang w:val="en-US"/>
                        </w:rPr>
                        <w:t>certificateKeyFile</w:t>
                      </w:r>
                      <w:proofErr w:type="spellEnd"/>
                      <w:r w:rsidRPr="00FE72F9">
                        <w:rPr>
                          <w:color w:val="2E75B5"/>
                          <w:lang w:val="en-US"/>
                        </w:rPr>
                        <w:t>="/home/tomcat/</w:t>
                      </w:r>
                      <w:proofErr w:type="spellStart"/>
                      <w:r w:rsidRPr="00FE72F9">
                        <w:rPr>
                          <w:color w:val="2E75B5"/>
                          <w:lang w:val="en-US"/>
                        </w:rPr>
                        <w:t>keystore</w:t>
                      </w:r>
                      <w:proofErr w:type="spellEnd"/>
                      <w:r w:rsidRPr="00FE72F9">
                        <w:rPr>
                          <w:color w:val="2E75B5"/>
                          <w:lang w:val="en-US"/>
                        </w:rPr>
                        <w:t>/cert/privkey3.pem"</w:t>
                      </w:r>
                    </w:p>
                    <w:p w14:paraId="5FD7A138" w14:textId="77777777" w:rsidR="00DE51B0" w:rsidRPr="00FE72F9" w:rsidRDefault="00DE51B0" w:rsidP="00DE51B0">
                      <w:pPr>
                        <w:ind w:left="1080"/>
                        <w:rPr>
                          <w:color w:val="2E75B5"/>
                          <w:lang w:val="en-US"/>
                        </w:rPr>
                      </w:pPr>
                      <w:r w:rsidRPr="00FE72F9">
                        <w:rPr>
                          <w:color w:val="2E75B5"/>
                          <w:lang w:val="en-US"/>
                        </w:rPr>
                        <w:t xml:space="preserve">                         </w:t>
                      </w:r>
                      <w:proofErr w:type="spellStart"/>
                      <w:r w:rsidRPr="00FE72F9">
                        <w:rPr>
                          <w:color w:val="2E75B5"/>
                          <w:lang w:val="en-US"/>
                        </w:rPr>
                        <w:t>certificateFile</w:t>
                      </w:r>
                      <w:proofErr w:type="spellEnd"/>
                      <w:r w:rsidRPr="00FE72F9">
                        <w:rPr>
                          <w:color w:val="2E75B5"/>
                          <w:lang w:val="en-US"/>
                        </w:rPr>
                        <w:t>="/home/tomcat/</w:t>
                      </w:r>
                      <w:proofErr w:type="spellStart"/>
                      <w:r w:rsidRPr="00FE72F9">
                        <w:rPr>
                          <w:color w:val="2E75B5"/>
                          <w:lang w:val="en-US"/>
                        </w:rPr>
                        <w:t>keystore</w:t>
                      </w:r>
                      <w:proofErr w:type="spellEnd"/>
                      <w:r w:rsidRPr="00FE72F9">
                        <w:rPr>
                          <w:color w:val="2E75B5"/>
                          <w:lang w:val="en-US"/>
                        </w:rPr>
                        <w:t>/cert/cert3.pem"</w:t>
                      </w:r>
                    </w:p>
                    <w:p w14:paraId="6E50C8E4" w14:textId="77777777" w:rsidR="00DE51B0" w:rsidRPr="00FE72F9" w:rsidRDefault="00DE51B0" w:rsidP="00DE51B0">
                      <w:pPr>
                        <w:ind w:left="1080"/>
                        <w:rPr>
                          <w:color w:val="2E75B5"/>
                          <w:lang w:val="en-US"/>
                        </w:rPr>
                      </w:pPr>
                      <w:r w:rsidRPr="00FE72F9">
                        <w:rPr>
                          <w:color w:val="2E75B5"/>
                          <w:lang w:val="en-US"/>
                        </w:rPr>
                        <w:t xml:space="preserve">                         </w:t>
                      </w:r>
                      <w:proofErr w:type="spellStart"/>
                      <w:r w:rsidRPr="00FE72F9">
                        <w:rPr>
                          <w:color w:val="2E75B5"/>
                          <w:lang w:val="en-US"/>
                        </w:rPr>
                        <w:t>certificateChainFile</w:t>
                      </w:r>
                      <w:proofErr w:type="spellEnd"/>
                      <w:r w:rsidRPr="00FE72F9">
                        <w:rPr>
                          <w:color w:val="2E75B5"/>
                          <w:lang w:val="en-US"/>
                        </w:rPr>
                        <w:t>="/home/tomcat/</w:t>
                      </w:r>
                      <w:proofErr w:type="spellStart"/>
                      <w:r w:rsidRPr="00FE72F9">
                        <w:rPr>
                          <w:color w:val="2E75B5"/>
                          <w:lang w:val="en-US"/>
                        </w:rPr>
                        <w:t>keystore</w:t>
                      </w:r>
                      <w:proofErr w:type="spellEnd"/>
                      <w:r w:rsidRPr="00FE72F9">
                        <w:rPr>
                          <w:color w:val="2E75B5"/>
                          <w:lang w:val="en-US"/>
                        </w:rPr>
                        <w:t>/cert/chain3.pem" /&gt;</w:t>
                      </w:r>
                    </w:p>
                    <w:p w14:paraId="2C37D415" w14:textId="77777777" w:rsidR="00DE51B0" w:rsidRPr="00FE72F9" w:rsidRDefault="00DE51B0" w:rsidP="00DE51B0">
                      <w:pPr>
                        <w:ind w:left="1080"/>
                        <w:rPr>
                          <w:color w:val="2E75B5"/>
                          <w:lang w:val="en-US"/>
                        </w:rPr>
                      </w:pPr>
                      <w:r w:rsidRPr="00FE72F9">
                        <w:rPr>
                          <w:color w:val="2E75B5"/>
                          <w:lang w:val="en-US"/>
                        </w:rPr>
                        <w:t>&lt;/</w:t>
                      </w:r>
                      <w:proofErr w:type="spellStart"/>
                      <w:r w:rsidRPr="00FE72F9">
                        <w:rPr>
                          <w:color w:val="2E75B5"/>
                          <w:lang w:val="en-US"/>
                        </w:rPr>
                        <w:t>SSLHostConfig</w:t>
                      </w:r>
                      <w:proofErr w:type="spellEnd"/>
                      <w:r w:rsidRPr="00FE72F9">
                        <w:rPr>
                          <w:color w:val="2E75B5"/>
                          <w:lang w:val="en-US"/>
                        </w:rPr>
                        <w:t>&gt;</w:t>
                      </w:r>
                    </w:p>
                    <w:p w14:paraId="74CFE9D7" w14:textId="77777777" w:rsidR="00DE51B0" w:rsidRPr="00FE72F9" w:rsidRDefault="00DE51B0" w:rsidP="00DE51B0">
                      <w:pPr>
                        <w:rPr>
                          <w:color w:val="2E75B5"/>
                          <w:lang w:val="en-US"/>
                        </w:rPr>
                      </w:pPr>
                      <w:r w:rsidRPr="00FE72F9">
                        <w:rPr>
                          <w:color w:val="2E75B5"/>
                          <w:lang w:val="en-US"/>
                        </w:rPr>
                        <w:t>&lt;/Connector&gt;</w:t>
                      </w:r>
                    </w:p>
                    <w:p w14:paraId="674AD07E" w14:textId="77777777" w:rsidR="00DE51B0" w:rsidRDefault="00DE51B0" w:rsidP="00DE51B0">
                      <w:r w:rsidRPr="00AD6578">
                        <w:rPr>
                          <w:color w:val="2E75B5"/>
                          <w:lang w:val="es-ES_tradnl"/>
                        </w:rPr>
                        <w:t>&lt;</w:t>
                      </w:r>
                      <w:proofErr w:type="spellStart"/>
                      <w:r w:rsidRPr="00AD6578">
                        <w:rPr>
                          <w:color w:val="2E75B5"/>
                          <w:lang w:val="es-ES_tradnl"/>
                        </w:rPr>
                        <w:t>Connector</w:t>
                      </w:r>
                      <w:proofErr w:type="spellEnd"/>
                      <w:r w:rsidRPr="00AD6578">
                        <w:rPr>
                          <w:color w:val="2E75B5"/>
                          <w:lang w:val="es-ES_tradnl"/>
                        </w:rPr>
                        <w:t xml:space="preserve"> </w:t>
                      </w:r>
                      <w:proofErr w:type="spellStart"/>
                      <w:r w:rsidRPr="00AD6578">
                        <w:rPr>
                          <w:color w:val="2E75B5"/>
                          <w:lang w:val="es-ES_tradnl"/>
                        </w:rPr>
                        <w:t>port</w:t>
                      </w:r>
                      <w:proofErr w:type="spellEnd"/>
                      <w:r w:rsidRPr="00AD6578">
                        <w:rPr>
                          <w:color w:val="2E75B5"/>
                          <w:lang w:val="es-ES_tradnl"/>
                        </w:rPr>
                        <w:t xml:space="preserve">="8009" </w:t>
                      </w:r>
                      <w:proofErr w:type="spellStart"/>
                      <w:r w:rsidRPr="00AD6578">
                        <w:rPr>
                          <w:color w:val="2E75B5"/>
                          <w:lang w:val="es-ES_tradnl"/>
                        </w:rPr>
                        <w:t>protocol</w:t>
                      </w:r>
                      <w:proofErr w:type="spellEnd"/>
                      <w:r w:rsidRPr="00AD6578">
                        <w:rPr>
                          <w:color w:val="2E75B5"/>
                          <w:lang w:val="es-ES_tradnl"/>
                        </w:rPr>
                        <w:t xml:space="preserve">="AJP/1.3" </w:t>
                      </w:r>
                      <w:proofErr w:type="spellStart"/>
                      <w:r w:rsidRPr="00AD6578">
                        <w:rPr>
                          <w:color w:val="2E75B5"/>
                          <w:lang w:val="es-ES_tradnl"/>
                        </w:rPr>
                        <w:t>redirectPort</w:t>
                      </w:r>
                      <w:proofErr w:type="spellEnd"/>
                      <w:r w:rsidRPr="00AD6578">
                        <w:rPr>
                          <w:color w:val="2E75B5"/>
                          <w:lang w:val="es-ES_tradnl"/>
                        </w:rPr>
                        <w:t>="</w:t>
                      </w:r>
                      <w:r w:rsidRPr="00AD6578">
                        <w:rPr>
                          <w:color w:val="2E75B5"/>
                          <w:highlight w:val="green"/>
                          <w:lang w:val="es-ES_tradnl"/>
                        </w:rPr>
                        <w:t>8441</w:t>
                      </w:r>
                      <w:r w:rsidRPr="00AD6578">
                        <w:rPr>
                          <w:color w:val="2E75B5"/>
                          <w:lang w:val="es-ES_tradnl"/>
                        </w:rPr>
                        <w:t>" /&gt;</w:t>
                      </w:r>
                    </w:p>
                  </w:txbxContent>
                </v:textbox>
                <w10:wrap type="square" anchorx="margin"/>
              </v:shape>
            </w:pict>
          </mc:Fallback>
        </mc:AlternateContent>
      </w:r>
    </w:p>
    <w:p w14:paraId="62457127" w14:textId="61C5AF2A" w:rsidR="00602808" w:rsidRDefault="00014483" w:rsidP="00602808">
      <w:pPr>
        <w:pStyle w:val="Ttulo2"/>
      </w:pPr>
      <w:r>
        <w:t xml:space="preserve"> </w:t>
      </w:r>
      <w:bookmarkStart w:id="22" w:name="_Toc30505558"/>
      <w:r>
        <w:t>Signing certificates</w:t>
      </w:r>
      <w:bookmarkEnd w:id="22"/>
    </w:p>
    <w:p w14:paraId="1F947859" w14:textId="6E933686" w:rsidR="00602808" w:rsidRDefault="00602808" w:rsidP="00602808">
      <w:r>
        <w:t>T</w:t>
      </w:r>
      <w:r w:rsidRPr="00602808">
        <w:t xml:space="preserve">o create the certificate container to be used in for the signing of documents. In this case, and only for testing purposes, we use same certificate that the one used for </w:t>
      </w:r>
      <w:r w:rsidR="00304FBB">
        <w:t>S</w:t>
      </w:r>
      <w:r w:rsidRPr="00602808">
        <w:t>SL:</w:t>
      </w:r>
    </w:p>
    <w:p w14:paraId="209F93F0" w14:textId="24FB2F56" w:rsidR="00304FBB" w:rsidRDefault="00304FBB" w:rsidP="00602808"/>
    <w:p w14:paraId="5353C537" w14:textId="49963C7F" w:rsidR="00304FBB" w:rsidRPr="00602808" w:rsidRDefault="00304FBB" w:rsidP="00602808">
      <w:r w:rsidRPr="00FE72F9">
        <w:rPr>
          <w:b/>
          <w:noProof/>
          <w:lang w:val="en-US"/>
        </w:rPr>
        <w:lastRenderedPageBreak/>
        <mc:AlternateContent>
          <mc:Choice Requires="wps">
            <w:drawing>
              <wp:anchor distT="45720" distB="45720" distL="114300" distR="114300" simplePos="0" relativeHeight="251685376" behindDoc="0" locked="0" layoutInCell="1" allowOverlap="1" wp14:anchorId="239BC069" wp14:editId="293141AE">
                <wp:simplePos x="0" y="0"/>
                <wp:positionH relativeFrom="margin">
                  <wp:posOffset>0</wp:posOffset>
                </wp:positionH>
                <wp:positionV relativeFrom="paragraph">
                  <wp:posOffset>216535</wp:posOffset>
                </wp:positionV>
                <wp:extent cx="6248400" cy="2381250"/>
                <wp:effectExtent l="0" t="0" r="19050" b="1905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2381250"/>
                        </a:xfrm>
                        <a:prstGeom prst="rect">
                          <a:avLst/>
                        </a:prstGeom>
                        <a:solidFill>
                          <a:srgbClr val="FFFFFF"/>
                        </a:solidFill>
                        <a:ln w="9525">
                          <a:solidFill>
                            <a:srgbClr val="000000"/>
                          </a:solidFill>
                          <a:miter lim="800000"/>
                          <a:headEnd/>
                          <a:tailEnd/>
                        </a:ln>
                      </wps:spPr>
                      <wps:txbx>
                        <w:txbxContent>
                          <w:p w14:paraId="4FC1BA0D" w14:textId="77777777" w:rsidR="00304FBB" w:rsidRPr="00FE72F9" w:rsidRDefault="00304FBB" w:rsidP="00304FBB">
                            <w:pPr>
                              <w:rPr>
                                <w:color w:val="1E4E79"/>
                                <w:lang w:val="en-US"/>
                              </w:rPr>
                            </w:pPr>
                            <w:proofErr w:type="spellStart"/>
                            <w:proofErr w:type="gramStart"/>
                            <w:r w:rsidRPr="00FE72F9">
                              <w:rPr>
                                <w:color w:val="1E4E79"/>
                                <w:lang w:val="en-US"/>
                              </w:rPr>
                              <w:t>miguel.mateo</w:t>
                            </w:r>
                            <w:proofErr w:type="gramEnd"/>
                            <w:r w:rsidRPr="00FE72F9">
                              <w:rPr>
                                <w:color w:val="1E4E79"/>
                                <w:lang w:val="en-US"/>
                              </w:rPr>
                              <w:t>@LIGHTEST</w:t>
                            </w:r>
                            <w:proofErr w:type="spellEnd"/>
                            <w:r w:rsidRPr="00FE72F9">
                              <w:rPr>
                                <w:color w:val="1E4E79"/>
                                <w:lang w:val="en-US"/>
                              </w:rPr>
                              <w:t>:~/tomcat/</w:t>
                            </w:r>
                            <w:proofErr w:type="spellStart"/>
                            <w:r w:rsidRPr="00FE72F9">
                              <w:rPr>
                                <w:color w:val="1E4E79"/>
                                <w:lang w:val="en-US"/>
                              </w:rPr>
                              <w:t>keystore</w:t>
                            </w:r>
                            <w:proofErr w:type="spellEnd"/>
                            <w:r w:rsidRPr="00FE72F9">
                              <w:rPr>
                                <w:color w:val="1E4E79"/>
                                <w:lang w:val="en-US"/>
                              </w:rPr>
                              <w:t xml:space="preserve">/cert$ </w:t>
                            </w:r>
                            <w:proofErr w:type="spellStart"/>
                            <w:r w:rsidRPr="00FE72F9">
                              <w:rPr>
                                <w:color w:val="1E4E79"/>
                                <w:lang w:val="en-US"/>
                              </w:rPr>
                              <w:t>openssl</w:t>
                            </w:r>
                            <w:proofErr w:type="spellEnd"/>
                            <w:r w:rsidRPr="00FE72F9">
                              <w:rPr>
                                <w:color w:val="1E4E79"/>
                                <w:lang w:val="en-US"/>
                              </w:rPr>
                              <w:t xml:space="preserve"> pkcs12 -export -out </w:t>
                            </w:r>
                            <w:proofErr w:type="spellStart"/>
                            <w:r w:rsidRPr="00FE72F9">
                              <w:rPr>
                                <w:color w:val="1E4E79"/>
                                <w:lang w:val="en-US"/>
                              </w:rPr>
                              <w:t>tta.pfx</w:t>
                            </w:r>
                            <w:proofErr w:type="spellEnd"/>
                            <w:r w:rsidRPr="00FE72F9">
                              <w:rPr>
                                <w:color w:val="1E4E79"/>
                                <w:lang w:val="en-US"/>
                              </w:rPr>
                              <w:t xml:space="preserve"> -</w:t>
                            </w:r>
                            <w:proofErr w:type="spellStart"/>
                            <w:r w:rsidRPr="00FE72F9">
                              <w:rPr>
                                <w:color w:val="1E4E79"/>
                                <w:lang w:val="en-US"/>
                              </w:rPr>
                              <w:t>inkey</w:t>
                            </w:r>
                            <w:proofErr w:type="spellEnd"/>
                            <w:r w:rsidRPr="00FE72F9">
                              <w:rPr>
                                <w:color w:val="1E4E79"/>
                                <w:lang w:val="en-US"/>
                              </w:rPr>
                              <w:t xml:space="preserve"> privkey3.pem -in cert3.pem -</w:t>
                            </w:r>
                            <w:proofErr w:type="spellStart"/>
                            <w:r w:rsidRPr="00FE72F9">
                              <w:rPr>
                                <w:color w:val="1E4E79"/>
                                <w:lang w:val="en-US"/>
                              </w:rPr>
                              <w:t>certfile</w:t>
                            </w:r>
                            <w:proofErr w:type="spellEnd"/>
                            <w:r w:rsidRPr="00FE72F9">
                              <w:rPr>
                                <w:color w:val="1E4E79"/>
                                <w:lang w:val="en-US"/>
                              </w:rPr>
                              <w:t xml:space="preserve"> fullchain3.pem</w:t>
                            </w:r>
                          </w:p>
                          <w:p w14:paraId="560B7437" w14:textId="77777777" w:rsidR="00304FBB" w:rsidRPr="00FE72F9" w:rsidRDefault="00304FBB" w:rsidP="00304FBB">
                            <w:pPr>
                              <w:rPr>
                                <w:color w:val="1E4E79"/>
                                <w:lang w:val="en-US"/>
                              </w:rPr>
                            </w:pPr>
                            <w:r w:rsidRPr="00FE72F9">
                              <w:rPr>
                                <w:color w:val="1E4E79"/>
                                <w:lang w:val="en-US"/>
                              </w:rPr>
                              <w:t>Enter Export Password:</w:t>
                            </w:r>
                          </w:p>
                          <w:p w14:paraId="1076469D" w14:textId="77777777" w:rsidR="00304FBB" w:rsidRDefault="00304FBB" w:rsidP="00304FBB">
                            <w:pPr>
                              <w:rPr>
                                <w:color w:val="1E4E79"/>
                                <w:lang w:val="en-US"/>
                              </w:rPr>
                            </w:pPr>
                            <w:r w:rsidRPr="00FE72F9">
                              <w:rPr>
                                <w:color w:val="1E4E79"/>
                                <w:lang w:val="en-US"/>
                              </w:rPr>
                              <w:t>Verifying - Enter Export Password:</w:t>
                            </w:r>
                          </w:p>
                          <w:p w14:paraId="247FA657" w14:textId="77777777" w:rsidR="00304FBB" w:rsidRPr="00FE72F9" w:rsidRDefault="00304FBB" w:rsidP="00304FBB">
                            <w:pPr>
                              <w:rPr>
                                <w:color w:val="1E4E79"/>
                                <w:lang w:val="en-US"/>
                              </w:rPr>
                            </w:pPr>
                          </w:p>
                          <w:p w14:paraId="501D1F03" w14:textId="7D839B02" w:rsidR="00304FBB" w:rsidRPr="00FE72F9" w:rsidRDefault="009E263C" w:rsidP="00304FBB">
                            <w:pPr>
                              <w:rPr>
                                <w:color w:val="1E4E79"/>
                                <w:lang w:val="en-US"/>
                              </w:rPr>
                            </w:pPr>
                            <w:proofErr w:type="spellStart"/>
                            <w:r>
                              <w:rPr>
                                <w:color w:val="1E4E79"/>
                                <w:lang w:val="en-US"/>
                              </w:rPr>
                              <w:t>admin</w:t>
                            </w:r>
                            <w:r w:rsidR="00304FBB" w:rsidRPr="00FE72F9">
                              <w:rPr>
                                <w:color w:val="1E4E79"/>
                                <w:lang w:val="en-US"/>
                              </w:rPr>
                              <w:t>@</w:t>
                            </w:r>
                            <w:proofErr w:type="gramStart"/>
                            <w:r w:rsidR="00304FBB" w:rsidRPr="00FE72F9">
                              <w:rPr>
                                <w:color w:val="1E4E79"/>
                                <w:lang w:val="en-US"/>
                              </w:rPr>
                              <w:t>LIGHTEST</w:t>
                            </w:r>
                            <w:proofErr w:type="spellEnd"/>
                            <w:r w:rsidR="00304FBB" w:rsidRPr="00FE72F9">
                              <w:rPr>
                                <w:color w:val="1E4E79"/>
                                <w:lang w:val="en-US"/>
                              </w:rPr>
                              <w:t>:~</w:t>
                            </w:r>
                            <w:proofErr w:type="gramEnd"/>
                            <w:r w:rsidR="00304FBB" w:rsidRPr="00FE72F9">
                              <w:rPr>
                                <w:color w:val="1E4E79"/>
                                <w:lang w:val="en-US"/>
                              </w:rPr>
                              <w:t>/tomcat/</w:t>
                            </w:r>
                            <w:proofErr w:type="spellStart"/>
                            <w:r w:rsidR="00304FBB" w:rsidRPr="00FE72F9">
                              <w:rPr>
                                <w:color w:val="1E4E79"/>
                                <w:lang w:val="en-US"/>
                              </w:rPr>
                              <w:t>keystore</w:t>
                            </w:r>
                            <w:proofErr w:type="spellEnd"/>
                            <w:r w:rsidR="00304FBB" w:rsidRPr="00FE72F9">
                              <w:rPr>
                                <w:color w:val="1E4E79"/>
                                <w:lang w:val="en-US"/>
                              </w:rPr>
                              <w:t xml:space="preserve">/cert$ </w:t>
                            </w:r>
                            <w:proofErr w:type="spellStart"/>
                            <w:r w:rsidR="00304FBB" w:rsidRPr="00FE72F9">
                              <w:rPr>
                                <w:color w:val="1E4E79"/>
                                <w:lang w:val="en-US"/>
                              </w:rPr>
                              <w:t>ll</w:t>
                            </w:r>
                            <w:proofErr w:type="spellEnd"/>
                          </w:p>
                          <w:p w14:paraId="083B93E7" w14:textId="77777777" w:rsidR="00304FBB" w:rsidRPr="00FE72F9" w:rsidRDefault="00304FBB" w:rsidP="00304FBB">
                            <w:pPr>
                              <w:rPr>
                                <w:color w:val="1E4E79"/>
                                <w:lang w:val="en-US"/>
                              </w:rPr>
                            </w:pPr>
                            <w:r w:rsidRPr="00FE72F9">
                              <w:rPr>
                                <w:color w:val="1E4E79"/>
                                <w:lang w:val="en-US"/>
                              </w:rPr>
                              <w:t>total 32</w:t>
                            </w:r>
                          </w:p>
                          <w:p w14:paraId="70A5C847" w14:textId="77777777" w:rsidR="00304FBB" w:rsidRPr="00FE72F9" w:rsidRDefault="00304FBB" w:rsidP="00304FBB">
                            <w:pPr>
                              <w:rPr>
                                <w:color w:val="1E4E79"/>
                                <w:lang w:val="en-US"/>
                              </w:rPr>
                            </w:pPr>
                            <w:proofErr w:type="spellStart"/>
                            <w:r w:rsidRPr="00FE72F9">
                              <w:rPr>
                                <w:color w:val="1E4E79"/>
                                <w:lang w:val="en-US"/>
                              </w:rPr>
                              <w:t>drwxrwxr</w:t>
                            </w:r>
                            <w:proofErr w:type="spellEnd"/>
                            <w:r w:rsidRPr="00FE72F9">
                              <w:rPr>
                                <w:color w:val="1E4E79"/>
                                <w:lang w:val="en-US"/>
                              </w:rPr>
                              <w:t xml:space="preserve">-x 2 </w:t>
                            </w:r>
                            <w:proofErr w:type="spellStart"/>
                            <w:proofErr w:type="gramStart"/>
                            <w:r w:rsidRPr="00FE72F9">
                              <w:rPr>
                                <w:color w:val="1E4E79"/>
                                <w:lang w:val="en-US"/>
                              </w:rPr>
                              <w:t>miguel.mateo</w:t>
                            </w:r>
                            <w:proofErr w:type="spellEnd"/>
                            <w:proofErr w:type="gramEnd"/>
                            <w:r w:rsidRPr="00FE72F9">
                              <w:rPr>
                                <w:color w:val="1E4E79"/>
                                <w:lang w:val="en-US"/>
                              </w:rPr>
                              <w:t xml:space="preserve"> </w:t>
                            </w:r>
                            <w:proofErr w:type="spellStart"/>
                            <w:r w:rsidRPr="00FE72F9">
                              <w:rPr>
                                <w:color w:val="1E4E79"/>
                                <w:lang w:val="en-US"/>
                              </w:rPr>
                              <w:t>miguel.mateo</w:t>
                            </w:r>
                            <w:proofErr w:type="spellEnd"/>
                            <w:r w:rsidRPr="00FE72F9">
                              <w:rPr>
                                <w:color w:val="1E4E79"/>
                                <w:lang w:val="en-US"/>
                              </w:rPr>
                              <w:t xml:space="preserve"> 4096 May 13 13:41 ./</w:t>
                            </w:r>
                          </w:p>
                          <w:p w14:paraId="230130F3" w14:textId="77777777" w:rsidR="00304FBB" w:rsidRPr="00FE72F9" w:rsidRDefault="00304FBB" w:rsidP="00304FBB">
                            <w:pPr>
                              <w:rPr>
                                <w:color w:val="1E4E79"/>
                                <w:lang w:val="en-US"/>
                              </w:rPr>
                            </w:pPr>
                            <w:proofErr w:type="spellStart"/>
                            <w:r w:rsidRPr="00FE72F9">
                              <w:rPr>
                                <w:color w:val="1E4E79"/>
                                <w:lang w:val="en-US"/>
                              </w:rPr>
                              <w:t>drwxr</w:t>
                            </w:r>
                            <w:proofErr w:type="spellEnd"/>
                            <w:r w:rsidRPr="00FE72F9">
                              <w:rPr>
                                <w:color w:val="1E4E79"/>
                                <w:lang w:val="en-US"/>
                              </w:rPr>
                              <w:t>-</w:t>
                            </w:r>
                            <w:proofErr w:type="spellStart"/>
                            <w:r w:rsidRPr="00FE72F9">
                              <w:rPr>
                                <w:color w:val="1E4E79"/>
                                <w:lang w:val="en-US"/>
                              </w:rPr>
                              <w:t>xr</w:t>
                            </w:r>
                            <w:proofErr w:type="spellEnd"/>
                            <w:r w:rsidRPr="00FE72F9">
                              <w:rPr>
                                <w:color w:val="1E4E79"/>
                                <w:lang w:val="en-US"/>
                              </w:rPr>
                              <w:t xml:space="preserve">-x 3 </w:t>
                            </w:r>
                            <w:proofErr w:type="spellStart"/>
                            <w:proofErr w:type="gramStart"/>
                            <w:r w:rsidRPr="00FE72F9">
                              <w:rPr>
                                <w:color w:val="1E4E79"/>
                                <w:lang w:val="en-US"/>
                              </w:rPr>
                              <w:t>miguel.mateo</w:t>
                            </w:r>
                            <w:proofErr w:type="spellEnd"/>
                            <w:proofErr w:type="gramEnd"/>
                            <w:r w:rsidRPr="00FE72F9">
                              <w:rPr>
                                <w:color w:val="1E4E79"/>
                                <w:lang w:val="en-US"/>
                              </w:rPr>
                              <w:t xml:space="preserve"> </w:t>
                            </w:r>
                            <w:proofErr w:type="spellStart"/>
                            <w:r w:rsidRPr="00FE72F9">
                              <w:rPr>
                                <w:color w:val="1E4E79"/>
                                <w:lang w:val="en-US"/>
                              </w:rPr>
                              <w:t>miguel.mateo</w:t>
                            </w:r>
                            <w:proofErr w:type="spellEnd"/>
                            <w:r w:rsidRPr="00FE72F9">
                              <w:rPr>
                                <w:color w:val="1E4E79"/>
                                <w:lang w:val="en-US"/>
                              </w:rPr>
                              <w:t xml:space="preserve"> 4096 May 13 12:46 ../</w:t>
                            </w:r>
                          </w:p>
                          <w:p w14:paraId="7FBF9624" w14:textId="77777777" w:rsidR="00304FBB" w:rsidRPr="00FE72F9" w:rsidRDefault="00304FBB" w:rsidP="00304FBB">
                            <w:pPr>
                              <w:rPr>
                                <w:color w:val="1E4E79"/>
                                <w:lang w:val="en-US"/>
                              </w:rPr>
                            </w:pPr>
                            <w:r w:rsidRPr="00FE72F9">
                              <w:rPr>
                                <w:color w:val="1E4E79"/>
                                <w:lang w:val="en-US"/>
                              </w:rPr>
                              <w:t>-</w:t>
                            </w:r>
                            <w:proofErr w:type="spellStart"/>
                            <w:r w:rsidRPr="00FE72F9">
                              <w:rPr>
                                <w:color w:val="1E4E79"/>
                                <w:lang w:val="en-US"/>
                              </w:rPr>
                              <w:t>rw</w:t>
                            </w:r>
                            <w:proofErr w:type="spellEnd"/>
                            <w:r w:rsidRPr="00FE72F9">
                              <w:rPr>
                                <w:color w:val="1E4E79"/>
                                <w:lang w:val="en-US"/>
                              </w:rPr>
                              <w:t>-</w:t>
                            </w:r>
                            <w:proofErr w:type="spellStart"/>
                            <w:r w:rsidRPr="00FE72F9">
                              <w:rPr>
                                <w:color w:val="1E4E79"/>
                                <w:lang w:val="en-US"/>
                              </w:rPr>
                              <w:t>rw</w:t>
                            </w:r>
                            <w:proofErr w:type="spellEnd"/>
                            <w:r w:rsidRPr="00FE72F9">
                              <w:rPr>
                                <w:color w:val="1E4E79"/>
                                <w:lang w:val="en-US"/>
                              </w:rPr>
                              <w:t xml:space="preserve">-r-- 1 </w:t>
                            </w:r>
                            <w:proofErr w:type="spellStart"/>
                            <w:proofErr w:type="gramStart"/>
                            <w:r w:rsidRPr="00FE72F9">
                              <w:rPr>
                                <w:color w:val="1E4E79"/>
                                <w:lang w:val="en-US"/>
                              </w:rPr>
                              <w:t>miguel.mateo</w:t>
                            </w:r>
                            <w:proofErr w:type="spellEnd"/>
                            <w:proofErr w:type="gramEnd"/>
                            <w:r w:rsidRPr="00FE72F9">
                              <w:rPr>
                                <w:color w:val="1E4E79"/>
                                <w:lang w:val="en-US"/>
                              </w:rPr>
                              <w:t xml:space="preserve"> </w:t>
                            </w:r>
                            <w:proofErr w:type="spellStart"/>
                            <w:r w:rsidRPr="00FE72F9">
                              <w:rPr>
                                <w:color w:val="1E4E79"/>
                                <w:lang w:val="en-US"/>
                              </w:rPr>
                              <w:t>miguel.mateo</w:t>
                            </w:r>
                            <w:proofErr w:type="spellEnd"/>
                            <w:r w:rsidRPr="00FE72F9">
                              <w:rPr>
                                <w:color w:val="1E4E79"/>
                                <w:lang w:val="en-US"/>
                              </w:rPr>
                              <w:t xml:space="preserve"> 1915 May 10 12:51 cert3.pem</w:t>
                            </w:r>
                          </w:p>
                          <w:p w14:paraId="73EFE84C" w14:textId="77777777" w:rsidR="00304FBB" w:rsidRPr="00FE72F9" w:rsidRDefault="00304FBB" w:rsidP="00304FBB">
                            <w:pPr>
                              <w:rPr>
                                <w:color w:val="1E4E79"/>
                                <w:lang w:val="en-US"/>
                              </w:rPr>
                            </w:pPr>
                            <w:r w:rsidRPr="00FE72F9">
                              <w:rPr>
                                <w:color w:val="1E4E79"/>
                                <w:lang w:val="en-US"/>
                              </w:rPr>
                              <w:t>-</w:t>
                            </w:r>
                            <w:proofErr w:type="spellStart"/>
                            <w:r w:rsidRPr="00FE72F9">
                              <w:rPr>
                                <w:color w:val="1E4E79"/>
                                <w:lang w:val="en-US"/>
                              </w:rPr>
                              <w:t>rw</w:t>
                            </w:r>
                            <w:proofErr w:type="spellEnd"/>
                            <w:r w:rsidRPr="00FE72F9">
                              <w:rPr>
                                <w:color w:val="1E4E79"/>
                                <w:lang w:val="en-US"/>
                              </w:rPr>
                              <w:t>-</w:t>
                            </w:r>
                            <w:proofErr w:type="spellStart"/>
                            <w:r w:rsidRPr="00FE72F9">
                              <w:rPr>
                                <w:color w:val="1E4E79"/>
                                <w:lang w:val="en-US"/>
                              </w:rPr>
                              <w:t>rw</w:t>
                            </w:r>
                            <w:proofErr w:type="spellEnd"/>
                            <w:r w:rsidRPr="00FE72F9">
                              <w:rPr>
                                <w:color w:val="1E4E79"/>
                                <w:lang w:val="en-US"/>
                              </w:rPr>
                              <w:t xml:space="preserve">-r-- 1 </w:t>
                            </w:r>
                            <w:proofErr w:type="spellStart"/>
                            <w:proofErr w:type="gramStart"/>
                            <w:r w:rsidRPr="00FE72F9">
                              <w:rPr>
                                <w:color w:val="1E4E79"/>
                                <w:lang w:val="en-US"/>
                              </w:rPr>
                              <w:t>miguel.mateo</w:t>
                            </w:r>
                            <w:proofErr w:type="spellEnd"/>
                            <w:proofErr w:type="gramEnd"/>
                            <w:r w:rsidRPr="00FE72F9">
                              <w:rPr>
                                <w:color w:val="1E4E79"/>
                                <w:lang w:val="en-US"/>
                              </w:rPr>
                              <w:t xml:space="preserve"> </w:t>
                            </w:r>
                            <w:proofErr w:type="spellStart"/>
                            <w:r w:rsidRPr="00FE72F9">
                              <w:rPr>
                                <w:color w:val="1E4E79"/>
                                <w:lang w:val="en-US"/>
                              </w:rPr>
                              <w:t>miguel.mateo</w:t>
                            </w:r>
                            <w:proofErr w:type="spellEnd"/>
                            <w:r w:rsidRPr="00FE72F9">
                              <w:rPr>
                                <w:color w:val="1E4E79"/>
                                <w:lang w:val="en-US"/>
                              </w:rPr>
                              <w:t xml:space="preserve"> 1647 May 10 12:51 chain3.pem</w:t>
                            </w:r>
                          </w:p>
                          <w:p w14:paraId="55AFAA50" w14:textId="77777777" w:rsidR="00304FBB" w:rsidRPr="00FE72F9" w:rsidRDefault="00304FBB" w:rsidP="00304FBB">
                            <w:pPr>
                              <w:rPr>
                                <w:color w:val="1E4E79"/>
                                <w:lang w:val="en-US"/>
                              </w:rPr>
                            </w:pPr>
                            <w:r w:rsidRPr="00FE72F9">
                              <w:rPr>
                                <w:color w:val="1E4E79"/>
                                <w:lang w:val="en-US"/>
                              </w:rPr>
                              <w:t>-</w:t>
                            </w:r>
                            <w:proofErr w:type="spellStart"/>
                            <w:r w:rsidRPr="00FE72F9">
                              <w:rPr>
                                <w:color w:val="1E4E79"/>
                                <w:lang w:val="en-US"/>
                              </w:rPr>
                              <w:t>rw</w:t>
                            </w:r>
                            <w:proofErr w:type="spellEnd"/>
                            <w:r w:rsidRPr="00FE72F9">
                              <w:rPr>
                                <w:color w:val="1E4E79"/>
                                <w:lang w:val="en-US"/>
                              </w:rPr>
                              <w:t>-</w:t>
                            </w:r>
                            <w:proofErr w:type="spellStart"/>
                            <w:r w:rsidRPr="00FE72F9">
                              <w:rPr>
                                <w:color w:val="1E4E79"/>
                                <w:lang w:val="en-US"/>
                              </w:rPr>
                              <w:t>rw</w:t>
                            </w:r>
                            <w:proofErr w:type="spellEnd"/>
                            <w:r w:rsidRPr="00FE72F9">
                              <w:rPr>
                                <w:color w:val="1E4E79"/>
                                <w:lang w:val="en-US"/>
                              </w:rPr>
                              <w:t xml:space="preserve">-r-- 1 </w:t>
                            </w:r>
                            <w:proofErr w:type="spellStart"/>
                            <w:proofErr w:type="gramStart"/>
                            <w:r w:rsidRPr="00FE72F9">
                              <w:rPr>
                                <w:color w:val="1E4E79"/>
                                <w:lang w:val="en-US"/>
                              </w:rPr>
                              <w:t>miguel.mateo</w:t>
                            </w:r>
                            <w:proofErr w:type="spellEnd"/>
                            <w:proofErr w:type="gramEnd"/>
                            <w:r w:rsidRPr="00FE72F9">
                              <w:rPr>
                                <w:color w:val="1E4E79"/>
                                <w:lang w:val="en-US"/>
                              </w:rPr>
                              <w:t xml:space="preserve"> </w:t>
                            </w:r>
                            <w:proofErr w:type="spellStart"/>
                            <w:r w:rsidRPr="00FE72F9">
                              <w:rPr>
                                <w:color w:val="1E4E79"/>
                                <w:lang w:val="en-US"/>
                              </w:rPr>
                              <w:t>miguel.mateo</w:t>
                            </w:r>
                            <w:proofErr w:type="spellEnd"/>
                            <w:r w:rsidRPr="00FE72F9">
                              <w:rPr>
                                <w:color w:val="1E4E79"/>
                                <w:lang w:val="en-US"/>
                              </w:rPr>
                              <w:t xml:space="preserve"> 3562 May 10 12:51 fullchain3.pem</w:t>
                            </w:r>
                          </w:p>
                          <w:p w14:paraId="4F259EE5" w14:textId="77777777" w:rsidR="00304FBB" w:rsidRPr="00FE72F9" w:rsidRDefault="00304FBB" w:rsidP="00304FBB">
                            <w:pPr>
                              <w:rPr>
                                <w:color w:val="1E4E79"/>
                                <w:lang w:val="en-US"/>
                              </w:rPr>
                            </w:pPr>
                            <w:r w:rsidRPr="00FE72F9">
                              <w:rPr>
                                <w:color w:val="1E4E79"/>
                                <w:lang w:val="en-US"/>
                              </w:rPr>
                              <w:t>-</w:t>
                            </w:r>
                            <w:proofErr w:type="spellStart"/>
                            <w:r w:rsidRPr="00FE72F9">
                              <w:rPr>
                                <w:color w:val="1E4E79"/>
                                <w:lang w:val="en-US"/>
                              </w:rPr>
                              <w:t>rw</w:t>
                            </w:r>
                            <w:proofErr w:type="spellEnd"/>
                            <w:r w:rsidRPr="00FE72F9">
                              <w:rPr>
                                <w:color w:val="1E4E79"/>
                                <w:lang w:val="en-US"/>
                              </w:rPr>
                              <w:t>-</w:t>
                            </w:r>
                            <w:proofErr w:type="spellStart"/>
                            <w:r w:rsidRPr="00FE72F9">
                              <w:rPr>
                                <w:color w:val="1E4E79"/>
                                <w:lang w:val="en-US"/>
                              </w:rPr>
                              <w:t>rw</w:t>
                            </w:r>
                            <w:proofErr w:type="spellEnd"/>
                            <w:r w:rsidRPr="00FE72F9">
                              <w:rPr>
                                <w:color w:val="1E4E79"/>
                                <w:lang w:val="en-US"/>
                              </w:rPr>
                              <w:t xml:space="preserve">-r-- 1 </w:t>
                            </w:r>
                            <w:proofErr w:type="spellStart"/>
                            <w:proofErr w:type="gramStart"/>
                            <w:r w:rsidRPr="00FE72F9">
                              <w:rPr>
                                <w:color w:val="1E4E79"/>
                                <w:lang w:val="en-US"/>
                              </w:rPr>
                              <w:t>miguel.mateo</w:t>
                            </w:r>
                            <w:proofErr w:type="spellEnd"/>
                            <w:proofErr w:type="gramEnd"/>
                            <w:r w:rsidRPr="00FE72F9">
                              <w:rPr>
                                <w:color w:val="1E4E79"/>
                                <w:lang w:val="en-US"/>
                              </w:rPr>
                              <w:t xml:space="preserve"> </w:t>
                            </w:r>
                            <w:proofErr w:type="spellStart"/>
                            <w:r w:rsidRPr="00FE72F9">
                              <w:rPr>
                                <w:color w:val="1E4E79"/>
                                <w:lang w:val="en-US"/>
                              </w:rPr>
                              <w:t>miguel.mateo</w:t>
                            </w:r>
                            <w:proofErr w:type="spellEnd"/>
                            <w:r w:rsidRPr="00FE72F9">
                              <w:rPr>
                                <w:color w:val="1E4E79"/>
                                <w:lang w:val="en-US"/>
                              </w:rPr>
                              <w:t xml:space="preserve"> 1704 May 10 12:51 privkey3.pem</w:t>
                            </w:r>
                          </w:p>
                          <w:p w14:paraId="714D9D3E" w14:textId="77777777" w:rsidR="00304FBB" w:rsidRPr="00FE72F9" w:rsidRDefault="00304FBB" w:rsidP="00304FBB">
                            <w:pPr>
                              <w:rPr>
                                <w:lang w:val="en-US"/>
                              </w:rPr>
                            </w:pPr>
                            <w:r w:rsidRPr="00FE72F9">
                              <w:rPr>
                                <w:color w:val="1E4E79"/>
                                <w:lang w:val="en-US"/>
                              </w:rPr>
                              <w:t>-</w:t>
                            </w:r>
                            <w:proofErr w:type="spellStart"/>
                            <w:r w:rsidRPr="00FE72F9">
                              <w:rPr>
                                <w:color w:val="1E4E79"/>
                                <w:lang w:val="en-US"/>
                              </w:rPr>
                              <w:t>rw</w:t>
                            </w:r>
                            <w:proofErr w:type="spellEnd"/>
                            <w:r w:rsidRPr="00FE72F9">
                              <w:rPr>
                                <w:color w:val="1E4E79"/>
                                <w:lang w:val="en-US"/>
                              </w:rPr>
                              <w:t>-</w:t>
                            </w:r>
                            <w:proofErr w:type="spellStart"/>
                            <w:r w:rsidRPr="00FE72F9">
                              <w:rPr>
                                <w:color w:val="1E4E79"/>
                                <w:lang w:val="en-US"/>
                              </w:rPr>
                              <w:t>rw</w:t>
                            </w:r>
                            <w:proofErr w:type="spellEnd"/>
                            <w:r w:rsidRPr="00FE72F9">
                              <w:rPr>
                                <w:color w:val="1E4E79"/>
                                <w:lang w:val="en-US"/>
                              </w:rPr>
                              <w:t xml:space="preserve">-r-- 1 </w:t>
                            </w:r>
                            <w:proofErr w:type="spellStart"/>
                            <w:proofErr w:type="gramStart"/>
                            <w:r w:rsidRPr="00FE72F9">
                              <w:rPr>
                                <w:color w:val="1E4E79"/>
                                <w:lang w:val="en-US"/>
                              </w:rPr>
                              <w:t>miguel.mateo</w:t>
                            </w:r>
                            <w:proofErr w:type="spellEnd"/>
                            <w:proofErr w:type="gramEnd"/>
                            <w:r w:rsidRPr="00FE72F9">
                              <w:rPr>
                                <w:color w:val="1E4E79"/>
                                <w:lang w:val="en-US"/>
                              </w:rPr>
                              <w:t xml:space="preserve"> </w:t>
                            </w:r>
                            <w:proofErr w:type="spellStart"/>
                            <w:r w:rsidRPr="00FE72F9">
                              <w:rPr>
                                <w:color w:val="1E4E79"/>
                                <w:lang w:val="en-US"/>
                              </w:rPr>
                              <w:t>miguel.mateo</w:t>
                            </w:r>
                            <w:proofErr w:type="spellEnd"/>
                            <w:r w:rsidRPr="00FE72F9">
                              <w:rPr>
                                <w:color w:val="1E4E79"/>
                                <w:lang w:val="en-US"/>
                              </w:rPr>
                              <w:t xml:space="preserve"> 5613 May 13 13:42 </w:t>
                            </w:r>
                            <w:proofErr w:type="spellStart"/>
                            <w:r w:rsidRPr="00FE72F9">
                              <w:rPr>
                                <w:color w:val="1E4E79"/>
                                <w:lang w:val="en-US"/>
                              </w:rPr>
                              <w:t>tta.pfx</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9BC069" id="_x0000_t202" coordsize="21600,21600" o:spt="202" path="m,l,21600r21600,l21600,xe">
                <v:stroke joinstyle="miter"/>
                <v:path gradientshapeok="t" o:connecttype="rect"/>
              </v:shapetype>
              <v:shape id="_x0000_s1037" type="#_x0000_t202" style="position:absolute;margin-left:0;margin-top:17.05pt;width:492pt;height:187.5pt;z-index:251685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">
                <v:textbox>
                  <w:txbxContent>
                    <w:p w14:paraId="4FC1BA0D" w14:textId="77777777" w:rsidR="00304FBB" w:rsidRPr="00FE72F9" w:rsidRDefault="00304FBB" w:rsidP="00304FBB">
                      <w:pPr>
                        <w:rPr>
                          <w:color w:val="1E4E79"/>
                          <w:lang w:val="en-US"/>
                        </w:rPr>
                      </w:pPr>
                      <w:proofErr w:type="spellStart"/>
                      <w:proofErr w:type="gramStart"/>
                      <w:r w:rsidRPr="00FE72F9">
                        <w:rPr>
                          <w:color w:val="1E4E79"/>
                          <w:lang w:val="en-US"/>
                        </w:rPr>
                        <w:t>miguel.mateo</w:t>
                      </w:r>
                      <w:proofErr w:type="gramEnd"/>
                      <w:r w:rsidRPr="00FE72F9">
                        <w:rPr>
                          <w:color w:val="1E4E79"/>
                          <w:lang w:val="en-US"/>
                        </w:rPr>
                        <w:t>@LIGHTEST</w:t>
                      </w:r>
                      <w:proofErr w:type="spellEnd"/>
                      <w:r w:rsidRPr="00FE72F9">
                        <w:rPr>
                          <w:color w:val="1E4E79"/>
                          <w:lang w:val="en-US"/>
                        </w:rPr>
                        <w:t>:~/tomcat/</w:t>
                      </w:r>
                      <w:proofErr w:type="spellStart"/>
                      <w:r w:rsidRPr="00FE72F9">
                        <w:rPr>
                          <w:color w:val="1E4E79"/>
                          <w:lang w:val="en-US"/>
                        </w:rPr>
                        <w:t>keystore</w:t>
                      </w:r>
                      <w:proofErr w:type="spellEnd"/>
                      <w:r w:rsidRPr="00FE72F9">
                        <w:rPr>
                          <w:color w:val="1E4E79"/>
                          <w:lang w:val="en-US"/>
                        </w:rPr>
                        <w:t xml:space="preserve">/cert$ </w:t>
                      </w:r>
                      <w:proofErr w:type="spellStart"/>
                      <w:r w:rsidRPr="00FE72F9">
                        <w:rPr>
                          <w:color w:val="1E4E79"/>
                          <w:lang w:val="en-US"/>
                        </w:rPr>
                        <w:t>openssl</w:t>
                      </w:r>
                      <w:proofErr w:type="spellEnd"/>
                      <w:r w:rsidRPr="00FE72F9">
                        <w:rPr>
                          <w:color w:val="1E4E79"/>
                          <w:lang w:val="en-US"/>
                        </w:rPr>
                        <w:t xml:space="preserve"> pkcs12 -export -out </w:t>
                      </w:r>
                      <w:proofErr w:type="spellStart"/>
                      <w:r w:rsidRPr="00FE72F9">
                        <w:rPr>
                          <w:color w:val="1E4E79"/>
                          <w:lang w:val="en-US"/>
                        </w:rPr>
                        <w:t>tta.pfx</w:t>
                      </w:r>
                      <w:proofErr w:type="spellEnd"/>
                      <w:r w:rsidRPr="00FE72F9">
                        <w:rPr>
                          <w:color w:val="1E4E79"/>
                          <w:lang w:val="en-US"/>
                        </w:rPr>
                        <w:t xml:space="preserve"> -</w:t>
                      </w:r>
                      <w:proofErr w:type="spellStart"/>
                      <w:r w:rsidRPr="00FE72F9">
                        <w:rPr>
                          <w:color w:val="1E4E79"/>
                          <w:lang w:val="en-US"/>
                        </w:rPr>
                        <w:t>inkey</w:t>
                      </w:r>
                      <w:proofErr w:type="spellEnd"/>
                      <w:r w:rsidRPr="00FE72F9">
                        <w:rPr>
                          <w:color w:val="1E4E79"/>
                          <w:lang w:val="en-US"/>
                        </w:rPr>
                        <w:t xml:space="preserve"> privkey3.pem -in cert3.pem -</w:t>
                      </w:r>
                      <w:proofErr w:type="spellStart"/>
                      <w:r w:rsidRPr="00FE72F9">
                        <w:rPr>
                          <w:color w:val="1E4E79"/>
                          <w:lang w:val="en-US"/>
                        </w:rPr>
                        <w:t>certfile</w:t>
                      </w:r>
                      <w:proofErr w:type="spellEnd"/>
                      <w:r w:rsidRPr="00FE72F9">
                        <w:rPr>
                          <w:color w:val="1E4E79"/>
                          <w:lang w:val="en-US"/>
                        </w:rPr>
                        <w:t xml:space="preserve"> fullchain3.pem</w:t>
                      </w:r>
                    </w:p>
                    <w:p w14:paraId="560B7437" w14:textId="77777777" w:rsidR="00304FBB" w:rsidRPr="00FE72F9" w:rsidRDefault="00304FBB" w:rsidP="00304FBB">
                      <w:pPr>
                        <w:rPr>
                          <w:color w:val="1E4E79"/>
                          <w:lang w:val="en-US"/>
                        </w:rPr>
                      </w:pPr>
                      <w:r w:rsidRPr="00FE72F9">
                        <w:rPr>
                          <w:color w:val="1E4E79"/>
                          <w:lang w:val="en-US"/>
                        </w:rPr>
                        <w:t>Enter Export Password:</w:t>
                      </w:r>
                    </w:p>
                    <w:p w14:paraId="1076469D" w14:textId="77777777" w:rsidR="00304FBB" w:rsidRDefault="00304FBB" w:rsidP="00304FBB">
                      <w:pPr>
                        <w:rPr>
                          <w:color w:val="1E4E79"/>
                          <w:lang w:val="en-US"/>
                        </w:rPr>
                      </w:pPr>
                      <w:r w:rsidRPr="00FE72F9">
                        <w:rPr>
                          <w:color w:val="1E4E79"/>
                          <w:lang w:val="en-US"/>
                        </w:rPr>
                        <w:t>Verifying - Enter Export Password:</w:t>
                      </w:r>
                    </w:p>
                    <w:p w14:paraId="247FA657" w14:textId="77777777" w:rsidR="00304FBB" w:rsidRPr="00FE72F9" w:rsidRDefault="00304FBB" w:rsidP="00304FBB">
                      <w:pPr>
                        <w:rPr>
                          <w:color w:val="1E4E79"/>
                          <w:lang w:val="en-US"/>
                        </w:rPr>
                      </w:pPr>
                    </w:p>
                    <w:p w14:paraId="501D1F03" w14:textId="7D839B02" w:rsidR="00304FBB" w:rsidRPr="00FE72F9" w:rsidRDefault="009E263C" w:rsidP="00304FBB">
                      <w:pPr>
                        <w:rPr>
                          <w:color w:val="1E4E79"/>
                          <w:lang w:val="en-US"/>
                        </w:rPr>
                      </w:pPr>
                      <w:proofErr w:type="spellStart"/>
                      <w:r>
                        <w:rPr>
                          <w:color w:val="1E4E79"/>
                          <w:lang w:val="en-US"/>
                        </w:rPr>
                        <w:t>admin</w:t>
                      </w:r>
                      <w:r w:rsidR="00304FBB" w:rsidRPr="00FE72F9">
                        <w:rPr>
                          <w:color w:val="1E4E79"/>
                          <w:lang w:val="en-US"/>
                        </w:rPr>
                        <w:t>@</w:t>
                      </w:r>
                      <w:proofErr w:type="gramStart"/>
                      <w:r w:rsidR="00304FBB" w:rsidRPr="00FE72F9">
                        <w:rPr>
                          <w:color w:val="1E4E79"/>
                          <w:lang w:val="en-US"/>
                        </w:rPr>
                        <w:t>LIGHTEST</w:t>
                      </w:r>
                      <w:proofErr w:type="spellEnd"/>
                      <w:r w:rsidR="00304FBB" w:rsidRPr="00FE72F9">
                        <w:rPr>
                          <w:color w:val="1E4E79"/>
                          <w:lang w:val="en-US"/>
                        </w:rPr>
                        <w:t>:~</w:t>
                      </w:r>
                      <w:proofErr w:type="gramEnd"/>
                      <w:r w:rsidR="00304FBB" w:rsidRPr="00FE72F9">
                        <w:rPr>
                          <w:color w:val="1E4E79"/>
                          <w:lang w:val="en-US"/>
                        </w:rPr>
                        <w:t>/tomcat/</w:t>
                      </w:r>
                      <w:proofErr w:type="spellStart"/>
                      <w:r w:rsidR="00304FBB" w:rsidRPr="00FE72F9">
                        <w:rPr>
                          <w:color w:val="1E4E79"/>
                          <w:lang w:val="en-US"/>
                        </w:rPr>
                        <w:t>keystore</w:t>
                      </w:r>
                      <w:proofErr w:type="spellEnd"/>
                      <w:r w:rsidR="00304FBB" w:rsidRPr="00FE72F9">
                        <w:rPr>
                          <w:color w:val="1E4E79"/>
                          <w:lang w:val="en-US"/>
                        </w:rPr>
                        <w:t xml:space="preserve">/cert$ </w:t>
                      </w:r>
                      <w:proofErr w:type="spellStart"/>
                      <w:r w:rsidR="00304FBB" w:rsidRPr="00FE72F9">
                        <w:rPr>
                          <w:color w:val="1E4E79"/>
                          <w:lang w:val="en-US"/>
                        </w:rPr>
                        <w:t>ll</w:t>
                      </w:r>
                      <w:proofErr w:type="spellEnd"/>
                    </w:p>
                    <w:p w14:paraId="083B93E7" w14:textId="77777777" w:rsidR="00304FBB" w:rsidRPr="00FE72F9" w:rsidRDefault="00304FBB" w:rsidP="00304FBB">
                      <w:pPr>
                        <w:rPr>
                          <w:color w:val="1E4E79"/>
                          <w:lang w:val="en-US"/>
                        </w:rPr>
                      </w:pPr>
                      <w:r w:rsidRPr="00FE72F9">
                        <w:rPr>
                          <w:color w:val="1E4E79"/>
                          <w:lang w:val="en-US"/>
                        </w:rPr>
                        <w:t>total 32</w:t>
                      </w:r>
                    </w:p>
                    <w:p w14:paraId="70A5C847" w14:textId="77777777" w:rsidR="00304FBB" w:rsidRPr="00FE72F9" w:rsidRDefault="00304FBB" w:rsidP="00304FBB">
                      <w:pPr>
                        <w:rPr>
                          <w:color w:val="1E4E79"/>
                          <w:lang w:val="en-US"/>
                        </w:rPr>
                      </w:pPr>
                      <w:proofErr w:type="spellStart"/>
                      <w:r w:rsidRPr="00FE72F9">
                        <w:rPr>
                          <w:color w:val="1E4E79"/>
                          <w:lang w:val="en-US"/>
                        </w:rPr>
                        <w:t>drwxrwxr</w:t>
                      </w:r>
                      <w:proofErr w:type="spellEnd"/>
                      <w:r w:rsidRPr="00FE72F9">
                        <w:rPr>
                          <w:color w:val="1E4E79"/>
                          <w:lang w:val="en-US"/>
                        </w:rPr>
                        <w:t xml:space="preserve">-x 2 </w:t>
                      </w:r>
                      <w:proofErr w:type="spellStart"/>
                      <w:proofErr w:type="gramStart"/>
                      <w:r w:rsidRPr="00FE72F9">
                        <w:rPr>
                          <w:color w:val="1E4E79"/>
                          <w:lang w:val="en-US"/>
                        </w:rPr>
                        <w:t>miguel.mateo</w:t>
                      </w:r>
                      <w:proofErr w:type="spellEnd"/>
                      <w:proofErr w:type="gramEnd"/>
                      <w:r w:rsidRPr="00FE72F9">
                        <w:rPr>
                          <w:color w:val="1E4E79"/>
                          <w:lang w:val="en-US"/>
                        </w:rPr>
                        <w:t xml:space="preserve"> </w:t>
                      </w:r>
                      <w:proofErr w:type="spellStart"/>
                      <w:r w:rsidRPr="00FE72F9">
                        <w:rPr>
                          <w:color w:val="1E4E79"/>
                          <w:lang w:val="en-US"/>
                        </w:rPr>
                        <w:t>miguel.mateo</w:t>
                      </w:r>
                      <w:proofErr w:type="spellEnd"/>
                      <w:r w:rsidRPr="00FE72F9">
                        <w:rPr>
                          <w:color w:val="1E4E79"/>
                          <w:lang w:val="en-US"/>
                        </w:rPr>
                        <w:t xml:space="preserve"> 4096 May 13 13:41 ./</w:t>
                      </w:r>
                    </w:p>
                    <w:p w14:paraId="230130F3" w14:textId="77777777" w:rsidR="00304FBB" w:rsidRPr="00FE72F9" w:rsidRDefault="00304FBB" w:rsidP="00304FBB">
                      <w:pPr>
                        <w:rPr>
                          <w:color w:val="1E4E79"/>
                          <w:lang w:val="en-US"/>
                        </w:rPr>
                      </w:pPr>
                      <w:proofErr w:type="spellStart"/>
                      <w:r w:rsidRPr="00FE72F9">
                        <w:rPr>
                          <w:color w:val="1E4E79"/>
                          <w:lang w:val="en-US"/>
                        </w:rPr>
                        <w:t>drwxr</w:t>
                      </w:r>
                      <w:proofErr w:type="spellEnd"/>
                      <w:r w:rsidRPr="00FE72F9">
                        <w:rPr>
                          <w:color w:val="1E4E79"/>
                          <w:lang w:val="en-US"/>
                        </w:rPr>
                        <w:t>-</w:t>
                      </w:r>
                      <w:proofErr w:type="spellStart"/>
                      <w:r w:rsidRPr="00FE72F9">
                        <w:rPr>
                          <w:color w:val="1E4E79"/>
                          <w:lang w:val="en-US"/>
                        </w:rPr>
                        <w:t>xr</w:t>
                      </w:r>
                      <w:proofErr w:type="spellEnd"/>
                      <w:r w:rsidRPr="00FE72F9">
                        <w:rPr>
                          <w:color w:val="1E4E79"/>
                          <w:lang w:val="en-US"/>
                        </w:rPr>
                        <w:t xml:space="preserve">-x 3 </w:t>
                      </w:r>
                      <w:proofErr w:type="spellStart"/>
                      <w:proofErr w:type="gramStart"/>
                      <w:r w:rsidRPr="00FE72F9">
                        <w:rPr>
                          <w:color w:val="1E4E79"/>
                          <w:lang w:val="en-US"/>
                        </w:rPr>
                        <w:t>miguel.mateo</w:t>
                      </w:r>
                      <w:proofErr w:type="spellEnd"/>
                      <w:proofErr w:type="gramEnd"/>
                      <w:r w:rsidRPr="00FE72F9">
                        <w:rPr>
                          <w:color w:val="1E4E79"/>
                          <w:lang w:val="en-US"/>
                        </w:rPr>
                        <w:t xml:space="preserve"> </w:t>
                      </w:r>
                      <w:proofErr w:type="spellStart"/>
                      <w:r w:rsidRPr="00FE72F9">
                        <w:rPr>
                          <w:color w:val="1E4E79"/>
                          <w:lang w:val="en-US"/>
                        </w:rPr>
                        <w:t>miguel.mateo</w:t>
                      </w:r>
                      <w:proofErr w:type="spellEnd"/>
                      <w:r w:rsidRPr="00FE72F9">
                        <w:rPr>
                          <w:color w:val="1E4E79"/>
                          <w:lang w:val="en-US"/>
                        </w:rPr>
                        <w:t xml:space="preserve"> 4096 May 13 12:46 ../</w:t>
                      </w:r>
                    </w:p>
                    <w:p w14:paraId="7FBF9624" w14:textId="77777777" w:rsidR="00304FBB" w:rsidRPr="00FE72F9" w:rsidRDefault="00304FBB" w:rsidP="00304FBB">
                      <w:pPr>
                        <w:rPr>
                          <w:color w:val="1E4E79"/>
                          <w:lang w:val="en-US"/>
                        </w:rPr>
                      </w:pPr>
                      <w:r w:rsidRPr="00FE72F9">
                        <w:rPr>
                          <w:color w:val="1E4E79"/>
                          <w:lang w:val="en-US"/>
                        </w:rPr>
                        <w:t>-</w:t>
                      </w:r>
                      <w:proofErr w:type="spellStart"/>
                      <w:r w:rsidRPr="00FE72F9">
                        <w:rPr>
                          <w:color w:val="1E4E79"/>
                          <w:lang w:val="en-US"/>
                        </w:rPr>
                        <w:t>rw</w:t>
                      </w:r>
                      <w:proofErr w:type="spellEnd"/>
                      <w:r w:rsidRPr="00FE72F9">
                        <w:rPr>
                          <w:color w:val="1E4E79"/>
                          <w:lang w:val="en-US"/>
                        </w:rPr>
                        <w:t>-</w:t>
                      </w:r>
                      <w:proofErr w:type="spellStart"/>
                      <w:r w:rsidRPr="00FE72F9">
                        <w:rPr>
                          <w:color w:val="1E4E79"/>
                          <w:lang w:val="en-US"/>
                        </w:rPr>
                        <w:t>rw</w:t>
                      </w:r>
                      <w:proofErr w:type="spellEnd"/>
                      <w:r w:rsidRPr="00FE72F9">
                        <w:rPr>
                          <w:color w:val="1E4E79"/>
                          <w:lang w:val="en-US"/>
                        </w:rPr>
                        <w:t xml:space="preserve">-r-- 1 </w:t>
                      </w:r>
                      <w:proofErr w:type="spellStart"/>
                      <w:proofErr w:type="gramStart"/>
                      <w:r w:rsidRPr="00FE72F9">
                        <w:rPr>
                          <w:color w:val="1E4E79"/>
                          <w:lang w:val="en-US"/>
                        </w:rPr>
                        <w:t>miguel.mateo</w:t>
                      </w:r>
                      <w:proofErr w:type="spellEnd"/>
                      <w:proofErr w:type="gramEnd"/>
                      <w:r w:rsidRPr="00FE72F9">
                        <w:rPr>
                          <w:color w:val="1E4E79"/>
                          <w:lang w:val="en-US"/>
                        </w:rPr>
                        <w:t xml:space="preserve"> </w:t>
                      </w:r>
                      <w:proofErr w:type="spellStart"/>
                      <w:r w:rsidRPr="00FE72F9">
                        <w:rPr>
                          <w:color w:val="1E4E79"/>
                          <w:lang w:val="en-US"/>
                        </w:rPr>
                        <w:t>miguel.mateo</w:t>
                      </w:r>
                      <w:proofErr w:type="spellEnd"/>
                      <w:r w:rsidRPr="00FE72F9">
                        <w:rPr>
                          <w:color w:val="1E4E79"/>
                          <w:lang w:val="en-US"/>
                        </w:rPr>
                        <w:t xml:space="preserve"> 1915 May 10 12:51 cert3.pem</w:t>
                      </w:r>
                    </w:p>
                    <w:p w14:paraId="73EFE84C" w14:textId="77777777" w:rsidR="00304FBB" w:rsidRPr="00FE72F9" w:rsidRDefault="00304FBB" w:rsidP="00304FBB">
                      <w:pPr>
                        <w:rPr>
                          <w:color w:val="1E4E79"/>
                          <w:lang w:val="en-US"/>
                        </w:rPr>
                      </w:pPr>
                      <w:r w:rsidRPr="00FE72F9">
                        <w:rPr>
                          <w:color w:val="1E4E79"/>
                          <w:lang w:val="en-US"/>
                        </w:rPr>
                        <w:t>-</w:t>
                      </w:r>
                      <w:proofErr w:type="spellStart"/>
                      <w:r w:rsidRPr="00FE72F9">
                        <w:rPr>
                          <w:color w:val="1E4E79"/>
                          <w:lang w:val="en-US"/>
                        </w:rPr>
                        <w:t>rw</w:t>
                      </w:r>
                      <w:proofErr w:type="spellEnd"/>
                      <w:r w:rsidRPr="00FE72F9">
                        <w:rPr>
                          <w:color w:val="1E4E79"/>
                          <w:lang w:val="en-US"/>
                        </w:rPr>
                        <w:t>-</w:t>
                      </w:r>
                      <w:proofErr w:type="spellStart"/>
                      <w:r w:rsidRPr="00FE72F9">
                        <w:rPr>
                          <w:color w:val="1E4E79"/>
                          <w:lang w:val="en-US"/>
                        </w:rPr>
                        <w:t>rw</w:t>
                      </w:r>
                      <w:proofErr w:type="spellEnd"/>
                      <w:r w:rsidRPr="00FE72F9">
                        <w:rPr>
                          <w:color w:val="1E4E79"/>
                          <w:lang w:val="en-US"/>
                        </w:rPr>
                        <w:t xml:space="preserve">-r-- 1 </w:t>
                      </w:r>
                      <w:proofErr w:type="spellStart"/>
                      <w:proofErr w:type="gramStart"/>
                      <w:r w:rsidRPr="00FE72F9">
                        <w:rPr>
                          <w:color w:val="1E4E79"/>
                          <w:lang w:val="en-US"/>
                        </w:rPr>
                        <w:t>miguel.mateo</w:t>
                      </w:r>
                      <w:proofErr w:type="spellEnd"/>
                      <w:proofErr w:type="gramEnd"/>
                      <w:r w:rsidRPr="00FE72F9">
                        <w:rPr>
                          <w:color w:val="1E4E79"/>
                          <w:lang w:val="en-US"/>
                        </w:rPr>
                        <w:t xml:space="preserve"> </w:t>
                      </w:r>
                      <w:proofErr w:type="spellStart"/>
                      <w:r w:rsidRPr="00FE72F9">
                        <w:rPr>
                          <w:color w:val="1E4E79"/>
                          <w:lang w:val="en-US"/>
                        </w:rPr>
                        <w:t>miguel.mateo</w:t>
                      </w:r>
                      <w:proofErr w:type="spellEnd"/>
                      <w:r w:rsidRPr="00FE72F9">
                        <w:rPr>
                          <w:color w:val="1E4E79"/>
                          <w:lang w:val="en-US"/>
                        </w:rPr>
                        <w:t xml:space="preserve"> 1647 May 10 12:51 chain3.pem</w:t>
                      </w:r>
                    </w:p>
                    <w:p w14:paraId="55AFAA50" w14:textId="77777777" w:rsidR="00304FBB" w:rsidRPr="00FE72F9" w:rsidRDefault="00304FBB" w:rsidP="00304FBB">
                      <w:pPr>
                        <w:rPr>
                          <w:color w:val="1E4E79"/>
                          <w:lang w:val="en-US"/>
                        </w:rPr>
                      </w:pPr>
                      <w:r w:rsidRPr="00FE72F9">
                        <w:rPr>
                          <w:color w:val="1E4E79"/>
                          <w:lang w:val="en-US"/>
                        </w:rPr>
                        <w:t>-</w:t>
                      </w:r>
                      <w:proofErr w:type="spellStart"/>
                      <w:r w:rsidRPr="00FE72F9">
                        <w:rPr>
                          <w:color w:val="1E4E79"/>
                          <w:lang w:val="en-US"/>
                        </w:rPr>
                        <w:t>rw</w:t>
                      </w:r>
                      <w:proofErr w:type="spellEnd"/>
                      <w:r w:rsidRPr="00FE72F9">
                        <w:rPr>
                          <w:color w:val="1E4E79"/>
                          <w:lang w:val="en-US"/>
                        </w:rPr>
                        <w:t>-</w:t>
                      </w:r>
                      <w:proofErr w:type="spellStart"/>
                      <w:r w:rsidRPr="00FE72F9">
                        <w:rPr>
                          <w:color w:val="1E4E79"/>
                          <w:lang w:val="en-US"/>
                        </w:rPr>
                        <w:t>rw</w:t>
                      </w:r>
                      <w:proofErr w:type="spellEnd"/>
                      <w:r w:rsidRPr="00FE72F9">
                        <w:rPr>
                          <w:color w:val="1E4E79"/>
                          <w:lang w:val="en-US"/>
                        </w:rPr>
                        <w:t xml:space="preserve">-r-- 1 </w:t>
                      </w:r>
                      <w:proofErr w:type="spellStart"/>
                      <w:proofErr w:type="gramStart"/>
                      <w:r w:rsidRPr="00FE72F9">
                        <w:rPr>
                          <w:color w:val="1E4E79"/>
                          <w:lang w:val="en-US"/>
                        </w:rPr>
                        <w:t>miguel.mateo</w:t>
                      </w:r>
                      <w:proofErr w:type="spellEnd"/>
                      <w:proofErr w:type="gramEnd"/>
                      <w:r w:rsidRPr="00FE72F9">
                        <w:rPr>
                          <w:color w:val="1E4E79"/>
                          <w:lang w:val="en-US"/>
                        </w:rPr>
                        <w:t xml:space="preserve"> </w:t>
                      </w:r>
                      <w:proofErr w:type="spellStart"/>
                      <w:r w:rsidRPr="00FE72F9">
                        <w:rPr>
                          <w:color w:val="1E4E79"/>
                          <w:lang w:val="en-US"/>
                        </w:rPr>
                        <w:t>miguel.mateo</w:t>
                      </w:r>
                      <w:proofErr w:type="spellEnd"/>
                      <w:r w:rsidRPr="00FE72F9">
                        <w:rPr>
                          <w:color w:val="1E4E79"/>
                          <w:lang w:val="en-US"/>
                        </w:rPr>
                        <w:t xml:space="preserve"> 3562 May 10 12:51 fullchain3.pem</w:t>
                      </w:r>
                    </w:p>
                    <w:p w14:paraId="4F259EE5" w14:textId="77777777" w:rsidR="00304FBB" w:rsidRPr="00FE72F9" w:rsidRDefault="00304FBB" w:rsidP="00304FBB">
                      <w:pPr>
                        <w:rPr>
                          <w:color w:val="1E4E79"/>
                          <w:lang w:val="en-US"/>
                        </w:rPr>
                      </w:pPr>
                      <w:r w:rsidRPr="00FE72F9">
                        <w:rPr>
                          <w:color w:val="1E4E79"/>
                          <w:lang w:val="en-US"/>
                        </w:rPr>
                        <w:t>-</w:t>
                      </w:r>
                      <w:proofErr w:type="spellStart"/>
                      <w:r w:rsidRPr="00FE72F9">
                        <w:rPr>
                          <w:color w:val="1E4E79"/>
                          <w:lang w:val="en-US"/>
                        </w:rPr>
                        <w:t>rw</w:t>
                      </w:r>
                      <w:proofErr w:type="spellEnd"/>
                      <w:r w:rsidRPr="00FE72F9">
                        <w:rPr>
                          <w:color w:val="1E4E79"/>
                          <w:lang w:val="en-US"/>
                        </w:rPr>
                        <w:t>-</w:t>
                      </w:r>
                      <w:proofErr w:type="spellStart"/>
                      <w:r w:rsidRPr="00FE72F9">
                        <w:rPr>
                          <w:color w:val="1E4E79"/>
                          <w:lang w:val="en-US"/>
                        </w:rPr>
                        <w:t>rw</w:t>
                      </w:r>
                      <w:proofErr w:type="spellEnd"/>
                      <w:r w:rsidRPr="00FE72F9">
                        <w:rPr>
                          <w:color w:val="1E4E79"/>
                          <w:lang w:val="en-US"/>
                        </w:rPr>
                        <w:t xml:space="preserve">-r-- 1 </w:t>
                      </w:r>
                      <w:proofErr w:type="spellStart"/>
                      <w:proofErr w:type="gramStart"/>
                      <w:r w:rsidRPr="00FE72F9">
                        <w:rPr>
                          <w:color w:val="1E4E79"/>
                          <w:lang w:val="en-US"/>
                        </w:rPr>
                        <w:t>miguel.mateo</w:t>
                      </w:r>
                      <w:proofErr w:type="spellEnd"/>
                      <w:proofErr w:type="gramEnd"/>
                      <w:r w:rsidRPr="00FE72F9">
                        <w:rPr>
                          <w:color w:val="1E4E79"/>
                          <w:lang w:val="en-US"/>
                        </w:rPr>
                        <w:t xml:space="preserve"> </w:t>
                      </w:r>
                      <w:proofErr w:type="spellStart"/>
                      <w:r w:rsidRPr="00FE72F9">
                        <w:rPr>
                          <w:color w:val="1E4E79"/>
                          <w:lang w:val="en-US"/>
                        </w:rPr>
                        <w:t>miguel.mateo</w:t>
                      </w:r>
                      <w:proofErr w:type="spellEnd"/>
                      <w:r w:rsidRPr="00FE72F9">
                        <w:rPr>
                          <w:color w:val="1E4E79"/>
                          <w:lang w:val="en-US"/>
                        </w:rPr>
                        <w:t xml:space="preserve"> 1704 May 10 12:51 privkey3.pem</w:t>
                      </w:r>
                    </w:p>
                    <w:p w14:paraId="714D9D3E" w14:textId="77777777" w:rsidR="00304FBB" w:rsidRPr="00FE72F9" w:rsidRDefault="00304FBB" w:rsidP="00304FBB">
                      <w:pPr>
                        <w:rPr>
                          <w:lang w:val="en-US"/>
                        </w:rPr>
                      </w:pPr>
                      <w:r w:rsidRPr="00FE72F9">
                        <w:rPr>
                          <w:color w:val="1E4E79"/>
                          <w:lang w:val="en-US"/>
                        </w:rPr>
                        <w:t>-</w:t>
                      </w:r>
                      <w:proofErr w:type="spellStart"/>
                      <w:r w:rsidRPr="00FE72F9">
                        <w:rPr>
                          <w:color w:val="1E4E79"/>
                          <w:lang w:val="en-US"/>
                        </w:rPr>
                        <w:t>rw</w:t>
                      </w:r>
                      <w:proofErr w:type="spellEnd"/>
                      <w:r w:rsidRPr="00FE72F9">
                        <w:rPr>
                          <w:color w:val="1E4E79"/>
                          <w:lang w:val="en-US"/>
                        </w:rPr>
                        <w:t>-</w:t>
                      </w:r>
                      <w:proofErr w:type="spellStart"/>
                      <w:r w:rsidRPr="00FE72F9">
                        <w:rPr>
                          <w:color w:val="1E4E79"/>
                          <w:lang w:val="en-US"/>
                        </w:rPr>
                        <w:t>rw</w:t>
                      </w:r>
                      <w:proofErr w:type="spellEnd"/>
                      <w:r w:rsidRPr="00FE72F9">
                        <w:rPr>
                          <w:color w:val="1E4E79"/>
                          <w:lang w:val="en-US"/>
                        </w:rPr>
                        <w:t xml:space="preserve">-r-- 1 </w:t>
                      </w:r>
                      <w:proofErr w:type="spellStart"/>
                      <w:proofErr w:type="gramStart"/>
                      <w:r w:rsidRPr="00FE72F9">
                        <w:rPr>
                          <w:color w:val="1E4E79"/>
                          <w:lang w:val="en-US"/>
                        </w:rPr>
                        <w:t>miguel.mateo</w:t>
                      </w:r>
                      <w:proofErr w:type="spellEnd"/>
                      <w:proofErr w:type="gramEnd"/>
                      <w:r w:rsidRPr="00FE72F9">
                        <w:rPr>
                          <w:color w:val="1E4E79"/>
                          <w:lang w:val="en-US"/>
                        </w:rPr>
                        <w:t xml:space="preserve"> </w:t>
                      </w:r>
                      <w:proofErr w:type="spellStart"/>
                      <w:r w:rsidRPr="00FE72F9">
                        <w:rPr>
                          <w:color w:val="1E4E79"/>
                          <w:lang w:val="en-US"/>
                        </w:rPr>
                        <w:t>miguel.mateo</w:t>
                      </w:r>
                      <w:proofErr w:type="spellEnd"/>
                      <w:r w:rsidRPr="00FE72F9">
                        <w:rPr>
                          <w:color w:val="1E4E79"/>
                          <w:lang w:val="en-US"/>
                        </w:rPr>
                        <w:t xml:space="preserve"> 5613 May 13 13:42 </w:t>
                      </w:r>
                      <w:proofErr w:type="spellStart"/>
                      <w:r w:rsidRPr="00FE72F9">
                        <w:rPr>
                          <w:color w:val="1E4E79"/>
                          <w:lang w:val="en-US"/>
                        </w:rPr>
                        <w:t>tta.pfx</w:t>
                      </w:r>
                      <w:proofErr w:type="spellEnd"/>
                    </w:p>
                  </w:txbxContent>
                </v:textbox>
                <w10:wrap type="square" anchorx="margin"/>
              </v:shape>
            </w:pict>
          </mc:Fallback>
        </mc:AlternateContent>
      </w:r>
    </w:p>
    <w:p w14:paraId="1DD9AA0D" w14:textId="77777777" w:rsidR="00602808" w:rsidRPr="00602808" w:rsidRDefault="00602808" w:rsidP="00602808">
      <w:r w:rsidRPr="00602808">
        <w:t>The resulting file “</w:t>
      </w:r>
      <w:proofErr w:type="spellStart"/>
      <w:r w:rsidRPr="00602808">
        <w:t>tta.pfx</w:t>
      </w:r>
      <w:proofErr w:type="spellEnd"/>
      <w:r w:rsidRPr="00602808">
        <w:t xml:space="preserve">” is the one that should to be set as value of the configuration property: </w:t>
      </w:r>
      <w:proofErr w:type="spellStart"/>
      <w:r w:rsidRPr="00304FBB">
        <w:rPr>
          <w:i/>
          <w:color w:val="2F74FF" w:themeColor="text2" w:themeTint="80"/>
        </w:rPr>
        <w:t>pkcsfile</w:t>
      </w:r>
      <w:proofErr w:type="spellEnd"/>
    </w:p>
    <w:p w14:paraId="425D85A5" w14:textId="603BE292" w:rsidR="00602808" w:rsidRDefault="00602808" w:rsidP="00602808">
      <w:r w:rsidRPr="00602808">
        <w:t xml:space="preserve">Example: </w:t>
      </w:r>
      <w:r w:rsidRPr="00304FBB">
        <w:rPr>
          <w:color w:val="2F74FF" w:themeColor="text2" w:themeTint="80"/>
        </w:rPr>
        <w:t>/Home/tomcat/</w:t>
      </w:r>
      <w:proofErr w:type="spellStart"/>
      <w:r w:rsidRPr="00304FBB">
        <w:rPr>
          <w:color w:val="2F74FF" w:themeColor="text2" w:themeTint="80"/>
        </w:rPr>
        <w:t>keystore</w:t>
      </w:r>
      <w:proofErr w:type="spellEnd"/>
      <w:r w:rsidRPr="00304FBB">
        <w:rPr>
          <w:color w:val="2F74FF" w:themeColor="text2" w:themeTint="80"/>
        </w:rPr>
        <w:t>/</w:t>
      </w:r>
      <w:proofErr w:type="spellStart"/>
      <w:r w:rsidRPr="00304FBB">
        <w:rPr>
          <w:color w:val="2F74FF" w:themeColor="text2" w:themeTint="80"/>
        </w:rPr>
        <w:t>tta.pfx</w:t>
      </w:r>
      <w:proofErr w:type="spellEnd"/>
    </w:p>
    <w:p w14:paraId="746FE882" w14:textId="77777777" w:rsidR="00304FBB" w:rsidRPr="00602808" w:rsidRDefault="00304FBB" w:rsidP="00602808"/>
    <w:p w14:paraId="18DCEB60" w14:textId="77777777" w:rsidR="00602808" w:rsidRPr="00602808" w:rsidRDefault="00602808" w:rsidP="00602808">
      <w:r w:rsidRPr="00602808">
        <w:t xml:space="preserve">The password used to create this file have to set as value of the configuration property: </w:t>
      </w:r>
      <w:proofErr w:type="spellStart"/>
      <w:r w:rsidRPr="00304FBB">
        <w:rPr>
          <w:i/>
          <w:color w:val="2F74FF" w:themeColor="text2" w:themeTint="80"/>
        </w:rPr>
        <w:t>pkcspwd</w:t>
      </w:r>
      <w:proofErr w:type="spellEnd"/>
    </w:p>
    <w:p w14:paraId="6E3E92F2" w14:textId="77777777" w:rsidR="00602808" w:rsidRPr="00602808" w:rsidRDefault="00602808" w:rsidP="00602808"/>
    <w:p w14:paraId="420CD1C4" w14:textId="4373ECF3" w:rsidR="00602808" w:rsidRDefault="00014483" w:rsidP="00602808">
      <w:pPr>
        <w:pStyle w:val="Ttulo2"/>
      </w:pPr>
      <w:bookmarkStart w:id="23" w:name="_Toc30505559"/>
      <w:r>
        <w:t>TTA service compiling</w:t>
      </w:r>
      <w:bookmarkEnd w:id="23"/>
    </w:p>
    <w:p w14:paraId="71983C48" w14:textId="6FF81E8F" w:rsidR="00602808" w:rsidRPr="00602808" w:rsidRDefault="00602808" w:rsidP="00602808">
      <w:r>
        <w:t>C</w:t>
      </w:r>
      <w:r w:rsidRPr="00602808">
        <w:t>lone and build TTA java project to be deployed in the Tomcat server.</w:t>
      </w:r>
    </w:p>
    <w:p w14:paraId="784D856C" w14:textId="77777777" w:rsidR="00602808" w:rsidRPr="00602808" w:rsidRDefault="00602808" w:rsidP="00602808">
      <w:r w:rsidRPr="00602808">
        <w:t>Note. Be sure you have installed Java 8 and git and maven in your server.</w:t>
      </w:r>
    </w:p>
    <w:p w14:paraId="51047665" w14:textId="77777777" w:rsidR="00602808" w:rsidRPr="00602808" w:rsidRDefault="00602808" w:rsidP="00602808"/>
    <w:p w14:paraId="333EEBC4" w14:textId="77777777" w:rsidR="00602808" w:rsidRPr="00602808" w:rsidRDefault="00602808" w:rsidP="00602808">
      <w:r w:rsidRPr="00602808">
        <w:t>Clone TTA project:</w:t>
      </w:r>
    </w:p>
    <w:p w14:paraId="0FE78756" w14:textId="7054594E" w:rsidR="00602808" w:rsidRDefault="00602808" w:rsidP="00602808">
      <w:pPr>
        <w:rPr>
          <w:color w:val="2F74FF" w:themeColor="text2" w:themeTint="80"/>
        </w:rPr>
      </w:pPr>
      <w:r w:rsidRPr="00304FBB">
        <w:rPr>
          <w:color w:val="2F74FF" w:themeColor="text2" w:themeTint="80"/>
        </w:rPr>
        <w:t xml:space="preserve">$ git clone </w:t>
      </w:r>
      <w:hyperlink r:id="rId27" w:history="1">
        <w:r w:rsidR="00304FBB" w:rsidRPr="008A0ACA">
          <w:rPr>
            <w:rStyle w:val="Hipervnculo"/>
            <w:color w:val="FFDF7F" w:themeColor="hyperlink" w:themeTint="80"/>
          </w:rPr>
          <w:t>https://extgit.iaik.tugraz.at/LIGHTest/TTA.git</w:t>
        </w:r>
      </w:hyperlink>
    </w:p>
    <w:p w14:paraId="7B44254F" w14:textId="77777777" w:rsidR="00304FBB" w:rsidRPr="00304FBB" w:rsidRDefault="00304FBB" w:rsidP="00602808">
      <w:pPr>
        <w:rPr>
          <w:color w:val="2F74FF" w:themeColor="text2" w:themeTint="80"/>
        </w:rPr>
      </w:pPr>
    </w:p>
    <w:p w14:paraId="403FAC82" w14:textId="2E439EEA" w:rsidR="00602808" w:rsidRPr="00602808" w:rsidRDefault="00304FBB" w:rsidP="00602808">
      <w:r w:rsidRPr="00FE72F9">
        <w:rPr>
          <w:i/>
          <w:iCs/>
          <w:noProof/>
          <w:color w:val="0045D6" w:themeColor="accent1"/>
          <w:lang w:val="en-US"/>
        </w:rPr>
        <mc:AlternateContent>
          <mc:Choice Requires="wps">
            <w:drawing>
              <wp:inline distT="0" distB="0" distL="0" distR="0" wp14:anchorId="733443E2" wp14:editId="40069EF3">
                <wp:extent cx="4705350" cy="1971675"/>
                <wp:effectExtent l="0" t="0" r="19050" b="28575"/>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0" cy="1971675"/>
                        </a:xfrm>
                        <a:prstGeom prst="rect">
                          <a:avLst/>
                        </a:prstGeom>
                        <a:solidFill>
                          <a:srgbClr val="FFFFFF"/>
                        </a:solidFill>
                        <a:ln w="9525">
                          <a:solidFill>
                            <a:srgbClr val="000000"/>
                          </a:solidFill>
                          <a:miter lim="800000"/>
                          <a:headEnd/>
                          <a:tailEnd/>
                        </a:ln>
                      </wps:spPr>
                      <wps:txbx>
                        <w:txbxContent>
                          <w:p w14:paraId="71161357" w14:textId="77777777" w:rsidR="00304FBB" w:rsidRPr="00FE72F9" w:rsidRDefault="00304FBB" w:rsidP="00304FBB">
                            <w:pPr>
                              <w:rPr>
                                <w:color w:val="1E4E79"/>
                                <w:lang w:val="en-US"/>
                              </w:rPr>
                            </w:pPr>
                            <w:r w:rsidRPr="00FE72F9">
                              <w:rPr>
                                <w:color w:val="1E4E79"/>
                                <w:lang w:val="en-US"/>
                              </w:rPr>
                              <w:t>Cloning into 'TTA'...</w:t>
                            </w:r>
                          </w:p>
                          <w:p w14:paraId="76F0DA40" w14:textId="77777777" w:rsidR="00304FBB" w:rsidRPr="00FE72F9" w:rsidRDefault="00304FBB" w:rsidP="00304FBB">
                            <w:pPr>
                              <w:rPr>
                                <w:color w:val="1E4E79"/>
                                <w:lang w:val="en-US"/>
                              </w:rPr>
                            </w:pPr>
                            <w:r w:rsidRPr="00FE72F9">
                              <w:rPr>
                                <w:color w:val="1E4E79"/>
                                <w:lang w:val="en-US"/>
                              </w:rPr>
                              <w:t xml:space="preserve">Username for 'https://extgit.iaik.tugraz.at': </w:t>
                            </w:r>
                            <w:r>
                              <w:rPr>
                                <w:color w:val="1E4E79"/>
                                <w:lang w:val="en-US"/>
                              </w:rPr>
                              <w:t>xxx</w:t>
                            </w:r>
                          </w:p>
                          <w:p w14:paraId="10F1CDF4" w14:textId="77777777" w:rsidR="00304FBB" w:rsidRPr="00FE72F9" w:rsidRDefault="00304FBB" w:rsidP="00304FBB">
                            <w:pPr>
                              <w:rPr>
                                <w:color w:val="1E4E79"/>
                                <w:lang w:val="en-US"/>
                              </w:rPr>
                            </w:pPr>
                            <w:r w:rsidRPr="00FE72F9">
                              <w:rPr>
                                <w:color w:val="1E4E79"/>
                                <w:lang w:val="en-US"/>
                              </w:rPr>
                              <w:t xml:space="preserve">Password for </w:t>
                            </w:r>
                            <w:r>
                              <w:rPr>
                                <w:color w:val="1E4E79"/>
                                <w:lang w:val="en-US"/>
                              </w:rPr>
                              <w:t>xxx</w:t>
                            </w:r>
                            <w:r w:rsidRPr="00FE72F9">
                              <w:rPr>
                                <w:color w:val="1E4E79"/>
                                <w:lang w:val="en-US"/>
                              </w:rPr>
                              <w:t>:</w:t>
                            </w:r>
                          </w:p>
                          <w:p w14:paraId="2776B121" w14:textId="77777777" w:rsidR="00304FBB" w:rsidRPr="00FE72F9" w:rsidRDefault="00304FBB" w:rsidP="00304FBB">
                            <w:pPr>
                              <w:rPr>
                                <w:color w:val="1E4E79"/>
                                <w:lang w:val="en-US"/>
                              </w:rPr>
                            </w:pPr>
                            <w:r w:rsidRPr="00FE72F9">
                              <w:rPr>
                                <w:color w:val="1E4E79"/>
                                <w:lang w:val="en-US"/>
                              </w:rPr>
                              <w:t>remote: Enumerating objects: 479, done.</w:t>
                            </w:r>
                          </w:p>
                          <w:p w14:paraId="0F760E44" w14:textId="77777777" w:rsidR="00304FBB" w:rsidRPr="00FE72F9" w:rsidRDefault="00304FBB" w:rsidP="00304FBB">
                            <w:pPr>
                              <w:rPr>
                                <w:color w:val="1E4E79"/>
                                <w:lang w:val="en-US"/>
                              </w:rPr>
                            </w:pPr>
                            <w:r w:rsidRPr="00FE72F9">
                              <w:rPr>
                                <w:color w:val="1E4E79"/>
                                <w:lang w:val="en-US"/>
                              </w:rPr>
                              <w:t>remote: Counting objects: 100% (479/479), done.</w:t>
                            </w:r>
                          </w:p>
                          <w:p w14:paraId="3F0E00EC" w14:textId="77777777" w:rsidR="00304FBB" w:rsidRPr="00FE72F9" w:rsidRDefault="00304FBB" w:rsidP="00304FBB">
                            <w:pPr>
                              <w:rPr>
                                <w:color w:val="1E4E79"/>
                                <w:lang w:val="en-US"/>
                              </w:rPr>
                            </w:pPr>
                            <w:r w:rsidRPr="00FE72F9">
                              <w:rPr>
                                <w:color w:val="1E4E79"/>
                                <w:lang w:val="en-US"/>
                              </w:rPr>
                              <w:t>remote: Compressing objects: 100% (225/225), done.</w:t>
                            </w:r>
                          </w:p>
                          <w:p w14:paraId="17463CBF" w14:textId="77777777" w:rsidR="00304FBB" w:rsidRPr="00304FBB" w:rsidRDefault="00304FBB" w:rsidP="00304FBB">
                            <w:pPr>
                              <w:rPr>
                                <w:color w:val="1E4E79"/>
                                <w:lang w:val="es-ES"/>
                              </w:rPr>
                            </w:pPr>
                            <w:proofErr w:type="spellStart"/>
                            <w:r w:rsidRPr="00304FBB">
                              <w:rPr>
                                <w:color w:val="1E4E79"/>
                                <w:lang w:val="es-ES"/>
                              </w:rPr>
                              <w:t>remote</w:t>
                            </w:r>
                            <w:proofErr w:type="spellEnd"/>
                            <w:r w:rsidRPr="00304FBB">
                              <w:rPr>
                                <w:color w:val="1E4E79"/>
                                <w:lang w:val="es-ES"/>
                              </w:rPr>
                              <w:t xml:space="preserve">: Total 479 (delta 206), </w:t>
                            </w:r>
                            <w:proofErr w:type="spellStart"/>
                            <w:r w:rsidRPr="00304FBB">
                              <w:rPr>
                                <w:color w:val="1E4E79"/>
                                <w:lang w:val="es-ES"/>
                              </w:rPr>
                              <w:t>reused</w:t>
                            </w:r>
                            <w:proofErr w:type="spellEnd"/>
                            <w:r w:rsidRPr="00304FBB">
                              <w:rPr>
                                <w:color w:val="1E4E79"/>
                                <w:lang w:val="es-ES"/>
                              </w:rPr>
                              <w:t xml:space="preserve"> 383 (delta 160)</w:t>
                            </w:r>
                          </w:p>
                          <w:p w14:paraId="7C952B26" w14:textId="77777777" w:rsidR="00304FBB" w:rsidRPr="00FE72F9" w:rsidRDefault="00304FBB" w:rsidP="00304FBB">
                            <w:pPr>
                              <w:rPr>
                                <w:color w:val="1E4E79"/>
                                <w:lang w:val="en-US"/>
                              </w:rPr>
                            </w:pPr>
                            <w:r w:rsidRPr="00FE72F9">
                              <w:rPr>
                                <w:color w:val="1E4E79"/>
                                <w:lang w:val="en-US"/>
                              </w:rPr>
                              <w:t xml:space="preserve">Receiving objects: 100% (479/479), 175.09 KiB | 3.24 </w:t>
                            </w:r>
                            <w:proofErr w:type="spellStart"/>
                            <w:r w:rsidRPr="00FE72F9">
                              <w:rPr>
                                <w:color w:val="1E4E79"/>
                                <w:lang w:val="en-US"/>
                              </w:rPr>
                              <w:t>MiB</w:t>
                            </w:r>
                            <w:proofErr w:type="spellEnd"/>
                            <w:r w:rsidRPr="00FE72F9">
                              <w:rPr>
                                <w:color w:val="1E4E79"/>
                                <w:lang w:val="en-US"/>
                              </w:rPr>
                              <w:t>/s, done.</w:t>
                            </w:r>
                          </w:p>
                          <w:p w14:paraId="01A540C0" w14:textId="77777777" w:rsidR="00304FBB" w:rsidRPr="00FE72F9" w:rsidRDefault="00304FBB" w:rsidP="00304FBB">
                            <w:pPr>
                              <w:rPr>
                                <w:color w:val="1E4E79"/>
                                <w:lang w:val="en-US"/>
                              </w:rPr>
                            </w:pPr>
                            <w:r w:rsidRPr="00FE72F9">
                              <w:rPr>
                                <w:color w:val="1E4E79"/>
                                <w:lang w:val="en-US"/>
                              </w:rPr>
                              <w:t>Resolving deltas: 100% (206/206), done.</w:t>
                            </w:r>
                          </w:p>
                          <w:p w14:paraId="3BB1C79D" w14:textId="3A2E74D9" w:rsidR="00304FBB" w:rsidRPr="00FE72F9" w:rsidRDefault="009E263C" w:rsidP="00304FBB">
                            <w:pPr>
                              <w:rPr>
                                <w:color w:val="1E4E79"/>
                                <w:lang w:val="en-US"/>
                              </w:rPr>
                            </w:pPr>
                            <w:proofErr w:type="spellStart"/>
                            <w:r>
                              <w:rPr>
                                <w:color w:val="1E4E79"/>
                                <w:lang w:val="en-US"/>
                              </w:rPr>
                              <w:t>admin</w:t>
                            </w:r>
                            <w:r w:rsidR="00304FBB" w:rsidRPr="00FE72F9">
                              <w:rPr>
                                <w:color w:val="1E4E79"/>
                                <w:lang w:val="en-US"/>
                              </w:rPr>
                              <w:t>@</w:t>
                            </w:r>
                            <w:proofErr w:type="gramStart"/>
                            <w:r w:rsidR="00304FBB" w:rsidRPr="00FE72F9">
                              <w:rPr>
                                <w:color w:val="1E4E79"/>
                                <w:lang w:val="en-US"/>
                              </w:rPr>
                              <w:t>lightest</w:t>
                            </w:r>
                            <w:proofErr w:type="spellEnd"/>
                            <w:r w:rsidR="00304FBB" w:rsidRPr="00FE72F9">
                              <w:rPr>
                                <w:color w:val="1E4E79"/>
                                <w:lang w:val="en-US"/>
                              </w:rPr>
                              <w:t>:~</w:t>
                            </w:r>
                            <w:proofErr w:type="gramEnd"/>
                            <w:r w:rsidR="00304FBB" w:rsidRPr="00FE72F9">
                              <w:rPr>
                                <w:color w:val="1E4E79"/>
                                <w:lang w:val="en-US"/>
                              </w:rPr>
                              <w:t>/</w:t>
                            </w:r>
                            <w:proofErr w:type="spellStart"/>
                            <w:r w:rsidR="00304FBB" w:rsidRPr="00FE72F9">
                              <w:rPr>
                                <w:color w:val="1E4E79"/>
                                <w:lang w:val="en-US"/>
                              </w:rPr>
                              <w:t>ttt</w:t>
                            </w:r>
                            <w:proofErr w:type="spellEnd"/>
                            <w:r w:rsidR="00304FBB" w:rsidRPr="00FE72F9">
                              <w:rPr>
                                <w:color w:val="1E4E79"/>
                                <w:lang w:val="en-US"/>
                              </w:rPr>
                              <w:t>$</w:t>
                            </w:r>
                          </w:p>
                        </w:txbxContent>
                      </wps:txbx>
                      <wps:bodyPr rot="0" vert="horz" wrap="square" lIns="91440" tIns="45720" rIns="91440" bIns="45720" anchor="t" anchorCtr="0">
                        <a:noAutofit/>
                      </wps:bodyPr>
                    </wps:wsp>
                  </a:graphicData>
                </a:graphic>
              </wp:inline>
            </w:drawing>
          </mc:Choice>
          <mc:Fallback>
            <w:pict>
              <v:shape w14:anchorId="733443E2" id="_x0000_s1038" type="#_x0000_t202" style="width:370.5pt;height:15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">
                <v:textbox>
                  <w:txbxContent>
                    <w:p w14:paraId="71161357" w14:textId="77777777" w:rsidR="00304FBB" w:rsidRPr="00FE72F9" w:rsidRDefault="00304FBB" w:rsidP="00304FBB">
                      <w:pPr>
                        <w:rPr>
                          <w:color w:val="1E4E79"/>
                          <w:lang w:val="en-US"/>
                        </w:rPr>
                      </w:pPr>
                      <w:r w:rsidRPr="00FE72F9">
                        <w:rPr>
                          <w:color w:val="1E4E79"/>
                          <w:lang w:val="en-US"/>
                        </w:rPr>
                        <w:t>Cloning into 'TTA'...</w:t>
                      </w:r>
                    </w:p>
                    <w:p w14:paraId="76F0DA40" w14:textId="77777777" w:rsidR="00304FBB" w:rsidRPr="00FE72F9" w:rsidRDefault="00304FBB" w:rsidP="00304FBB">
                      <w:pPr>
                        <w:rPr>
                          <w:color w:val="1E4E79"/>
                          <w:lang w:val="en-US"/>
                        </w:rPr>
                      </w:pPr>
                      <w:r w:rsidRPr="00FE72F9">
                        <w:rPr>
                          <w:color w:val="1E4E79"/>
                          <w:lang w:val="en-US"/>
                        </w:rPr>
                        <w:t xml:space="preserve">Username for 'https://extgit.iaik.tugraz.at': </w:t>
                      </w:r>
                      <w:r>
                        <w:rPr>
                          <w:color w:val="1E4E79"/>
                          <w:lang w:val="en-US"/>
                        </w:rPr>
                        <w:t>xxx</w:t>
                      </w:r>
                    </w:p>
                    <w:p w14:paraId="10F1CDF4" w14:textId="77777777" w:rsidR="00304FBB" w:rsidRPr="00FE72F9" w:rsidRDefault="00304FBB" w:rsidP="00304FBB">
                      <w:pPr>
                        <w:rPr>
                          <w:color w:val="1E4E79"/>
                          <w:lang w:val="en-US"/>
                        </w:rPr>
                      </w:pPr>
                      <w:r w:rsidRPr="00FE72F9">
                        <w:rPr>
                          <w:color w:val="1E4E79"/>
                          <w:lang w:val="en-US"/>
                        </w:rPr>
                        <w:t xml:space="preserve">Password for </w:t>
                      </w:r>
                      <w:r>
                        <w:rPr>
                          <w:color w:val="1E4E79"/>
                          <w:lang w:val="en-US"/>
                        </w:rPr>
                        <w:t>xxx</w:t>
                      </w:r>
                      <w:r w:rsidRPr="00FE72F9">
                        <w:rPr>
                          <w:color w:val="1E4E79"/>
                          <w:lang w:val="en-US"/>
                        </w:rPr>
                        <w:t>:</w:t>
                      </w:r>
                    </w:p>
                    <w:p w14:paraId="2776B121" w14:textId="77777777" w:rsidR="00304FBB" w:rsidRPr="00FE72F9" w:rsidRDefault="00304FBB" w:rsidP="00304FBB">
                      <w:pPr>
                        <w:rPr>
                          <w:color w:val="1E4E79"/>
                          <w:lang w:val="en-US"/>
                        </w:rPr>
                      </w:pPr>
                      <w:r w:rsidRPr="00FE72F9">
                        <w:rPr>
                          <w:color w:val="1E4E79"/>
                          <w:lang w:val="en-US"/>
                        </w:rPr>
                        <w:t>remote: Enumerating objects: 479, done.</w:t>
                      </w:r>
                    </w:p>
                    <w:p w14:paraId="0F760E44" w14:textId="77777777" w:rsidR="00304FBB" w:rsidRPr="00FE72F9" w:rsidRDefault="00304FBB" w:rsidP="00304FBB">
                      <w:pPr>
                        <w:rPr>
                          <w:color w:val="1E4E79"/>
                          <w:lang w:val="en-US"/>
                        </w:rPr>
                      </w:pPr>
                      <w:r w:rsidRPr="00FE72F9">
                        <w:rPr>
                          <w:color w:val="1E4E79"/>
                          <w:lang w:val="en-US"/>
                        </w:rPr>
                        <w:t>remote: Counting objects: 100% (479/479), done.</w:t>
                      </w:r>
                    </w:p>
                    <w:p w14:paraId="3F0E00EC" w14:textId="77777777" w:rsidR="00304FBB" w:rsidRPr="00FE72F9" w:rsidRDefault="00304FBB" w:rsidP="00304FBB">
                      <w:pPr>
                        <w:rPr>
                          <w:color w:val="1E4E79"/>
                          <w:lang w:val="en-US"/>
                        </w:rPr>
                      </w:pPr>
                      <w:r w:rsidRPr="00FE72F9">
                        <w:rPr>
                          <w:color w:val="1E4E79"/>
                          <w:lang w:val="en-US"/>
                        </w:rPr>
                        <w:t>remote: Compressing objects: 100% (225/225), done.</w:t>
                      </w:r>
                    </w:p>
                    <w:p w14:paraId="17463CBF" w14:textId="77777777" w:rsidR="00304FBB" w:rsidRPr="00304FBB" w:rsidRDefault="00304FBB" w:rsidP="00304FBB">
                      <w:pPr>
                        <w:rPr>
                          <w:color w:val="1E4E79"/>
                          <w:lang w:val="es-ES"/>
                        </w:rPr>
                      </w:pPr>
                      <w:proofErr w:type="spellStart"/>
                      <w:r w:rsidRPr="00304FBB">
                        <w:rPr>
                          <w:color w:val="1E4E79"/>
                          <w:lang w:val="es-ES"/>
                        </w:rPr>
                        <w:t>remote</w:t>
                      </w:r>
                      <w:proofErr w:type="spellEnd"/>
                      <w:r w:rsidRPr="00304FBB">
                        <w:rPr>
                          <w:color w:val="1E4E79"/>
                          <w:lang w:val="es-ES"/>
                        </w:rPr>
                        <w:t xml:space="preserve">: Total 479 (delta 206), </w:t>
                      </w:r>
                      <w:proofErr w:type="spellStart"/>
                      <w:r w:rsidRPr="00304FBB">
                        <w:rPr>
                          <w:color w:val="1E4E79"/>
                          <w:lang w:val="es-ES"/>
                        </w:rPr>
                        <w:t>reused</w:t>
                      </w:r>
                      <w:proofErr w:type="spellEnd"/>
                      <w:r w:rsidRPr="00304FBB">
                        <w:rPr>
                          <w:color w:val="1E4E79"/>
                          <w:lang w:val="es-ES"/>
                        </w:rPr>
                        <w:t xml:space="preserve"> 383 (delta 160)</w:t>
                      </w:r>
                    </w:p>
                    <w:p w14:paraId="7C952B26" w14:textId="77777777" w:rsidR="00304FBB" w:rsidRPr="00FE72F9" w:rsidRDefault="00304FBB" w:rsidP="00304FBB">
                      <w:pPr>
                        <w:rPr>
                          <w:color w:val="1E4E79"/>
                          <w:lang w:val="en-US"/>
                        </w:rPr>
                      </w:pPr>
                      <w:r w:rsidRPr="00FE72F9">
                        <w:rPr>
                          <w:color w:val="1E4E79"/>
                          <w:lang w:val="en-US"/>
                        </w:rPr>
                        <w:t xml:space="preserve">Receiving objects: 100% (479/479), 175.09 KiB | 3.24 </w:t>
                      </w:r>
                      <w:proofErr w:type="spellStart"/>
                      <w:r w:rsidRPr="00FE72F9">
                        <w:rPr>
                          <w:color w:val="1E4E79"/>
                          <w:lang w:val="en-US"/>
                        </w:rPr>
                        <w:t>MiB</w:t>
                      </w:r>
                      <w:proofErr w:type="spellEnd"/>
                      <w:r w:rsidRPr="00FE72F9">
                        <w:rPr>
                          <w:color w:val="1E4E79"/>
                          <w:lang w:val="en-US"/>
                        </w:rPr>
                        <w:t>/s, done.</w:t>
                      </w:r>
                    </w:p>
                    <w:p w14:paraId="01A540C0" w14:textId="77777777" w:rsidR="00304FBB" w:rsidRPr="00FE72F9" w:rsidRDefault="00304FBB" w:rsidP="00304FBB">
                      <w:pPr>
                        <w:rPr>
                          <w:color w:val="1E4E79"/>
                          <w:lang w:val="en-US"/>
                        </w:rPr>
                      </w:pPr>
                      <w:r w:rsidRPr="00FE72F9">
                        <w:rPr>
                          <w:color w:val="1E4E79"/>
                          <w:lang w:val="en-US"/>
                        </w:rPr>
                        <w:t>Resolving deltas: 100% (206/206), done.</w:t>
                      </w:r>
                    </w:p>
                    <w:p w14:paraId="3BB1C79D" w14:textId="3A2E74D9" w:rsidR="00304FBB" w:rsidRPr="00FE72F9" w:rsidRDefault="009E263C" w:rsidP="00304FBB">
                      <w:pPr>
                        <w:rPr>
                          <w:color w:val="1E4E79"/>
                          <w:lang w:val="en-US"/>
                        </w:rPr>
                      </w:pPr>
                      <w:proofErr w:type="spellStart"/>
                      <w:r>
                        <w:rPr>
                          <w:color w:val="1E4E79"/>
                          <w:lang w:val="en-US"/>
                        </w:rPr>
                        <w:t>admin</w:t>
                      </w:r>
                      <w:r w:rsidR="00304FBB" w:rsidRPr="00FE72F9">
                        <w:rPr>
                          <w:color w:val="1E4E79"/>
                          <w:lang w:val="en-US"/>
                        </w:rPr>
                        <w:t>@</w:t>
                      </w:r>
                      <w:proofErr w:type="gramStart"/>
                      <w:r w:rsidR="00304FBB" w:rsidRPr="00FE72F9">
                        <w:rPr>
                          <w:color w:val="1E4E79"/>
                          <w:lang w:val="en-US"/>
                        </w:rPr>
                        <w:t>lightest</w:t>
                      </w:r>
                      <w:proofErr w:type="spellEnd"/>
                      <w:r w:rsidR="00304FBB" w:rsidRPr="00FE72F9">
                        <w:rPr>
                          <w:color w:val="1E4E79"/>
                          <w:lang w:val="en-US"/>
                        </w:rPr>
                        <w:t>:~</w:t>
                      </w:r>
                      <w:proofErr w:type="gramEnd"/>
                      <w:r w:rsidR="00304FBB" w:rsidRPr="00FE72F9">
                        <w:rPr>
                          <w:color w:val="1E4E79"/>
                          <w:lang w:val="en-US"/>
                        </w:rPr>
                        <w:t>/</w:t>
                      </w:r>
                      <w:proofErr w:type="spellStart"/>
                      <w:r w:rsidR="00304FBB" w:rsidRPr="00FE72F9">
                        <w:rPr>
                          <w:color w:val="1E4E79"/>
                          <w:lang w:val="en-US"/>
                        </w:rPr>
                        <w:t>ttt</w:t>
                      </w:r>
                      <w:proofErr w:type="spellEnd"/>
                      <w:r w:rsidR="00304FBB" w:rsidRPr="00FE72F9">
                        <w:rPr>
                          <w:color w:val="1E4E79"/>
                          <w:lang w:val="en-US"/>
                        </w:rPr>
                        <w:t>$</w:t>
                      </w:r>
                    </w:p>
                  </w:txbxContent>
                </v:textbox>
                <w10:anchorlock/>
              </v:shape>
            </w:pict>
          </mc:Fallback>
        </mc:AlternateContent>
      </w:r>
      <w:r>
        <w:t xml:space="preserve"> </w:t>
      </w:r>
    </w:p>
    <w:p w14:paraId="4EE17E80" w14:textId="33280796" w:rsidR="00602808" w:rsidRDefault="00602808" w:rsidP="00602808"/>
    <w:p w14:paraId="6EA00315" w14:textId="77777777" w:rsidR="009E263C" w:rsidRDefault="009E263C" w:rsidP="00602808"/>
    <w:p w14:paraId="11307FD1" w14:textId="77777777" w:rsidR="009E263C" w:rsidRDefault="009E263C" w:rsidP="00602808"/>
    <w:p w14:paraId="132FCC41" w14:textId="77777777" w:rsidR="009E263C" w:rsidRDefault="009E263C" w:rsidP="00602808"/>
    <w:p w14:paraId="55515AD4" w14:textId="77777777" w:rsidR="009E263C" w:rsidRDefault="009E263C" w:rsidP="00602808"/>
    <w:p w14:paraId="4D17487F" w14:textId="77777777" w:rsidR="009E263C" w:rsidRDefault="009E263C" w:rsidP="00602808"/>
    <w:p w14:paraId="21B7C376" w14:textId="11450CC0" w:rsidR="009E263C" w:rsidRDefault="009E263C" w:rsidP="00602808">
      <w:r w:rsidRPr="00602808">
        <w:t>Navigate to TTA</w:t>
      </w:r>
      <w:r>
        <w:t xml:space="preserve"> and </w:t>
      </w:r>
      <w:proofErr w:type="gramStart"/>
      <w:r>
        <w:t>take a look</w:t>
      </w:r>
      <w:proofErr w:type="gramEnd"/>
      <w:r>
        <w:t xml:space="preserve"> to files.</w:t>
      </w:r>
    </w:p>
    <w:p w14:paraId="2106E8B6" w14:textId="77777777" w:rsidR="009E263C" w:rsidRPr="00602808" w:rsidRDefault="009E263C" w:rsidP="00602808"/>
    <w:p w14:paraId="2C304416" w14:textId="1E7D7D0E" w:rsidR="009E263C" w:rsidRDefault="009E263C" w:rsidP="00602808">
      <w:r>
        <w:rPr>
          <w:noProof/>
        </w:rPr>
        <mc:AlternateContent>
          <mc:Choice Requires="wps">
            <w:drawing>
              <wp:inline distT="0" distB="0" distL="0" distR="0" wp14:anchorId="4F33430C" wp14:editId="4A3C8FF3">
                <wp:extent cx="5819775" cy="1404620"/>
                <wp:effectExtent l="0" t="0" r="28575" b="10160"/>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9775" cy="1404620"/>
                        </a:xfrm>
                        <a:prstGeom prst="rect">
                          <a:avLst/>
                        </a:prstGeom>
                        <a:solidFill>
                          <a:srgbClr val="FFFFFF"/>
                        </a:solidFill>
                        <a:ln w="9525">
                          <a:solidFill>
                            <a:srgbClr val="000000"/>
                          </a:solidFill>
                          <a:miter lim="800000"/>
                          <a:headEnd/>
                          <a:tailEnd/>
                        </a:ln>
                      </wps:spPr>
                      <wps:txbx>
                        <w:txbxContent>
                          <w:p w14:paraId="55ADDECC" w14:textId="77777777" w:rsidR="009E263C" w:rsidRPr="00FE72F9" w:rsidRDefault="009E263C" w:rsidP="009E263C">
                            <w:pPr>
                              <w:rPr>
                                <w:color w:val="1E4E79"/>
                                <w:lang w:val="en-US"/>
                              </w:rPr>
                            </w:pPr>
                            <w:r w:rsidRPr="00FE72F9">
                              <w:rPr>
                                <w:color w:val="1E4E79"/>
                                <w:lang w:val="en-US"/>
                              </w:rPr>
                              <w:t>$ cd TTA/</w:t>
                            </w:r>
                          </w:p>
                          <w:p w14:paraId="721FEC9D" w14:textId="4830625D" w:rsidR="009E263C" w:rsidRPr="009E263C" w:rsidRDefault="009E263C" w:rsidP="009E263C">
                            <w:pPr>
                              <w:rPr>
                                <w:color w:val="1E4E79"/>
                                <w:lang w:val="en-US"/>
                              </w:rPr>
                            </w:pPr>
                            <w:r w:rsidRPr="009E263C">
                              <w:rPr>
                                <w:color w:val="1E4E79"/>
                                <w:lang w:val="en-US"/>
                              </w:rPr>
                              <w:t xml:space="preserve">$ </w:t>
                            </w:r>
                            <w:proofErr w:type="spellStart"/>
                            <w:r w:rsidRPr="009E263C">
                              <w:rPr>
                                <w:color w:val="1E4E79"/>
                                <w:lang w:val="en-US"/>
                              </w:rPr>
                              <w:t>ll</w:t>
                            </w:r>
                            <w:proofErr w:type="spellEnd"/>
                          </w:p>
                          <w:p w14:paraId="4DC5378C" w14:textId="77777777" w:rsidR="009E263C" w:rsidRPr="009E263C" w:rsidRDefault="009E263C" w:rsidP="009E263C">
                            <w:pPr>
                              <w:rPr>
                                <w:color w:val="1E4E79"/>
                                <w:lang w:val="en-US"/>
                              </w:rPr>
                            </w:pPr>
                            <w:r w:rsidRPr="009E263C">
                              <w:rPr>
                                <w:color w:val="1E4E79"/>
                                <w:lang w:val="en-US"/>
                              </w:rPr>
                              <w:t>total 362</w:t>
                            </w:r>
                          </w:p>
                          <w:p w14:paraId="2A9BBE0D" w14:textId="78107FF8" w:rsidR="009E263C" w:rsidRPr="009E263C" w:rsidRDefault="009E263C" w:rsidP="009E263C">
                            <w:pPr>
                              <w:rPr>
                                <w:color w:val="1E4E79"/>
                                <w:lang w:val="en-US"/>
                              </w:rPr>
                            </w:pPr>
                            <w:r w:rsidRPr="009E263C">
                              <w:rPr>
                                <w:color w:val="1E4E79"/>
                                <w:lang w:val="en-US"/>
                              </w:rPr>
                              <w:t>-</w:t>
                            </w:r>
                            <w:proofErr w:type="spellStart"/>
                            <w:r w:rsidRPr="009E263C">
                              <w:rPr>
                                <w:color w:val="1E4E79"/>
                                <w:lang w:val="en-US"/>
                              </w:rPr>
                              <w:t>rw</w:t>
                            </w:r>
                            <w:proofErr w:type="spellEnd"/>
                            <w:r w:rsidRPr="009E263C">
                              <w:rPr>
                                <w:color w:val="1E4E79"/>
                                <w:lang w:val="en-US"/>
                              </w:rPr>
                              <w:t>-r--r-- 1 admin 1049089</w:t>
                            </w:r>
                            <w:r w:rsidRPr="009E263C">
                              <w:rPr>
                                <w:color w:val="1E4E79"/>
                                <w:lang w:val="en-US"/>
                              </w:rPr>
                              <w:t xml:space="preserve"> </w:t>
                            </w:r>
                            <w:proofErr w:type="spellStart"/>
                            <w:proofErr w:type="gramStart"/>
                            <w:r w:rsidRPr="009E263C">
                              <w:rPr>
                                <w:color w:val="1E4E79"/>
                                <w:lang w:val="en-US"/>
                              </w:rPr>
                              <w:t>feb</w:t>
                            </w:r>
                            <w:proofErr w:type="spellEnd"/>
                            <w:r w:rsidRPr="009E263C">
                              <w:rPr>
                                <w:color w:val="1E4E79"/>
                                <w:lang w:val="en-US"/>
                              </w:rPr>
                              <w:t xml:space="preserve">  6</w:t>
                            </w:r>
                            <w:proofErr w:type="gramEnd"/>
                            <w:r w:rsidRPr="009E263C">
                              <w:rPr>
                                <w:color w:val="1E4E79"/>
                                <w:lang w:val="en-US"/>
                              </w:rPr>
                              <w:t xml:space="preserve">  2019  LICENSE.txt</w:t>
                            </w:r>
                          </w:p>
                          <w:p w14:paraId="33D6D124" w14:textId="1322B8B6" w:rsidR="009E263C" w:rsidRPr="009E263C" w:rsidRDefault="009E263C" w:rsidP="009E263C">
                            <w:pPr>
                              <w:rPr>
                                <w:color w:val="1E4E79"/>
                                <w:lang w:val="en-US"/>
                              </w:rPr>
                            </w:pPr>
                            <w:r w:rsidRPr="009E263C">
                              <w:rPr>
                                <w:color w:val="1E4E79"/>
                                <w:lang w:val="en-US"/>
                              </w:rPr>
                              <w:t>-</w:t>
                            </w:r>
                            <w:proofErr w:type="spellStart"/>
                            <w:r w:rsidRPr="009E263C">
                              <w:rPr>
                                <w:color w:val="1E4E79"/>
                                <w:lang w:val="en-US"/>
                              </w:rPr>
                              <w:t>rw</w:t>
                            </w:r>
                            <w:proofErr w:type="spellEnd"/>
                            <w:r w:rsidRPr="009E263C">
                              <w:rPr>
                                <w:color w:val="1E4E79"/>
                                <w:lang w:val="en-US"/>
                              </w:rPr>
                              <w:t xml:space="preserve">-r--r-- 1 admin 1049089 </w:t>
                            </w:r>
                            <w:proofErr w:type="spellStart"/>
                            <w:r w:rsidRPr="009E263C">
                              <w:rPr>
                                <w:color w:val="1E4E79"/>
                                <w:lang w:val="en-US"/>
                              </w:rPr>
                              <w:t>abr</w:t>
                            </w:r>
                            <w:proofErr w:type="spellEnd"/>
                            <w:r w:rsidRPr="009E263C">
                              <w:rPr>
                                <w:color w:val="1E4E79"/>
                                <w:lang w:val="en-US"/>
                              </w:rPr>
                              <w:t xml:space="preserve"> </w:t>
                            </w:r>
                            <w:proofErr w:type="gramStart"/>
                            <w:r w:rsidRPr="009E263C">
                              <w:rPr>
                                <w:color w:val="1E4E79"/>
                                <w:lang w:val="en-US"/>
                              </w:rPr>
                              <w:t>17  2019</w:t>
                            </w:r>
                            <w:proofErr w:type="gramEnd"/>
                            <w:r w:rsidRPr="009E263C">
                              <w:rPr>
                                <w:color w:val="1E4E79"/>
                                <w:lang w:val="en-US"/>
                              </w:rPr>
                              <w:t xml:space="preserve">  pom.xml</w:t>
                            </w:r>
                          </w:p>
                          <w:p w14:paraId="53221271" w14:textId="69619D51" w:rsidR="009E263C" w:rsidRPr="009E263C" w:rsidRDefault="009E263C" w:rsidP="009E263C">
                            <w:pPr>
                              <w:rPr>
                                <w:color w:val="1E4E79"/>
                                <w:lang w:val="en-US"/>
                              </w:rPr>
                            </w:pPr>
                            <w:r w:rsidRPr="009E263C">
                              <w:rPr>
                                <w:color w:val="1E4E79"/>
                                <w:lang w:val="en-US"/>
                              </w:rPr>
                              <w:t>-</w:t>
                            </w:r>
                            <w:proofErr w:type="spellStart"/>
                            <w:r w:rsidRPr="009E263C">
                              <w:rPr>
                                <w:color w:val="1E4E79"/>
                                <w:lang w:val="en-US"/>
                              </w:rPr>
                              <w:t>rw</w:t>
                            </w:r>
                            <w:proofErr w:type="spellEnd"/>
                            <w:r w:rsidRPr="009E263C">
                              <w:rPr>
                                <w:color w:val="1E4E79"/>
                                <w:lang w:val="en-US"/>
                              </w:rPr>
                              <w:t xml:space="preserve">-r--r-- 1 admin 1049089 </w:t>
                            </w:r>
                            <w:proofErr w:type="spellStart"/>
                            <w:r w:rsidRPr="009E263C">
                              <w:rPr>
                                <w:color w:val="1E4E79"/>
                                <w:lang w:val="en-US"/>
                              </w:rPr>
                              <w:t>ene</w:t>
                            </w:r>
                            <w:proofErr w:type="spellEnd"/>
                            <w:r w:rsidRPr="009E263C">
                              <w:rPr>
                                <w:color w:val="1E4E79"/>
                                <w:lang w:val="en-US"/>
                              </w:rPr>
                              <w:t xml:space="preserve"> 21 </w:t>
                            </w:r>
                            <w:proofErr w:type="gramStart"/>
                            <w:r w:rsidRPr="009E263C">
                              <w:rPr>
                                <w:color w:val="1E4E79"/>
                                <w:lang w:val="en-US"/>
                              </w:rPr>
                              <w:t>14:55  Readme.md</w:t>
                            </w:r>
                            <w:proofErr w:type="gramEnd"/>
                          </w:p>
                          <w:p w14:paraId="5D2A5403" w14:textId="62DF9C33" w:rsidR="009E263C" w:rsidRPr="009E263C" w:rsidRDefault="009E263C" w:rsidP="009E263C">
                            <w:pPr>
                              <w:rPr>
                                <w:color w:val="1E4E79"/>
                                <w:lang w:val="en-US"/>
                              </w:rPr>
                            </w:pPr>
                            <w:r w:rsidRPr="009E263C">
                              <w:rPr>
                                <w:color w:val="1E4E79"/>
                                <w:lang w:val="en-US"/>
                              </w:rPr>
                              <w:t>-</w:t>
                            </w:r>
                            <w:proofErr w:type="spellStart"/>
                            <w:r w:rsidRPr="009E263C">
                              <w:rPr>
                                <w:color w:val="1E4E79"/>
                                <w:lang w:val="en-US"/>
                              </w:rPr>
                              <w:t>rw</w:t>
                            </w:r>
                            <w:proofErr w:type="spellEnd"/>
                            <w:r w:rsidRPr="009E263C">
                              <w:rPr>
                                <w:color w:val="1E4E79"/>
                                <w:lang w:val="en-US"/>
                              </w:rPr>
                              <w:t xml:space="preserve">-r--r-- 1 admin 1049089 </w:t>
                            </w:r>
                            <w:proofErr w:type="spellStart"/>
                            <w:proofErr w:type="gramStart"/>
                            <w:r w:rsidRPr="009E263C">
                              <w:rPr>
                                <w:color w:val="1E4E79"/>
                                <w:lang w:val="en-US"/>
                              </w:rPr>
                              <w:t>feb</w:t>
                            </w:r>
                            <w:proofErr w:type="spellEnd"/>
                            <w:r w:rsidRPr="009E263C">
                              <w:rPr>
                                <w:color w:val="1E4E79"/>
                                <w:lang w:val="en-US"/>
                              </w:rPr>
                              <w:t xml:space="preserve">  6</w:t>
                            </w:r>
                            <w:proofErr w:type="gramEnd"/>
                            <w:r w:rsidRPr="009E263C">
                              <w:rPr>
                                <w:color w:val="1E4E79"/>
                                <w:lang w:val="en-US"/>
                              </w:rPr>
                              <w:t xml:space="preserve">  2019  rest_log4j.properties</w:t>
                            </w:r>
                          </w:p>
                          <w:p w14:paraId="3BE5E490" w14:textId="5CA14F1C" w:rsidR="009E263C" w:rsidRPr="009E263C" w:rsidRDefault="009E263C" w:rsidP="009E263C">
                            <w:pPr>
                              <w:rPr>
                                <w:color w:val="1E4E79"/>
                                <w:lang w:val="en-US"/>
                              </w:rPr>
                            </w:pPr>
                            <w:proofErr w:type="spellStart"/>
                            <w:r w:rsidRPr="009E263C">
                              <w:rPr>
                                <w:color w:val="1E4E79"/>
                                <w:lang w:val="en-US"/>
                              </w:rPr>
                              <w:t>drwxr</w:t>
                            </w:r>
                            <w:proofErr w:type="spellEnd"/>
                            <w:r w:rsidRPr="009E263C">
                              <w:rPr>
                                <w:color w:val="1E4E79"/>
                                <w:lang w:val="en-US"/>
                              </w:rPr>
                              <w:t>-</w:t>
                            </w:r>
                            <w:proofErr w:type="spellStart"/>
                            <w:r w:rsidRPr="009E263C">
                              <w:rPr>
                                <w:color w:val="1E4E79"/>
                                <w:lang w:val="en-US"/>
                              </w:rPr>
                              <w:t>xr</w:t>
                            </w:r>
                            <w:proofErr w:type="spellEnd"/>
                            <w:r w:rsidRPr="009E263C">
                              <w:rPr>
                                <w:color w:val="1E4E79"/>
                                <w:lang w:val="en-US"/>
                              </w:rPr>
                              <w:t xml:space="preserve">-x 1 admin 1049089 </w:t>
                            </w:r>
                            <w:proofErr w:type="spellStart"/>
                            <w:r w:rsidRPr="009E263C">
                              <w:rPr>
                                <w:color w:val="1E4E79"/>
                                <w:lang w:val="en-US"/>
                              </w:rPr>
                              <w:t>abr</w:t>
                            </w:r>
                            <w:proofErr w:type="spellEnd"/>
                            <w:r w:rsidRPr="009E263C">
                              <w:rPr>
                                <w:color w:val="1E4E79"/>
                                <w:lang w:val="en-US"/>
                              </w:rPr>
                              <w:t xml:space="preserve"> </w:t>
                            </w:r>
                            <w:proofErr w:type="gramStart"/>
                            <w:r w:rsidRPr="009E263C">
                              <w:rPr>
                                <w:color w:val="1E4E79"/>
                                <w:lang w:val="en-US"/>
                              </w:rPr>
                              <w:t>17  2019</w:t>
                            </w:r>
                            <w:proofErr w:type="gramEnd"/>
                            <w:r w:rsidRPr="009E263C">
                              <w:rPr>
                                <w:color w:val="1E4E79"/>
                                <w:lang w:val="en-US"/>
                              </w:rPr>
                              <w:t xml:space="preserve">  </w:t>
                            </w:r>
                            <w:proofErr w:type="spellStart"/>
                            <w:r w:rsidRPr="009E263C">
                              <w:rPr>
                                <w:color w:val="1E4E79"/>
                                <w:lang w:val="en-US"/>
                              </w:rPr>
                              <w:t>src</w:t>
                            </w:r>
                            <w:proofErr w:type="spellEnd"/>
                            <w:r w:rsidRPr="009E263C">
                              <w:rPr>
                                <w:color w:val="1E4E79"/>
                                <w:lang w:val="en-US"/>
                              </w:rPr>
                              <w:t>/</w:t>
                            </w:r>
                          </w:p>
                          <w:p w14:paraId="7D7E2A3F" w14:textId="0093F0FF" w:rsidR="009E263C" w:rsidRPr="009E263C" w:rsidRDefault="009E263C" w:rsidP="009E263C">
                            <w:pPr>
                              <w:rPr>
                                <w:color w:val="1E4E79"/>
                                <w:lang w:val="en-US"/>
                              </w:rPr>
                            </w:pPr>
                            <w:proofErr w:type="spellStart"/>
                            <w:r w:rsidRPr="009E263C">
                              <w:rPr>
                                <w:color w:val="1E4E79"/>
                                <w:lang w:val="en-US"/>
                              </w:rPr>
                              <w:t>drwxr</w:t>
                            </w:r>
                            <w:proofErr w:type="spellEnd"/>
                            <w:r w:rsidRPr="009E263C">
                              <w:rPr>
                                <w:color w:val="1E4E79"/>
                                <w:lang w:val="en-US"/>
                              </w:rPr>
                              <w:t>-</w:t>
                            </w:r>
                            <w:proofErr w:type="spellStart"/>
                            <w:r w:rsidRPr="009E263C">
                              <w:rPr>
                                <w:color w:val="1E4E79"/>
                                <w:lang w:val="en-US"/>
                              </w:rPr>
                              <w:t>xr</w:t>
                            </w:r>
                            <w:proofErr w:type="spellEnd"/>
                            <w:r w:rsidRPr="009E263C">
                              <w:rPr>
                                <w:color w:val="1E4E79"/>
                                <w:lang w:val="en-US"/>
                              </w:rPr>
                              <w:t xml:space="preserve">-x 1 admin 1049089 </w:t>
                            </w:r>
                            <w:proofErr w:type="spellStart"/>
                            <w:r w:rsidRPr="009E263C">
                              <w:rPr>
                                <w:color w:val="1E4E79"/>
                                <w:lang w:val="en-US"/>
                              </w:rPr>
                              <w:t>jun</w:t>
                            </w:r>
                            <w:proofErr w:type="spellEnd"/>
                            <w:r w:rsidRPr="009E263C">
                              <w:rPr>
                                <w:color w:val="1E4E79"/>
                                <w:lang w:val="en-US"/>
                              </w:rPr>
                              <w:t xml:space="preserve"> </w:t>
                            </w:r>
                            <w:proofErr w:type="gramStart"/>
                            <w:r w:rsidRPr="009E263C">
                              <w:rPr>
                                <w:color w:val="1E4E79"/>
                                <w:lang w:val="en-US"/>
                              </w:rPr>
                              <w:t>14  2019</w:t>
                            </w:r>
                            <w:proofErr w:type="gramEnd"/>
                            <w:r w:rsidRPr="009E263C">
                              <w:rPr>
                                <w:color w:val="1E4E79"/>
                                <w:lang w:val="en-US"/>
                              </w:rPr>
                              <w:t xml:space="preserve">  target/</w:t>
                            </w:r>
                          </w:p>
                          <w:p w14:paraId="6C27AD18" w14:textId="6AAC821B" w:rsidR="009E263C" w:rsidRPr="009E263C" w:rsidRDefault="009E263C" w:rsidP="009E263C">
                            <w:pPr>
                              <w:rPr>
                                <w:color w:val="1E4E79"/>
                                <w:lang w:val="en-US"/>
                              </w:rPr>
                            </w:pPr>
                            <w:r w:rsidRPr="009E263C">
                              <w:rPr>
                                <w:color w:val="1E4E79"/>
                                <w:lang w:val="en-US"/>
                              </w:rPr>
                              <w:t>-</w:t>
                            </w:r>
                            <w:proofErr w:type="spellStart"/>
                            <w:r w:rsidRPr="009E263C">
                              <w:rPr>
                                <w:color w:val="1E4E79"/>
                                <w:lang w:val="en-US"/>
                              </w:rPr>
                              <w:t>rw</w:t>
                            </w:r>
                            <w:proofErr w:type="spellEnd"/>
                            <w:r w:rsidRPr="009E263C">
                              <w:rPr>
                                <w:color w:val="1E4E79"/>
                                <w:lang w:val="en-US"/>
                              </w:rPr>
                              <w:t>-r--r-- 1 admin 1049089</w:t>
                            </w:r>
                            <w:r w:rsidRPr="009E263C">
                              <w:rPr>
                                <w:color w:val="1E4E79"/>
                                <w:lang w:val="en-US"/>
                              </w:rPr>
                              <w:t xml:space="preserve"> </w:t>
                            </w:r>
                            <w:r w:rsidRPr="009E263C">
                              <w:rPr>
                                <w:color w:val="1E4E79"/>
                                <w:lang w:val="en-US"/>
                              </w:rPr>
                              <w:t xml:space="preserve">ene 21 </w:t>
                            </w:r>
                            <w:proofErr w:type="gramStart"/>
                            <w:r w:rsidRPr="009E263C">
                              <w:rPr>
                                <w:color w:val="1E4E79"/>
                                <w:lang w:val="en-US"/>
                              </w:rPr>
                              <w:t>14:40  TTA_service_quick_guide.docx</w:t>
                            </w:r>
                            <w:proofErr w:type="gramEnd"/>
                          </w:p>
                          <w:p w14:paraId="49285573" w14:textId="56305CE0" w:rsidR="009E263C" w:rsidRPr="009E263C" w:rsidRDefault="009E263C" w:rsidP="009E263C">
                            <w:pPr>
                              <w:rPr>
                                <w:color w:val="1E4E79"/>
                                <w:lang w:val="en-US"/>
                              </w:rPr>
                            </w:pPr>
                            <w:r w:rsidRPr="009E263C">
                              <w:rPr>
                                <w:color w:val="1E4E79"/>
                                <w:lang w:val="en-US"/>
                              </w:rPr>
                              <w:t>-</w:t>
                            </w:r>
                            <w:proofErr w:type="spellStart"/>
                            <w:r w:rsidRPr="009E263C">
                              <w:rPr>
                                <w:color w:val="1E4E79"/>
                                <w:lang w:val="en-US"/>
                              </w:rPr>
                              <w:t>rw</w:t>
                            </w:r>
                            <w:proofErr w:type="spellEnd"/>
                            <w:r w:rsidRPr="009E263C">
                              <w:rPr>
                                <w:color w:val="1E4E79"/>
                                <w:lang w:val="en-US"/>
                              </w:rPr>
                              <w:t xml:space="preserve">-r--r-- 1 admin 1049089 ene 21 </w:t>
                            </w:r>
                            <w:proofErr w:type="gramStart"/>
                            <w:r w:rsidRPr="009E263C">
                              <w:rPr>
                                <w:color w:val="1E4E79"/>
                                <w:lang w:val="en-US"/>
                              </w:rPr>
                              <w:t xml:space="preserve">15:03  </w:t>
                            </w:r>
                            <w:proofErr w:type="spellStart"/>
                            <w:r w:rsidRPr="009E263C">
                              <w:rPr>
                                <w:color w:val="1E4E79"/>
                                <w:lang w:val="en-US"/>
                              </w:rPr>
                              <w:t>ttaFM.properties</w:t>
                            </w:r>
                            <w:proofErr w:type="spellEnd"/>
                            <w:proofErr w:type="gramEnd"/>
                          </w:p>
                          <w:p w14:paraId="5F1B1EFE" w14:textId="5681AF56" w:rsidR="009E263C" w:rsidRPr="009E263C" w:rsidRDefault="009E263C">
                            <w:pPr>
                              <w:rPr>
                                <w:lang w:val="es-ES"/>
                              </w:rPr>
                            </w:pPr>
                          </w:p>
                        </w:txbxContent>
                      </wps:txbx>
                      <wps:bodyPr rot="0" vert="horz" wrap="square" lIns="91440" tIns="45720" rIns="91440" bIns="45720" anchor="t" anchorCtr="0">
                        <a:spAutoFit/>
                      </wps:bodyPr>
                    </wps:wsp>
                  </a:graphicData>
                </a:graphic>
              </wp:inline>
            </w:drawing>
          </mc:Choice>
          <mc:Fallback>
            <w:pict>
              <v:shape w14:anchorId="4F33430C" id="_x0000_s1039" type="#_x0000_t202" style="width:458.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">
                <v:textbox style="mso-fit-shape-to-text:t">
                  <w:txbxContent>
                    <w:p w14:paraId="55ADDECC" w14:textId="77777777" w:rsidR="009E263C" w:rsidRPr="00FE72F9" w:rsidRDefault="009E263C" w:rsidP="009E263C">
                      <w:pPr>
                        <w:rPr>
                          <w:color w:val="1E4E79"/>
                          <w:lang w:val="en-US"/>
                        </w:rPr>
                      </w:pPr>
                      <w:r w:rsidRPr="00FE72F9">
                        <w:rPr>
                          <w:color w:val="1E4E79"/>
                          <w:lang w:val="en-US"/>
                        </w:rPr>
                        <w:t>$ cd TTA/</w:t>
                      </w:r>
                    </w:p>
                    <w:p w14:paraId="721FEC9D" w14:textId="4830625D" w:rsidR="009E263C" w:rsidRPr="009E263C" w:rsidRDefault="009E263C" w:rsidP="009E263C">
                      <w:pPr>
                        <w:rPr>
                          <w:color w:val="1E4E79"/>
                          <w:lang w:val="en-US"/>
                        </w:rPr>
                      </w:pPr>
                      <w:r w:rsidRPr="009E263C">
                        <w:rPr>
                          <w:color w:val="1E4E79"/>
                          <w:lang w:val="en-US"/>
                        </w:rPr>
                        <w:t xml:space="preserve">$ </w:t>
                      </w:r>
                      <w:proofErr w:type="spellStart"/>
                      <w:r w:rsidRPr="009E263C">
                        <w:rPr>
                          <w:color w:val="1E4E79"/>
                          <w:lang w:val="en-US"/>
                        </w:rPr>
                        <w:t>ll</w:t>
                      </w:r>
                      <w:proofErr w:type="spellEnd"/>
                    </w:p>
                    <w:p w14:paraId="4DC5378C" w14:textId="77777777" w:rsidR="009E263C" w:rsidRPr="009E263C" w:rsidRDefault="009E263C" w:rsidP="009E263C">
                      <w:pPr>
                        <w:rPr>
                          <w:color w:val="1E4E79"/>
                          <w:lang w:val="en-US"/>
                        </w:rPr>
                      </w:pPr>
                      <w:r w:rsidRPr="009E263C">
                        <w:rPr>
                          <w:color w:val="1E4E79"/>
                          <w:lang w:val="en-US"/>
                        </w:rPr>
                        <w:t>total 362</w:t>
                      </w:r>
                    </w:p>
                    <w:p w14:paraId="2A9BBE0D" w14:textId="78107FF8" w:rsidR="009E263C" w:rsidRPr="009E263C" w:rsidRDefault="009E263C" w:rsidP="009E263C">
                      <w:pPr>
                        <w:rPr>
                          <w:color w:val="1E4E79"/>
                          <w:lang w:val="en-US"/>
                        </w:rPr>
                      </w:pPr>
                      <w:r w:rsidRPr="009E263C">
                        <w:rPr>
                          <w:color w:val="1E4E79"/>
                          <w:lang w:val="en-US"/>
                        </w:rPr>
                        <w:t>-</w:t>
                      </w:r>
                      <w:proofErr w:type="spellStart"/>
                      <w:r w:rsidRPr="009E263C">
                        <w:rPr>
                          <w:color w:val="1E4E79"/>
                          <w:lang w:val="en-US"/>
                        </w:rPr>
                        <w:t>rw</w:t>
                      </w:r>
                      <w:proofErr w:type="spellEnd"/>
                      <w:r w:rsidRPr="009E263C">
                        <w:rPr>
                          <w:color w:val="1E4E79"/>
                          <w:lang w:val="en-US"/>
                        </w:rPr>
                        <w:t>-r--r-- 1 admin 1049089</w:t>
                      </w:r>
                      <w:r w:rsidRPr="009E263C">
                        <w:rPr>
                          <w:color w:val="1E4E79"/>
                          <w:lang w:val="en-US"/>
                        </w:rPr>
                        <w:t xml:space="preserve"> </w:t>
                      </w:r>
                      <w:proofErr w:type="spellStart"/>
                      <w:proofErr w:type="gramStart"/>
                      <w:r w:rsidRPr="009E263C">
                        <w:rPr>
                          <w:color w:val="1E4E79"/>
                          <w:lang w:val="en-US"/>
                        </w:rPr>
                        <w:t>feb</w:t>
                      </w:r>
                      <w:proofErr w:type="spellEnd"/>
                      <w:r w:rsidRPr="009E263C">
                        <w:rPr>
                          <w:color w:val="1E4E79"/>
                          <w:lang w:val="en-US"/>
                        </w:rPr>
                        <w:t xml:space="preserve">  6</w:t>
                      </w:r>
                      <w:proofErr w:type="gramEnd"/>
                      <w:r w:rsidRPr="009E263C">
                        <w:rPr>
                          <w:color w:val="1E4E79"/>
                          <w:lang w:val="en-US"/>
                        </w:rPr>
                        <w:t xml:space="preserve">  2019  LICENSE.txt</w:t>
                      </w:r>
                    </w:p>
                    <w:p w14:paraId="33D6D124" w14:textId="1322B8B6" w:rsidR="009E263C" w:rsidRPr="009E263C" w:rsidRDefault="009E263C" w:rsidP="009E263C">
                      <w:pPr>
                        <w:rPr>
                          <w:color w:val="1E4E79"/>
                          <w:lang w:val="en-US"/>
                        </w:rPr>
                      </w:pPr>
                      <w:r w:rsidRPr="009E263C">
                        <w:rPr>
                          <w:color w:val="1E4E79"/>
                          <w:lang w:val="en-US"/>
                        </w:rPr>
                        <w:t>-</w:t>
                      </w:r>
                      <w:proofErr w:type="spellStart"/>
                      <w:r w:rsidRPr="009E263C">
                        <w:rPr>
                          <w:color w:val="1E4E79"/>
                          <w:lang w:val="en-US"/>
                        </w:rPr>
                        <w:t>rw</w:t>
                      </w:r>
                      <w:proofErr w:type="spellEnd"/>
                      <w:r w:rsidRPr="009E263C">
                        <w:rPr>
                          <w:color w:val="1E4E79"/>
                          <w:lang w:val="en-US"/>
                        </w:rPr>
                        <w:t xml:space="preserve">-r--r-- 1 admin 1049089 </w:t>
                      </w:r>
                      <w:proofErr w:type="spellStart"/>
                      <w:r w:rsidRPr="009E263C">
                        <w:rPr>
                          <w:color w:val="1E4E79"/>
                          <w:lang w:val="en-US"/>
                        </w:rPr>
                        <w:t>abr</w:t>
                      </w:r>
                      <w:proofErr w:type="spellEnd"/>
                      <w:r w:rsidRPr="009E263C">
                        <w:rPr>
                          <w:color w:val="1E4E79"/>
                          <w:lang w:val="en-US"/>
                        </w:rPr>
                        <w:t xml:space="preserve"> </w:t>
                      </w:r>
                      <w:proofErr w:type="gramStart"/>
                      <w:r w:rsidRPr="009E263C">
                        <w:rPr>
                          <w:color w:val="1E4E79"/>
                          <w:lang w:val="en-US"/>
                        </w:rPr>
                        <w:t>17  2019</w:t>
                      </w:r>
                      <w:proofErr w:type="gramEnd"/>
                      <w:r w:rsidRPr="009E263C">
                        <w:rPr>
                          <w:color w:val="1E4E79"/>
                          <w:lang w:val="en-US"/>
                        </w:rPr>
                        <w:t xml:space="preserve">  pom.xml</w:t>
                      </w:r>
                    </w:p>
                    <w:p w14:paraId="53221271" w14:textId="69619D51" w:rsidR="009E263C" w:rsidRPr="009E263C" w:rsidRDefault="009E263C" w:rsidP="009E263C">
                      <w:pPr>
                        <w:rPr>
                          <w:color w:val="1E4E79"/>
                          <w:lang w:val="en-US"/>
                        </w:rPr>
                      </w:pPr>
                      <w:r w:rsidRPr="009E263C">
                        <w:rPr>
                          <w:color w:val="1E4E79"/>
                          <w:lang w:val="en-US"/>
                        </w:rPr>
                        <w:t>-</w:t>
                      </w:r>
                      <w:proofErr w:type="spellStart"/>
                      <w:r w:rsidRPr="009E263C">
                        <w:rPr>
                          <w:color w:val="1E4E79"/>
                          <w:lang w:val="en-US"/>
                        </w:rPr>
                        <w:t>rw</w:t>
                      </w:r>
                      <w:proofErr w:type="spellEnd"/>
                      <w:r w:rsidRPr="009E263C">
                        <w:rPr>
                          <w:color w:val="1E4E79"/>
                          <w:lang w:val="en-US"/>
                        </w:rPr>
                        <w:t xml:space="preserve">-r--r-- 1 admin 1049089 </w:t>
                      </w:r>
                      <w:proofErr w:type="spellStart"/>
                      <w:r w:rsidRPr="009E263C">
                        <w:rPr>
                          <w:color w:val="1E4E79"/>
                          <w:lang w:val="en-US"/>
                        </w:rPr>
                        <w:t>ene</w:t>
                      </w:r>
                      <w:proofErr w:type="spellEnd"/>
                      <w:r w:rsidRPr="009E263C">
                        <w:rPr>
                          <w:color w:val="1E4E79"/>
                          <w:lang w:val="en-US"/>
                        </w:rPr>
                        <w:t xml:space="preserve"> 21 </w:t>
                      </w:r>
                      <w:proofErr w:type="gramStart"/>
                      <w:r w:rsidRPr="009E263C">
                        <w:rPr>
                          <w:color w:val="1E4E79"/>
                          <w:lang w:val="en-US"/>
                        </w:rPr>
                        <w:t>14:55  Readme.md</w:t>
                      </w:r>
                      <w:proofErr w:type="gramEnd"/>
                    </w:p>
                    <w:p w14:paraId="5D2A5403" w14:textId="62DF9C33" w:rsidR="009E263C" w:rsidRPr="009E263C" w:rsidRDefault="009E263C" w:rsidP="009E263C">
                      <w:pPr>
                        <w:rPr>
                          <w:color w:val="1E4E79"/>
                          <w:lang w:val="en-US"/>
                        </w:rPr>
                      </w:pPr>
                      <w:r w:rsidRPr="009E263C">
                        <w:rPr>
                          <w:color w:val="1E4E79"/>
                          <w:lang w:val="en-US"/>
                        </w:rPr>
                        <w:t>-</w:t>
                      </w:r>
                      <w:proofErr w:type="spellStart"/>
                      <w:r w:rsidRPr="009E263C">
                        <w:rPr>
                          <w:color w:val="1E4E79"/>
                          <w:lang w:val="en-US"/>
                        </w:rPr>
                        <w:t>rw</w:t>
                      </w:r>
                      <w:proofErr w:type="spellEnd"/>
                      <w:r w:rsidRPr="009E263C">
                        <w:rPr>
                          <w:color w:val="1E4E79"/>
                          <w:lang w:val="en-US"/>
                        </w:rPr>
                        <w:t xml:space="preserve">-r--r-- 1 admin 1049089 </w:t>
                      </w:r>
                      <w:proofErr w:type="spellStart"/>
                      <w:proofErr w:type="gramStart"/>
                      <w:r w:rsidRPr="009E263C">
                        <w:rPr>
                          <w:color w:val="1E4E79"/>
                          <w:lang w:val="en-US"/>
                        </w:rPr>
                        <w:t>feb</w:t>
                      </w:r>
                      <w:proofErr w:type="spellEnd"/>
                      <w:r w:rsidRPr="009E263C">
                        <w:rPr>
                          <w:color w:val="1E4E79"/>
                          <w:lang w:val="en-US"/>
                        </w:rPr>
                        <w:t xml:space="preserve">  6</w:t>
                      </w:r>
                      <w:proofErr w:type="gramEnd"/>
                      <w:r w:rsidRPr="009E263C">
                        <w:rPr>
                          <w:color w:val="1E4E79"/>
                          <w:lang w:val="en-US"/>
                        </w:rPr>
                        <w:t xml:space="preserve">  2019  rest_log4j.properties</w:t>
                      </w:r>
                    </w:p>
                    <w:p w14:paraId="3BE5E490" w14:textId="5CA14F1C" w:rsidR="009E263C" w:rsidRPr="009E263C" w:rsidRDefault="009E263C" w:rsidP="009E263C">
                      <w:pPr>
                        <w:rPr>
                          <w:color w:val="1E4E79"/>
                          <w:lang w:val="en-US"/>
                        </w:rPr>
                      </w:pPr>
                      <w:proofErr w:type="spellStart"/>
                      <w:r w:rsidRPr="009E263C">
                        <w:rPr>
                          <w:color w:val="1E4E79"/>
                          <w:lang w:val="en-US"/>
                        </w:rPr>
                        <w:t>drwxr</w:t>
                      </w:r>
                      <w:proofErr w:type="spellEnd"/>
                      <w:r w:rsidRPr="009E263C">
                        <w:rPr>
                          <w:color w:val="1E4E79"/>
                          <w:lang w:val="en-US"/>
                        </w:rPr>
                        <w:t>-</w:t>
                      </w:r>
                      <w:proofErr w:type="spellStart"/>
                      <w:r w:rsidRPr="009E263C">
                        <w:rPr>
                          <w:color w:val="1E4E79"/>
                          <w:lang w:val="en-US"/>
                        </w:rPr>
                        <w:t>xr</w:t>
                      </w:r>
                      <w:proofErr w:type="spellEnd"/>
                      <w:r w:rsidRPr="009E263C">
                        <w:rPr>
                          <w:color w:val="1E4E79"/>
                          <w:lang w:val="en-US"/>
                        </w:rPr>
                        <w:t xml:space="preserve">-x 1 admin 1049089 </w:t>
                      </w:r>
                      <w:proofErr w:type="spellStart"/>
                      <w:r w:rsidRPr="009E263C">
                        <w:rPr>
                          <w:color w:val="1E4E79"/>
                          <w:lang w:val="en-US"/>
                        </w:rPr>
                        <w:t>abr</w:t>
                      </w:r>
                      <w:proofErr w:type="spellEnd"/>
                      <w:r w:rsidRPr="009E263C">
                        <w:rPr>
                          <w:color w:val="1E4E79"/>
                          <w:lang w:val="en-US"/>
                        </w:rPr>
                        <w:t xml:space="preserve"> </w:t>
                      </w:r>
                      <w:proofErr w:type="gramStart"/>
                      <w:r w:rsidRPr="009E263C">
                        <w:rPr>
                          <w:color w:val="1E4E79"/>
                          <w:lang w:val="en-US"/>
                        </w:rPr>
                        <w:t>17  2019</w:t>
                      </w:r>
                      <w:proofErr w:type="gramEnd"/>
                      <w:r w:rsidRPr="009E263C">
                        <w:rPr>
                          <w:color w:val="1E4E79"/>
                          <w:lang w:val="en-US"/>
                        </w:rPr>
                        <w:t xml:space="preserve">  </w:t>
                      </w:r>
                      <w:proofErr w:type="spellStart"/>
                      <w:r w:rsidRPr="009E263C">
                        <w:rPr>
                          <w:color w:val="1E4E79"/>
                          <w:lang w:val="en-US"/>
                        </w:rPr>
                        <w:t>src</w:t>
                      </w:r>
                      <w:proofErr w:type="spellEnd"/>
                      <w:r w:rsidRPr="009E263C">
                        <w:rPr>
                          <w:color w:val="1E4E79"/>
                          <w:lang w:val="en-US"/>
                        </w:rPr>
                        <w:t>/</w:t>
                      </w:r>
                    </w:p>
                    <w:p w14:paraId="7D7E2A3F" w14:textId="0093F0FF" w:rsidR="009E263C" w:rsidRPr="009E263C" w:rsidRDefault="009E263C" w:rsidP="009E263C">
                      <w:pPr>
                        <w:rPr>
                          <w:color w:val="1E4E79"/>
                          <w:lang w:val="en-US"/>
                        </w:rPr>
                      </w:pPr>
                      <w:proofErr w:type="spellStart"/>
                      <w:r w:rsidRPr="009E263C">
                        <w:rPr>
                          <w:color w:val="1E4E79"/>
                          <w:lang w:val="en-US"/>
                        </w:rPr>
                        <w:t>drwxr</w:t>
                      </w:r>
                      <w:proofErr w:type="spellEnd"/>
                      <w:r w:rsidRPr="009E263C">
                        <w:rPr>
                          <w:color w:val="1E4E79"/>
                          <w:lang w:val="en-US"/>
                        </w:rPr>
                        <w:t>-</w:t>
                      </w:r>
                      <w:proofErr w:type="spellStart"/>
                      <w:r w:rsidRPr="009E263C">
                        <w:rPr>
                          <w:color w:val="1E4E79"/>
                          <w:lang w:val="en-US"/>
                        </w:rPr>
                        <w:t>xr</w:t>
                      </w:r>
                      <w:proofErr w:type="spellEnd"/>
                      <w:r w:rsidRPr="009E263C">
                        <w:rPr>
                          <w:color w:val="1E4E79"/>
                          <w:lang w:val="en-US"/>
                        </w:rPr>
                        <w:t xml:space="preserve">-x 1 admin 1049089 </w:t>
                      </w:r>
                      <w:proofErr w:type="spellStart"/>
                      <w:r w:rsidRPr="009E263C">
                        <w:rPr>
                          <w:color w:val="1E4E79"/>
                          <w:lang w:val="en-US"/>
                        </w:rPr>
                        <w:t>jun</w:t>
                      </w:r>
                      <w:proofErr w:type="spellEnd"/>
                      <w:r w:rsidRPr="009E263C">
                        <w:rPr>
                          <w:color w:val="1E4E79"/>
                          <w:lang w:val="en-US"/>
                        </w:rPr>
                        <w:t xml:space="preserve"> </w:t>
                      </w:r>
                      <w:proofErr w:type="gramStart"/>
                      <w:r w:rsidRPr="009E263C">
                        <w:rPr>
                          <w:color w:val="1E4E79"/>
                          <w:lang w:val="en-US"/>
                        </w:rPr>
                        <w:t>14  2019</w:t>
                      </w:r>
                      <w:proofErr w:type="gramEnd"/>
                      <w:r w:rsidRPr="009E263C">
                        <w:rPr>
                          <w:color w:val="1E4E79"/>
                          <w:lang w:val="en-US"/>
                        </w:rPr>
                        <w:t xml:space="preserve">  target/</w:t>
                      </w:r>
                    </w:p>
                    <w:p w14:paraId="6C27AD18" w14:textId="6AAC821B" w:rsidR="009E263C" w:rsidRPr="009E263C" w:rsidRDefault="009E263C" w:rsidP="009E263C">
                      <w:pPr>
                        <w:rPr>
                          <w:color w:val="1E4E79"/>
                          <w:lang w:val="en-US"/>
                        </w:rPr>
                      </w:pPr>
                      <w:r w:rsidRPr="009E263C">
                        <w:rPr>
                          <w:color w:val="1E4E79"/>
                          <w:lang w:val="en-US"/>
                        </w:rPr>
                        <w:t>-</w:t>
                      </w:r>
                      <w:proofErr w:type="spellStart"/>
                      <w:r w:rsidRPr="009E263C">
                        <w:rPr>
                          <w:color w:val="1E4E79"/>
                          <w:lang w:val="en-US"/>
                        </w:rPr>
                        <w:t>rw</w:t>
                      </w:r>
                      <w:proofErr w:type="spellEnd"/>
                      <w:r w:rsidRPr="009E263C">
                        <w:rPr>
                          <w:color w:val="1E4E79"/>
                          <w:lang w:val="en-US"/>
                        </w:rPr>
                        <w:t>-r--r-- 1 admin 1049089</w:t>
                      </w:r>
                      <w:r w:rsidRPr="009E263C">
                        <w:rPr>
                          <w:color w:val="1E4E79"/>
                          <w:lang w:val="en-US"/>
                        </w:rPr>
                        <w:t xml:space="preserve"> </w:t>
                      </w:r>
                      <w:r w:rsidRPr="009E263C">
                        <w:rPr>
                          <w:color w:val="1E4E79"/>
                          <w:lang w:val="en-US"/>
                        </w:rPr>
                        <w:t xml:space="preserve">ene 21 </w:t>
                      </w:r>
                      <w:proofErr w:type="gramStart"/>
                      <w:r w:rsidRPr="009E263C">
                        <w:rPr>
                          <w:color w:val="1E4E79"/>
                          <w:lang w:val="en-US"/>
                        </w:rPr>
                        <w:t>14:40  TTA_service_quick_guide.docx</w:t>
                      </w:r>
                      <w:proofErr w:type="gramEnd"/>
                    </w:p>
                    <w:p w14:paraId="49285573" w14:textId="56305CE0" w:rsidR="009E263C" w:rsidRPr="009E263C" w:rsidRDefault="009E263C" w:rsidP="009E263C">
                      <w:pPr>
                        <w:rPr>
                          <w:color w:val="1E4E79"/>
                          <w:lang w:val="en-US"/>
                        </w:rPr>
                      </w:pPr>
                      <w:r w:rsidRPr="009E263C">
                        <w:rPr>
                          <w:color w:val="1E4E79"/>
                          <w:lang w:val="en-US"/>
                        </w:rPr>
                        <w:t>-</w:t>
                      </w:r>
                      <w:proofErr w:type="spellStart"/>
                      <w:r w:rsidRPr="009E263C">
                        <w:rPr>
                          <w:color w:val="1E4E79"/>
                          <w:lang w:val="en-US"/>
                        </w:rPr>
                        <w:t>rw</w:t>
                      </w:r>
                      <w:proofErr w:type="spellEnd"/>
                      <w:r w:rsidRPr="009E263C">
                        <w:rPr>
                          <w:color w:val="1E4E79"/>
                          <w:lang w:val="en-US"/>
                        </w:rPr>
                        <w:t xml:space="preserve">-r--r-- 1 admin 1049089 ene 21 </w:t>
                      </w:r>
                      <w:proofErr w:type="gramStart"/>
                      <w:r w:rsidRPr="009E263C">
                        <w:rPr>
                          <w:color w:val="1E4E79"/>
                          <w:lang w:val="en-US"/>
                        </w:rPr>
                        <w:t xml:space="preserve">15:03  </w:t>
                      </w:r>
                      <w:proofErr w:type="spellStart"/>
                      <w:r w:rsidRPr="009E263C">
                        <w:rPr>
                          <w:color w:val="1E4E79"/>
                          <w:lang w:val="en-US"/>
                        </w:rPr>
                        <w:t>ttaFM.properties</w:t>
                      </w:r>
                      <w:proofErr w:type="spellEnd"/>
                      <w:proofErr w:type="gramEnd"/>
                    </w:p>
                    <w:p w14:paraId="5F1B1EFE" w14:textId="5681AF56" w:rsidR="009E263C" w:rsidRPr="009E263C" w:rsidRDefault="009E263C">
                      <w:pPr>
                        <w:rPr>
                          <w:lang w:val="es-ES"/>
                        </w:rPr>
                      </w:pPr>
                    </w:p>
                  </w:txbxContent>
                </v:textbox>
                <w10:anchorlock/>
              </v:shape>
            </w:pict>
          </mc:Fallback>
        </mc:AlternateContent>
      </w:r>
    </w:p>
    <w:p w14:paraId="6470DFC2" w14:textId="77777777" w:rsidR="009E263C" w:rsidRDefault="009E263C" w:rsidP="00602808"/>
    <w:p w14:paraId="3BBEDBE7" w14:textId="22342A74" w:rsidR="00602808" w:rsidRPr="00602808" w:rsidRDefault="009E263C" w:rsidP="00602808">
      <w:r w:rsidRPr="009E263C">
        <w:t>C</w:t>
      </w:r>
      <w:bookmarkStart w:id="24" w:name="_GoBack"/>
      <w:bookmarkEnd w:id="24"/>
      <w:r w:rsidR="00602808" w:rsidRPr="009E263C">
        <w:t>ompile</w:t>
      </w:r>
      <w:r w:rsidR="00602808" w:rsidRPr="00602808">
        <w:t xml:space="preserve"> the project:</w:t>
      </w:r>
    </w:p>
    <w:p w14:paraId="2406F9DF" w14:textId="77777777" w:rsidR="00602808" w:rsidRPr="00602808" w:rsidRDefault="00602808" w:rsidP="00602808"/>
    <w:p w14:paraId="3AACA865" w14:textId="325CA3F0" w:rsidR="00602808" w:rsidRPr="00602808" w:rsidRDefault="00304FBB" w:rsidP="00602808">
      <w:r w:rsidRPr="00FE72F9">
        <w:rPr>
          <w:noProof/>
          <w:lang w:val="en-US"/>
        </w:rPr>
        <mc:AlternateContent>
          <mc:Choice Requires="wps">
            <w:drawing>
              <wp:inline distT="0" distB="0" distL="0" distR="0" wp14:anchorId="2709FCF0" wp14:editId="51F37040">
                <wp:extent cx="4705350" cy="1404620"/>
                <wp:effectExtent l="0" t="0" r="19050" b="25400"/>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0" cy="1404620"/>
                        </a:xfrm>
                        <a:prstGeom prst="rect">
                          <a:avLst/>
                        </a:prstGeom>
                        <a:solidFill>
                          <a:srgbClr val="FFFFFF"/>
                        </a:solidFill>
                        <a:ln w="9525">
                          <a:solidFill>
                            <a:srgbClr val="000000"/>
                          </a:solidFill>
                          <a:miter lim="800000"/>
                          <a:headEnd/>
                          <a:tailEnd/>
                        </a:ln>
                      </wps:spPr>
                      <wps:txbx>
                        <w:txbxContent>
                          <w:p w14:paraId="7462951C" w14:textId="77777777" w:rsidR="00304FBB" w:rsidRPr="00FE72F9" w:rsidRDefault="00304FBB" w:rsidP="00304FBB">
                            <w:pPr>
                              <w:rPr>
                                <w:color w:val="1E4E79"/>
                                <w:lang w:val="en-US"/>
                              </w:rPr>
                            </w:pPr>
                            <w:r w:rsidRPr="00FE72F9">
                              <w:rPr>
                                <w:color w:val="1E4E79"/>
                                <w:lang w:val="en-US"/>
                              </w:rPr>
                              <w:t xml:space="preserve">$ </w:t>
                            </w:r>
                            <w:proofErr w:type="spellStart"/>
                            <w:r w:rsidRPr="00FE72F9">
                              <w:rPr>
                                <w:color w:val="1E4E79"/>
                                <w:lang w:val="en-US"/>
                              </w:rPr>
                              <w:t>mvn</w:t>
                            </w:r>
                            <w:proofErr w:type="spellEnd"/>
                            <w:r w:rsidRPr="00FE72F9">
                              <w:rPr>
                                <w:color w:val="1E4E79"/>
                                <w:lang w:val="en-US"/>
                              </w:rPr>
                              <w:t xml:space="preserve"> clean install</w:t>
                            </w:r>
                          </w:p>
                          <w:p w14:paraId="04FF515B" w14:textId="77777777" w:rsidR="00304FBB" w:rsidRPr="00FE72F9" w:rsidRDefault="00304FBB" w:rsidP="00304FBB">
                            <w:pPr>
                              <w:rPr>
                                <w:color w:val="1E4E79"/>
                                <w:lang w:val="en-US"/>
                              </w:rPr>
                            </w:pPr>
                          </w:p>
                          <w:p w14:paraId="51E0BF0A" w14:textId="77777777" w:rsidR="00304FBB" w:rsidRPr="00FE72F9" w:rsidRDefault="00304FBB" w:rsidP="00304FBB">
                            <w:pPr>
                              <w:rPr>
                                <w:color w:val="1E4E79"/>
                                <w:lang w:val="en-US"/>
                              </w:rPr>
                            </w:pPr>
                            <w:r w:rsidRPr="00FE72F9">
                              <w:rPr>
                                <w:color w:val="1E4E79"/>
                                <w:lang w:val="en-US"/>
                              </w:rPr>
                              <w:t>…</w:t>
                            </w:r>
                          </w:p>
                          <w:p w14:paraId="360DB834" w14:textId="77777777" w:rsidR="00304FBB" w:rsidRPr="00FE72F9" w:rsidRDefault="00304FBB" w:rsidP="00304FBB">
                            <w:pPr>
                              <w:rPr>
                                <w:color w:val="1E4E79"/>
                                <w:lang w:val="en-US"/>
                              </w:rPr>
                            </w:pPr>
                          </w:p>
                          <w:p w14:paraId="47606700" w14:textId="77777777" w:rsidR="00304FBB" w:rsidRPr="00FE72F9" w:rsidRDefault="00304FBB" w:rsidP="00304FBB">
                            <w:pPr>
                              <w:rPr>
                                <w:color w:val="1E4E79"/>
                                <w:lang w:val="en-US"/>
                              </w:rPr>
                            </w:pPr>
                            <w:r w:rsidRPr="00FE72F9">
                              <w:rPr>
                                <w:color w:val="1E4E79"/>
                                <w:lang w:val="en-US"/>
                              </w:rPr>
                              <w:t>[INFO] ------------------------------------------------------------------------</w:t>
                            </w:r>
                          </w:p>
                          <w:p w14:paraId="585C491C" w14:textId="77777777" w:rsidR="00304FBB" w:rsidRPr="00FE72F9" w:rsidRDefault="00304FBB" w:rsidP="00304FBB">
                            <w:pPr>
                              <w:rPr>
                                <w:color w:val="1E4E79"/>
                                <w:lang w:val="en-US"/>
                              </w:rPr>
                            </w:pPr>
                            <w:r w:rsidRPr="00FE72F9">
                              <w:rPr>
                                <w:color w:val="1E4E79"/>
                                <w:lang w:val="en-US"/>
                              </w:rPr>
                              <w:t>[INFO] BUILD SUCCESS</w:t>
                            </w:r>
                          </w:p>
                          <w:p w14:paraId="676D9667" w14:textId="77777777" w:rsidR="00304FBB" w:rsidRPr="00FE72F9" w:rsidRDefault="00304FBB" w:rsidP="00304FBB">
                            <w:pPr>
                              <w:rPr>
                                <w:color w:val="1E4E79"/>
                                <w:lang w:val="en-US"/>
                              </w:rPr>
                            </w:pPr>
                            <w:r w:rsidRPr="00FE72F9">
                              <w:rPr>
                                <w:color w:val="1E4E79"/>
                                <w:lang w:val="en-US"/>
                              </w:rPr>
                              <w:t>[INFO] ------------------------------------------------------------------------</w:t>
                            </w:r>
                          </w:p>
                          <w:p w14:paraId="722FE873" w14:textId="77777777" w:rsidR="00304FBB" w:rsidRPr="00FE72F9" w:rsidRDefault="00304FBB" w:rsidP="00304FBB">
                            <w:pPr>
                              <w:rPr>
                                <w:color w:val="1E4E79"/>
                                <w:lang w:val="en-US"/>
                              </w:rPr>
                            </w:pPr>
                            <w:r w:rsidRPr="00FE72F9">
                              <w:rPr>
                                <w:color w:val="1E4E79"/>
                                <w:lang w:val="en-US"/>
                              </w:rPr>
                              <w:t>[INFO] Total time:  5.790 s</w:t>
                            </w:r>
                          </w:p>
                          <w:p w14:paraId="32F5675C" w14:textId="77777777" w:rsidR="00304FBB" w:rsidRPr="00FE72F9" w:rsidRDefault="00304FBB" w:rsidP="00304FBB">
                            <w:pPr>
                              <w:rPr>
                                <w:color w:val="1E4E79"/>
                                <w:lang w:val="en-US"/>
                              </w:rPr>
                            </w:pPr>
                            <w:r w:rsidRPr="00FE72F9">
                              <w:rPr>
                                <w:color w:val="1E4E79"/>
                                <w:lang w:val="en-US"/>
                              </w:rPr>
                              <w:t>[INFO] Finished at: 2020-01-21T10:26:47Z</w:t>
                            </w:r>
                          </w:p>
                          <w:p w14:paraId="0B8AF756" w14:textId="77777777" w:rsidR="00304FBB" w:rsidRPr="00304FBB" w:rsidRDefault="00304FBB" w:rsidP="00304FBB">
                            <w:pPr>
                              <w:rPr>
                                <w:color w:val="1E4E79"/>
                                <w:lang w:val="es-ES"/>
                              </w:rPr>
                            </w:pPr>
                            <w:r w:rsidRPr="00304FBB">
                              <w:rPr>
                                <w:color w:val="1E4E79"/>
                                <w:lang w:val="es-ES"/>
                              </w:rPr>
                              <w:t>[INFO] ------------------------------------------------------------------------</w:t>
                            </w:r>
                          </w:p>
                          <w:p w14:paraId="6D3F5995" w14:textId="77777777" w:rsidR="00304FBB" w:rsidRPr="00304FBB" w:rsidRDefault="00304FBB" w:rsidP="00304FBB">
                            <w:pPr>
                              <w:rPr>
                                <w:color w:val="1E4E79"/>
                                <w:lang w:val="es-ES"/>
                              </w:rPr>
                            </w:pPr>
                            <w:proofErr w:type="spellStart"/>
                            <w:proofErr w:type="gramStart"/>
                            <w:r w:rsidRPr="00304FBB">
                              <w:rPr>
                                <w:color w:val="1E4E79"/>
                                <w:lang w:val="es-ES"/>
                              </w:rPr>
                              <w:t>miguel.mateo</w:t>
                            </w:r>
                            <w:proofErr w:type="gramEnd"/>
                            <w:r w:rsidRPr="00304FBB">
                              <w:rPr>
                                <w:color w:val="1E4E79"/>
                                <w:lang w:val="es-ES"/>
                              </w:rPr>
                              <w:t>@lightest</w:t>
                            </w:r>
                            <w:proofErr w:type="spellEnd"/>
                            <w:r w:rsidRPr="00304FBB">
                              <w:rPr>
                                <w:color w:val="1E4E79"/>
                                <w:lang w:val="es-ES"/>
                              </w:rPr>
                              <w:t>:~/</w:t>
                            </w:r>
                            <w:proofErr w:type="spellStart"/>
                            <w:r w:rsidRPr="00304FBB">
                              <w:rPr>
                                <w:color w:val="1E4E79"/>
                                <w:lang w:val="es-ES"/>
                              </w:rPr>
                              <w:t>ttt</w:t>
                            </w:r>
                            <w:proofErr w:type="spellEnd"/>
                            <w:r w:rsidRPr="00304FBB">
                              <w:rPr>
                                <w:color w:val="1E4E79"/>
                                <w:lang w:val="es-ES"/>
                              </w:rPr>
                              <w:t>/TTA$</w:t>
                            </w:r>
                          </w:p>
                        </w:txbxContent>
                      </wps:txbx>
                      <wps:bodyPr rot="0" vert="horz" wrap="square" lIns="91440" tIns="45720" rIns="91440" bIns="45720" anchor="t" anchorCtr="0">
                        <a:spAutoFit/>
                      </wps:bodyPr>
                    </wps:wsp>
                  </a:graphicData>
                </a:graphic>
              </wp:inline>
            </w:drawing>
          </mc:Choice>
          <mc:Fallback>
            <w:pict>
              <v:shape w14:anchorId="2709FCF0" id="_x0000_s1040" type="#_x0000_t202" style="width:37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">
                <v:textbox style="mso-fit-shape-to-text:t">
                  <w:txbxContent>
                    <w:p w14:paraId="7462951C" w14:textId="77777777" w:rsidR="00304FBB" w:rsidRPr="00FE72F9" w:rsidRDefault="00304FBB" w:rsidP="00304FBB">
                      <w:pPr>
                        <w:rPr>
                          <w:color w:val="1E4E79"/>
                          <w:lang w:val="en-US"/>
                        </w:rPr>
                      </w:pPr>
                      <w:r w:rsidRPr="00FE72F9">
                        <w:rPr>
                          <w:color w:val="1E4E79"/>
                          <w:lang w:val="en-US"/>
                        </w:rPr>
                        <w:t xml:space="preserve">$ </w:t>
                      </w:r>
                      <w:proofErr w:type="spellStart"/>
                      <w:r w:rsidRPr="00FE72F9">
                        <w:rPr>
                          <w:color w:val="1E4E79"/>
                          <w:lang w:val="en-US"/>
                        </w:rPr>
                        <w:t>mvn</w:t>
                      </w:r>
                      <w:proofErr w:type="spellEnd"/>
                      <w:r w:rsidRPr="00FE72F9">
                        <w:rPr>
                          <w:color w:val="1E4E79"/>
                          <w:lang w:val="en-US"/>
                        </w:rPr>
                        <w:t xml:space="preserve"> clean install</w:t>
                      </w:r>
                    </w:p>
                    <w:p w14:paraId="04FF515B" w14:textId="77777777" w:rsidR="00304FBB" w:rsidRPr="00FE72F9" w:rsidRDefault="00304FBB" w:rsidP="00304FBB">
                      <w:pPr>
                        <w:rPr>
                          <w:color w:val="1E4E79"/>
                          <w:lang w:val="en-US"/>
                        </w:rPr>
                      </w:pPr>
                    </w:p>
                    <w:p w14:paraId="51E0BF0A" w14:textId="77777777" w:rsidR="00304FBB" w:rsidRPr="00FE72F9" w:rsidRDefault="00304FBB" w:rsidP="00304FBB">
                      <w:pPr>
                        <w:rPr>
                          <w:color w:val="1E4E79"/>
                          <w:lang w:val="en-US"/>
                        </w:rPr>
                      </w:pPr>
                      <w:r w:rsidRPr="00FE72F9">
                        <w:rPr>
                          <w:color w:val="1E4E79"/>
                          <w:lang w:val="en-US"/>
                        </w:rPr>
                        <w:t>…</w:t>
                      </w:r>
                    </w:p>
                    <w:p w14:paraId="360DB834" w14:textId="77777777" w:rsidR="00304FBB" w:rsidRPr="00FE72F9" w:rsidRDefault="00304FBB" w:rsidP="00304FBB">
                      <w:pPr>
                        <w:rPr>
                          <w:color w:val="1E4E79"/>
                          <w:lang w:val="en-US"/>
                        </w:rPr>
                      </w:pPr>
                    </w:p>
                    <w:p w14:paraId="47606700" w14:textId="77777777" w:rsidR="00304FBB" w:rsidRPr="00FE72F9" w:rsidRDefault="00304FBB" w:rsidP="00304FBB">
                      <w:pPr>
                        <w:rPr>
                          <w:color w:val="1E4E79"/>
                          <w:lang w:val="en-US"/>
                        </w:rPr>
                      </w:pPr>
                      <w:r w:rsidRPr="00FE72F9">
                        <w:rPr>
                          <w:color w:val="1E4E79"/>
                          <w:lang w:val="en-US"/>
                        </w:rPr>
                        <w:t>[INFO] ------------------------------------------------------------------------</w:t>
                      </w:r>
                    </w:p>
                    <w:p w14:paraId="585C491C" w14:textId="77777777" w:rsidR="00304FBB" w:rsidRPr="00FE72F9" w:rsidRDefault="00304FBB" w:rsidP="00304FBB">
                      <w:pPr>
                        <w:rPr>
                          <w:color w:val="1E4E79"/>
                          <w:lang w:val="en-US"/>
                        </w:rPr>
                      </w:pPr>
                      <w:r w:rsidRPr="00FE72F9">
                        <w:rPr>
                          <w:color w:val="1E4E79"/>
                          <w:lang w:val="en-US"/>
                        </w:rPr>
                        <w:t>[INFO] BUILD SUCCESS</w:t>
                      </w:r>
                    </w:p>
                    <w:p w14:paraId="676D9667" w14:textId="77777777" w:rsidR="00304FBB" w:rsidRPr="00FE72F9" w:rsidRDefault="00304FBB" w:rsidP="00304FBB">
                      <w:pPr>
                        <w:rPr>
                          <w:color w:val="1E4E79"/>
                          <w:lang w:val="en-US"/>
                        </w:rPr>
                      </w:pPr>
                      <w:r w:rsidRPr="00FE72F9">
                        <w:rPr>
                          <w:color w:val="1E4E79"/>
                          <w:lang w:val="en-US"/>
                        </w:rPr>
                        <w:t>[INFO] ------------------------------------------------------------------------</w:t>
                      </w:r>
                    </w:p>
                    <w:p w14:paraId="722FE873" w14:textId="77777777" w:rsidR="00304FBB" w:rsidRPr="00FE72F9" w:rsidRDefault="00304FBB" w:rsidP="00304FBB">
                      <w:pPr>
                        <w:rPr>
                          <w:color w:val="1E4E79"/>
                          <w:lang w:val="en-US"/>
                        </w:rPr>
                      </w:pPr>
                      <w:r w:rsidRPr="00FE72F9">
                        <w:rPr>
                          <w:color w:val="1E4E79"/>
                          <w:lang w:val="en-US"/>
                        </w:rPr>
                        <w:t>[INFO] Total time:  5.790 s</w:t>
                      </w:r>
                    </w:p>
                    <w:p w14:paraId="32F5675C" w14:textId="77777777" w:rsidR="00304FBB" w:rsidRPr="00FE72F9" w:rsidRDefault="00304FBB" w:rsidP="00304FBB">
                      <w:pPr>
                        <w:rPr>
                          <w:color w:val="1E4E79"/>
                          <w:lang w:val="en-US"/>
                        </w:rPr>
                      </w:pPr>
                      <w:r w:rsidRPr="00FE72F9">
                        <w:rPr>
                          <w:color w:val="1E4E79"/>
                          <w:lang w:val="en-US"/>
                        </w:rPr>
                        <w:t>[INFO] Finished at: 2020-01-21T10:26:47Z</w:t>
                      </w:r>
                    </w:p>
                    <w:p w14:paraId="0B8AF756" w14:textId="77777777" w:rsidR="00304FBB" w:rsidRPr="00304FBB" w:rsidRDefault="00304FBB" w:rsidP="00304FBB">
                      <w:pPr>
                        <w:rPr>
                          <w:color w:val="1E4E79"/>
                          <w:lang w:val="es-ES"/>
                        </w:rPr>
                      </w:pPr>
                      <w:r w:rsidRPr="00304FBB">
                        <w:rPr>
                          <w:color w:val="1E4E79"/>
                          <w:lang w:val="es-ES"/>
                        </w:rPr>
                        <w:t>[INFO] ------------------------------------------------------------------------</w:t>
                      </w:r>
                    </w:p>
                    <w:p w14:paraId="6D3F5995" w14:textId="77777777" w:rsidR="00304FBB" w:rsidRPr="00304FBB" w:rsidRDefault="00304FBB" w:rsidP="00304FBB">
                      <w:pPr>
                        <w:rPr>
                          <w:color w:val="1E4E79"/>
                          <w:lang w:val="es-ES"/>
                        </w:rPr>
                      </w:pPr>
                      <w:proofErr w:type="spellStart"/>
                      <w:proofErr w:type="gramStart"/>
                      <w:r w:rsidRPr="00304FBB">
                        <w:rPr>
                          <w:color w:val="1E4E79"/>
                          <w:lang w:val="es-ES"/>
                        </w:rPr>
                        <w:t>miguel.mateo</w:t>
                      </w:r>
                      <w:proofErr w:type="gramEnd"/>
                      <w:r w:rsidRPr="00304FBB">
                        <w:rPr>
                          <w:color w:val="1E4E79"/>
                          <w:lang w:val="es-ES"/>
                        </w:rPr>
                        <w:t>@lightest</w:t>
                      </w:r>
                      <w:proofErr w:type="spellEnd"/>
                      <w:r w:rsidRPr="00304FBB">
                        <w:rPr>
                          <w:color w:val="1E4E79"/>
                          <w:lang w:val="es-ES"/>
                        </w:rPr>
                        <w:t>:~/</w:t>
                      </w:r>
                      <w:proofErr w:type="spellStart"/>
                      <w:r w:rsidRPr="00304FBB">
                        <w:rPr>
                          <w:color w:val="1E4E79"/>
                          <w:lang w:val="es-ES"/>
                        </w:rPr>
                        <w:t>ttt</w:t>
                      </w:r>
                      <w:proofErr w:type="spellEnd"/>
                      <w:r w:rsidRPr="00304FBB">
                        <w:rPr>
                          <w:color w:val="1E4E79"/>
                          <w:lang w:val="es-ES"/>
                        </w:rPr>
                        <w:t>/TTA$</w:t>
                      </w:r>
                    </w:p>
                  </w:txbxContent>
                </v:textbox>
                <w10:anchorlock/>
              </v:shape>
            </w:pict>
          </mc:Fallback>
        </mc:AlternateContent>
      </w:r>
    </w:p>
    <w:p w14:paraId="0CC4F001" w14:textId="77777777" w:rsidR="00602808" w:rsidRPr="00602808" w:rsidRDefault="00602808" w:rsidP="00602808"/>
    <w:p w14:paraId="7A380A83" w14:textId="77777777" w:rsidR="00602808" w:rsidRPr="00602808" w:rsidRDefault="00602808" w:rsidP="00602808"/>
    <w:p w14:paraId="3013A349" w14:textId="03262EF4" w:rsidR="00602808" w:rsidRDefault="00304FBB" w:rsidP="00602808">
      <w:pPr>
        <w:pStyle w:val="Ttulo2"/>
      </w:pPr>
      <w:bookmarkStart w:id="25" w:name="_Toc30505560"/>
      <w:r>
        <w:t xml:space="preserve"> </w:t>
      </w:r>
      <w:r w:rsidR="00014483">
        <w:t>TTA deployment and testing</w:t>
      </w:r>
      <w:bookmarkEnd w:id="25"/>
    </w:p>
    <w:p w14:paraId="7205AC41" w14:textId="77777777" w:rsidR="00602808" w:rsidRPr="00602808" w:rsidRDefault="00602808" w:rsidP="00602808">
      <w:r w:rsidRPr="00602808">
        <w:t>Copy the package war file created in the previous step to the deployment directory of the Tomcat server.</w:t>
      </w:r>
    </w:p>
    <w:p w14:paraId="5EAE3C83" w14:textId="77777777" w:rsidR="00602808" w:rsidRPr="00602808" w:rsidRDefault="00602808" w:rsidP="00602808"/>
    <w:p w14:paraId="5D545404" w14:textId="366D186E" w:rsidR="00602808" w:rsidRPr="00602808" w:rsidRDefault="00304FBB" w:rsidP="00602808">
      <w:r w:rsidRPr="00FE72F9">
        <w:rPr>
          <w:noProof/>
          <w:lang w:val="en-US"/>
        </w:rPr>
        <mc:AlternateContent>
          <mc:Choice Requires="wps">
            <w:drawing>
              <wp:inline distT="0" distB="0" distL="0" distR="0" wp14:anchorId="124F10BA" wp14:editId="5B96E87E">
                <wp:extent cx="4705350" cy="1404620"/>
                <wp:effectExtent l="0" t="0" r="19050" b="10160"/>
                <wp:docPr id="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0" cy="1404620"/>
                        </a:xfrm>
                        <a:prstGeom prst="rect">
                          <a:avLst/>
                        </a:prstGeom>
                        <a:solidFill>
                          <a:srgbClr val="FFFFFF"/>
                        </a:solidFill>
                        <a:ln w="9525">
                          <a:solidFill>
                            <a:srgbClr val="000000"/>
                          </a:solidFill>
                          <a:miter lim="800000"/>
                          <a:headEnd/>
                          <a:tailEnd/>
                        </a:ln>
                      </wps:spPr>
                      <wps:txbx>
                        <w:txbxContent>
                          <w:p w14:paraId="151A8BAD" w14:textId="77777777" w:rsidR="00304FBB" w:rsidRPr="00FE72F9" w:rsidRDefault="00304FBB" w:rsidP="00304FBB">
                            <w:pPr>
                              <w:rPr>
                                <w:color w:val="1E4E79"/>
                                <w:lang w:val="en-US"/>
                              </w:rPr>
                            </w:pPr>
                            <w:r w:rsidRPr="00FE72F9">
                              <w:rPr>
                                <w:color w:val="1E4E79"/>
                                <w:lang w:val="en-US"/>
                              </w:rPr>
                              <w:t xml:space="preserve">$ </w:t>
                            </w:r>
                            <w:r>
                              <w:rPr>
                                <w:color w:val="1E4E79"/>
                                <w:lang w:val="en-US"/>
                              </w:rPr>
                              <w:t>cp ./target/</w:t>
                            </w:r>
                            <w:proofErr w:type="spellStart"/>
                            <w:r w:rsidRPr="00FE72F9">
                              <w:rPr>
                                <w:color w:val="1E4E79"/>
                                <w:lang w:val="en-US"/>
                              </w:rPr>
                              <w:t>ttaFM.war</w:t>
                            </w:r>
                            <w:proofErr w:type="spellEnd"/>
                            <w:r>
                              <w:rPr>
                                <w:color w:val="1E4E79"/>
                                <w:lang w:val="en-US"/>
                              </w:rPr>
                              <w:t xml:space="preserve"> /home/tomcat/</w:t>
                            </w:r>
                            <w:proofErr w:type="spellStart"/>
                            <w:r>
                              <w:rPr>
                                <w:color w:val="1E4E79"/>
                                <w:lang w:val="en-US"/>
                              </w:rPr>
                              <w:t>webapps</w:t>
                            </w:r>
                            <w:proofErr w:type="spellEnd"/>
                          </w:p>
                        </w:txbxContent>
                      </wps:txbx>
                      <wps:bodyPr rot="0" vert="horz" wrap="square" lIns="91440" tIns="45720" rIns="91440" bIns="45720" anchor="t" anchorCtr="0">
                        <a:spAutoFit/>
                      </wps:bodyPr>
                    </wps:wsp>
                  </a:graphicData>
                </a:graphic>
              </wp:inline>
            </w:drawing>
          </mc:Choice>
          <mc:Fallback>
            <w:pict>
              <v:shape w14:anchorId="124F10BA" id="_x0000_s1040" type="#_x0000_t202" style="width:37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">
                <v:textbox style="mso-fit-shape-to-text:t">
                  <w:txbxContent>
                    <w:p w14:paraId="151A8BAD" w14:textId="77777777" w:rsidR="00304FBB" w:rsidRPr="00FE72F9" w:rsidRDefault="00304FBB" w:rsidP="00304FBB">
                      <w:pPr>
                        <w:rPr>
                          <w:color w:val="1E4E79"/>
                          <w:lang w:val="en-US"/>
                        </w:rPr>
                      </w:pPr>
                      <w:r w:rsidRPr="00FE72F9">
                        <w:rPr>
                          <w:color w:val="1E4E79"/>
                          <w:lang w:val="en-US"/>
                        </w:rPr>
                        <w:t xml:space="preserve">$ </w:t>
                      </w:r>
                      <w:r>
                        <w:rPr>
                          <w:color w:val="1E4E79"/>
                          <w:lang w:val="en-US"/>
                        </w:rPr>
                        <w:t>cp ./target/</w:t>
                      </w:r>
                      <w:proofErr w:type="spellStart"/>
                      <w:r w:rsidRPr="00FE72F9">
                        <w:rPr>
                          <w:color w:val="1E4E79"/>
                          <w:lang w:val="en-US"/>
                        </w:rPr>
                        <w:t>ttaFM.war</w:t>
                      </w:r>
                      <w:proofErr w:type="spellEnd"/>
                      <w:r>
                        <w:rPr>
                          <w:color w:val="1E4E79"/>
                          <w:lang w:val="en-US"/>
                        </w:rPr>
                        <w:t xml:space="preserve"> /home/tomcat/</w:t>
                      </w:r>
                      <w:proofErr w:type="spellStart"/>
                      <w:r>
                        <w:rPr>
                          <w:color w:val="1E4E79"/>
                          <w:lang w:val="en-US"/>
                        </w:rPr>
                        <w:t>webapps</w:t>
                      </w:r>
                      <w:proofErr w:type="spellEnd"/>
                    </w:p>
                  </w:txbxContent>
                </v:textbox>
                <w10:anchorlock/>
              </v:shape>
            </w:pict>
          </mc:Fallback>
        </mc:AlternateContent>
      </w:r>
    </w:p>
    <w:p w14:paraId="7D0C80B6" w14:textId="77777777" w:rsidR="00304FBB" w:rsidRDefault="00304FBB" w:rsidP="00602808"/>
    <w:p w14:paraId="072802E9" w14:textId="6A954F34" w:rsidR="00602808" w:rsidRPr="00602808" w:rsidRDefault="00602808" w:rsidP="00602808">
      <w:r w:rsidRPr="00602808">
        <w:t>Start the server:</w:t>
      </w:r>
    </w:p>
    <w:p w14:paraId="7C3909CF" w14:textId="6F78FA77" w:rsidR="00304FBB" w:rsidRDefault="00304FBB" w:rsidP="00602808">
      <w:r w:rsidRPr="00FE72F9">
        <w:rPr>
          <w:noProof/>
          <w:lang w:val="en-US"/>
        </w:rPr>
        <w:lastRenderedPageBreak/>
        <mc:AlternateContent>
          <mc:Choice Requires="wps">
            <w:drawing>
              <wp:inline distT="0" distB="0" distL="0" distR="0" wp14:anchorId="098FA7C6" wp14:editId="2386C419">
                <wp:extent cx="5476875" cy="1404620"/>
                <wp:effectExtent l="0" t="0" r="28575" b="13970"/>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875" cy="1404620"/>
                        </a:xfrm>
                        <a:prstGeom prst="rect">
                          <a:avLst/>
                        </a:prstGeom>
                        <a:solidFill>
                          <a:srgbClr val="FFFFFF"/>
                        </a:solidFill>
                        <a:ln w="9525">
                          <a:solidFill>
                            <a:srgbClr val="000000"/>
                          </a:solidFill>
                          <a:miter lim="800000"/>
                          <a:headEnd/>
                          <a:tailEnd/>
                        </a:ln>
                      </wps:spPr>
                      <wps:txbx>
                        <w:txbxContent>
                          <w:p w14:paraId="333A551E" w14:textId="77777777" w:rsidR="00304FBB" w:rsidRDefault="00304FBB" w:rsidP="00304FBB">
                            <w:pPr>
                              <w:rPr>
                                <w:color w:val="1E4E79"/>
                                <w:lang w:val="en-US"/>
                              </w:rPr>
                            </w:pPr>
                            <w:r w:rsidRPr="00FE72F9">
                              <w:rPr>
                                <w:color w:val="1E4E79"/>
                                <w:lang w:val="en-US"/>
                              </w:rPr>
                              <w:t xml:space="preserve">$ </w:t>
                            </w:r>
                            <w:r>
                              <w:rPr>
                                <w:color w:val="1E4E79"/>
                                <w:lang w:val="en-US"/>
                              </w:rPr>
                              <w:t>cd /home/tomcat/bin</w:t>
                            </w:r>
                          </w:p>
                          <w:p w14:paraId="5FE030BF" w14:textId="77777777" w:rsidR="00304FBB" w:rsidRDefault="00304FBB" w:rsidP="00304FBB">
                            <w:pPr>
                              <w:rPr>
                                <w:color w:val="1E4E79"/>
                                <w:lang w:val="en-US"/>
                              </w:rPr>
                            </w:pPr>
                            <w:r>
                              <w:rPr>
                                <w:color w:val="1E4E79"/>
                                <w:lang w:val="en-US"/>
                              </w:rPr>
                              <w:t>./startup.sh</w:t>
                            </w:r>
                          </w:p>
                          <w:p w14:paraId="36BAE8DA" w14:textId="77777777" w:rsidR="00304FBB" w:rsidRPr="00FE72F9" w:rsidRDefault="00304FBB" w:rsidP="00304FBB">
                            <w:pPr>
                              <w:rPr>
                                <w:color w:val="1E4E79"/>
                                <w:lang w:val="en-US"/>
                              </w:rPr>
                            </w:pPr>
                            <w:r w:rsidRPr="00FE72F9">
                              <w:rPr>
                                <w:color w:val="1E4E79"/>
                                <w:lang w:val="en-US"/>
                              </w:rPr>
                              <w:t>$ ./startup.sh</w:t>
                            </w:r>
                          </w:p>
                          <w:p w14:paraId="3B83C864" w14:textId="77777777" w:rsidR="00304FBB" w:rsidRPr="00FE72F9" w:rsidRDefault="00304FBB" w:rsidP="00304FBB">
                            <w:pPr>
                              <w:rPr>
                                <w:color w:val="1E4E79"/>
                                <w:lang w:val="en-US"/>
                              </w:rPr>
                            </w:pPr>
                            <w:r w:rsidRPr="00FE72F9">
                              <w:rPr>
                                <w:color w:val="1E4E79"/>
                                <w:lang w:val="en-US"/>
                              </w:rPr>
                              <w:t>Using CATALINA_BASE:   /home/tomcat/</w:t>
                            </w:r>
                          </w:p>
                          <w:p w14:paraId="49AB6BF6" w14:textId="77777777" w:rsidR="00304FBB" w:rsidRPr="00FE72F9" w:rsidRDefault="00304FBB" w:rsidP="00304FBB">
                            <w:pPr>
                              <w:rPr>
                                <w:color w:val="1E4E79"/>
                                <w:lang w:val="en-US"/>
                              </w:rPr>
                            </w:pPr>
                            <w:r w:rsidRPr="00FE72F9">
                              <w:rPr>
                                <w:color w:val="1E4E79"/>
                                <w:lang w:val="en-US"/>
                              </w:rPr>
                              <w:t>Using CATALINA_HOME:   /home/tomcat/</w:t>
                            </w:r>
                          </w:p>
                          <w:p w14:paraId="505988B8" w14:textId="77777777" w:rsidR="00304FBB" w:rsidRPr="00FE72F9" w:rsidRDefault="00304FBB" w:rsidP="00304FBB">
                            <w:pPr>
                              <w:rPr>
                                <w:color w:val="1E4E79"/>
                                <w:lang w:val="en-US"/>
                              </w:rPr>
                            </w:pPr>
                            <w:r w:rsidRPr="00FE72F9">
                              <w:rPr>
                                <w:color w:val="1E4E79"/>
                                <w:lang w:val="en-US"/>
                              </w:rPr>
                              <w:t>Using CATALINA_TMPDIR: /home/tomcat/temp</w:t>
                            </w:r>
                          </w:p>
                          <w:p w14:paraId="15DED835" w14:textId="77777777" w:rsidR="00304FBB" w:rsidRPr="00FE72F9" w:rsidRDefault="00304FBB" w:rsidP="00304FBB">
                            <w:pPr>
                              <w:rPr>
                                <w:color w:val="1E4E79"/>
                                <w:lang w:val="en-US"/>
                              </w:rPr>
                            </w:pPr>
                            <w:r w:rsidRPr="00FE72F9">
                              <w:rPr>
                                <w:color w:val="1E4E79"/>
                                <w:lang w:val="en-US"/>
                              </w:rPr>
                              <w:t>Using JRE_HOME:        /</w:t>
                            </w:r>
                            <w:proofErr w:type="spellStart"/>
                            <w:r w:rsidRPr="00FE72F9">
                              <w:rPr>
                                <w:color w:val="1E4E79"/>
                                <w:lang w:val="en-US"/>
                              </w:rPr>
                              <w:t>usr</w:t>
                            </w:r>
                            <w:proofErr w:type="spellEnd"/>
                            <w:r w:rsidRPr="00FE72F9">
                              <w:rPr>
                                <w:color w:val="1E4E79"/>
                                <w:lang w:val="en-US"/>
                              </w:rPr>
                              <w:t>/lib/</w:t>
                            </w:r>
                            <w:proofErr w:type="spellStart"/>
                            <w:r w:rsidRPr="00FE72F9">
                              <w:rPr>
                                <w:color w:val="1E4E79"/>
                                <w:lang w:val="en-US"/>
                              </w:rPr>
                              <w:t>jvm</w:t>
                            </w:r>
                            <w:proofErr w:type="spellEnd"/>
                            <w:r w:rsidRPr="00FE72F9">
                              <w:rPr>
                                <w:color w:val="1E4E79"/>
                                <w:lang w:val="en-US"/>
                              </w:rPr>
                              <w:t>/java-8-openjdk-amd64/</w:t>
                            </w:r>
                          </w:p>
                          <w:p w14:paraId="2119292C" w14:textId="77777777" w:rsidR="00304FBB" w:rsidRPr="00FE72F9" w:rsidRDefault="00304FBB" w:rsidP="00304FBB">
                            <w:pPr>
                              <w:rPr>
                                <w:color w:val="1E4E79"/>
                                <w:lang w:val="en-US"/>
                              </w:rPr>
                            </w:pPr>
                            <w:r w:rsidRPr="00FE72F9">
                              <w:rPr>
                                <w:color w:val="1E4E79"/>
                                <w:lang w:val="en-US"/>
                              </w:rPr>
                              <w:t>Using CLASSPATH:       /home/ /tomcat/bin/bootstrap.jar:/home/tomcat/bin/tomcat-juli.jar</w:t>
                            </w:r>
                          </w:p>
                          <w:p w14:paraId="5D4D2E23" w14:textId="77777777" w:rsidR="00304FBB" w:rsidRPr="00FE72F9" w:rsidRDefault="00304FBB" w:rsidP="00304FBB">
                            <w:pPr>
                              <w:rPr>
                                <w:color w:val="1E4E79"/>
                                <w:lang w:val="en-US"/>
                              </w:rPr>
                            </w:pPr>
                            <w:r w:rsidRPr="00FE72F9">
                              <w:rPr>
                                <w:color w:val="1E4E79"/>
                                <w:lang w:val="en-US"/>
                              </w:rPr>
                              <w:t>Tomcat started.</w:t>
                            </w:r>
                          </w:p>
                        </w:txbxContent>
                      </wps:txbx>
                      <wps:bodyPr rot="0" vert="horz" wrap="square" lIns="91440" tIns="45720" rIns="91440" bIns="45720" anchor="t" anchorCtr="0">
                        <a:spAutoFit/>
                      </wps:bodyPr>
                    </wps:wsp>
                  </a:graphicData>
                </a:graphic>
              </wp:inline>
            </w:drawing>
          </mc:Choice>
          <mc:Fallback>
            <w:pict>
              <v:shape w14:anchorId="098FA7C6" id="_x0000_s1041" type="#_x0000_t202" style="width:431.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">
                <v:textbox style="mso-fit-shape-to-text:t">
                  <w:txbxContent>
                    <w:p w14:paraId="333A551E" w14:textId="77777777" w:rsidR="00304FBB" w:rsidRDefault="00304FBB" w:rsidP="00304FBB">
                      <w:pPr>
                        <w:rPr>
                          <w:color w:val="1E4E79"/>
                          <w:lang w:val="en-US"/>
                        </w:rPr>
                      </w:pPr>
                      <w:r w:rsidRPr="00FE72F9">
                        <w:rPr>
                          <w:color w:val="1E4E79"/>
                          <w:lang w:val="en-US"/>
                        </w:rPr>
                        <w:t xml:space="preserve">$ </w:t>
                      </w:r>
                      <w:r>
                        <w:rPr>
                          <w:color w:val="1E4E79"/>
                          <w:lang w:val="en-US"/>
                        </w:rPr>
                        <w:t>cd /home/tomcat/bin</w:t>
                      </w:r>
                    </w:p>
                    <w:p w14:paraId="5FE030BF" w14:textId="77777777" w:rsidR="00304FBB" w:rsidRDefault="00304FBB" w:rsidP="00304FBB">
                      <w:pPr>
                        <w:rPr>
                          <w:color w:val="1E4E79"/>
                          <w:lang w:val="en-US"/>
                        </w:rPr>
                      </w:pPr>
                      <w:r>
                        <w:rPr>
                          <w:color w:val="1E4E79"/>
                          <w:lang w:val="en-US"/>
                        </w:rPr>
                        <w:t>./startup.sh</w:t>
                      </w:r>
                    </w:p>
                    <w:p w14:paraId="36BAE8DA" w14:textId="77777777" w:rsidR="00304FBB" w:rsidRPr="00FE72F9" w:rsidRDefault="00304FBB" w:rsidP="00304FBB">
                      <w:pPr>
                        <w:rPr>
                          <w:color w:val="1E4E79"/>
                          <w:lang w:val="en-US"/>
                        </w:rPr>
                      </w:pPr>
                      <w:r w:rsidRPr="00FE72F9">
                        <w:rPr>
                          <w:color w:val="1E4E79"/>
                          <w:lang w:val="en-US"/>
                        </w:rPr>
                        <w:t>$ ./startup.sh</w:t>
                      </w:r>
                    </w:p>
                    <w:p w14:paraId="3B83C864" w14:textId="77777777" w:rsidR="00304FBB" w:rsidRPr="00FE72F9" w:rsidRDefault="00304FBB" w:rsidP="00304FBB">
                      <w:pPr>
                        <w:rPr>
                          <w:color w:val="1E4E79"/>
                          <w:lang w:val="en-US"/>
                        </w:rPr>
                      </w:pPr>
                      <w:r w:rsidRPr="00FE72F9">
                        <w:rPr>
                          <w:color w:val="1E4E79"/>
                          <w:lang w:val="en-US"/>
                        </w:rPr>
                        <w:t>Using CATALINA_BASE:   /home/tomcat/</w:t>
                      </w:r>
                    </w:p>
                    <w:p w14:paraId="49AB6BF6" w14:textId="77777777" w:rsidR="00304FBB" w:rsidRPr="00FE72F9" w:rsidRDefault="00304FBB" w:rsidP="00304FBB">
                      <w:pPr>
                        <w:rPr>
                          <w:color w:val="1E4E79"/>
                          <w:lang w:val="en-US"/>
                        </w:rPr>
                      </w:pPr>
                      <w:r w:rsidRPr="00FE72F9">
                        <w:rPr>
                          <w:color w:val="1E4E79"/>
                          <w:lang w:val="en-US"/>
                        </w:rPr>
                        <w:t>Using CATALINA_HOME:   /home/tomcat/</w:t>
                      </w:r>
                    </w:p>
                    <w:p w14:paraId="505988B8" w14:textId="77777777" w:rsidR="00304FBB" w:rsidRPr="00FE72F9" w:rsidRDefault="00304FBB" w:rsidP="00304FBB">
                      <w:pPr>
                        <w:rPr>
                          <w:color w:val="1E4E79"/>
                          <w:lang w:val="en-US"/>
                        </w:rPr>
                      </w:pPr>
                      <w:r w:rsidRPr="00FE72F9">
                        <w:rPr>
                          <w:color w:val="1E4E79"/>
                          <w:lang w:val="en-US"/>
                        </w:rPr>
                        <w:t>Using CATALINA_TMPDIR: /home/tomcat/temp</w:t>
                      </w:r>
                    </w:p>
                    <w:p w14:paraId="15DED835" w14:textId="77777777" w:rsidR="00304FBB" w:rsidRPr="00FE72F9" w:rsidRDefault="00304FBB" w:rsidP="00304FBB">
                      <w:pPr>
                        <w:rPr>
                          <w:color w:val="1E4E79"/>
                          <w:lang w:val="en-US"/>
                        </w:rPr>
                      </w:pPr>
                      <w:r w:rsidRPr="00FE72F9">
                        <w:rPr>
                          <w:color w:val="1E4E79"/>
                          <w:lang w:val="en-US"/>
                        </w:rPr>
                        <w:t>Using JRE_HOME:        /</w:t>
                      </w:r>
                      <w:proofErr w:type="spellStart"/>
                      <w:r w:rsidRPr="00FE72F9">
                        <w:rPr>
                          <w:color w:val="1E4E79"/>
                          <w:lang w:val="en-US"/>
                        </w:rPr>
                        <w:t>usr</w:t>
                      </w:r>
                      <w:proofErr w:type="spellEnd"/>
                      <w:r w:rsidRPr="00FE72F9">
                        <w:rPr>
                          <w:color w:val="1E4E79"/>
                          <w:lang w:val="en-US"/>
                        </w:rPr>
                        <w:t>/lib/</w:t>
                      </w:r>
                      <w:proofErr w:type="spellStart"/>
                      <w:r w:rsidRPr="00FE72F9">
                        <w:rPr>
                          <w:color w:val="1E4E79"/>
                          <w:lang w:val="en-US"/>
                        </w:rPr>
                        <w:t>jvm</w:t>
                      </w:r>
                      <w:proofErr w:type="spellEnd"/>
                      <w:r w:rsidRPr="00FE72F9">
                        <w:rPr>
                          <w:color w:val="1E4E79"/>
                          <w:lang w:val="en-US"/>
                        </w:rPr>
                        <w:t>/java-8-openjdk-amd64/</w:t>
                      </w:r>
                    </w:p>
                    <w:p w14:paraId="2119292C" w14:textId="77777777" w:rsidR="00304FBB" w:rsidRPr="00FE72F9" w:rsidRDefault="00304FBB" w:rsidP="00304FBB">
                      <w:pPr>
                        <w:rPr>
                          <w:color w:val="1E4E79"/>
                          <w:lang w:val="en-US"/>
                        </w:rPr>
                      </w:pPr>
                      <w:r w:rsidRPr="00FE72F9">
                        <w:rPr>
                          <w:color w:val="1E4E79"/>
                          <w:lang w:val="en-US"/>
                        </w:rPr>
                        <w:t>Using CLASSPATH:       /home/ /tomcat/bin/bootstrap.jar:/home/tomcat/bin/tomcat-juli.jar</w:t>
                      </w:r>
                    </w:p>
                    <w:p w14:paraId="5D4D2E23" w14:textId="77777777" w:rsidR="00304FBB" w:rsidRPr="00FE72F9" w:rsidRDefault="00304FBB" w:rsidP="00304FBB">
                      <w:pPr>
                        <w:rPr>
                          <w:color w:val="1E4E79"/>
                          <w:lang w:val="en-US"/>
                        </w:rPr>
                      </w:pPr>
                      <w:r w:rsidRPr="00FE72F9">
                        <w:rPr>
                          <w:color w:val="1E4E79"/>
                          <w:lang w:val="en-US"/>
                        </w:rPr>
                        <w:t>Tomcat started.</w:t>
                      </w:r>
                    </w:p>
                  </w:txbxContent>
                </v:textbox>
                <w10:anchorlock/>
              </v:shape>
            </w:pict>
          </mc:Fallback>
        </mc:AlternateContent>
      </w:r>
    </w:p>
    <w:p w14:paraId="0F2DAA6F" w14:textId="471E6186" w:rsidR="009E263C" w:rsidRDefault="009E263C" w:rsidP="00602808"/>
    <w:p w14:paraId="73902AC4" w14:textId="0EA33BEC" w:rsidR="009E263C" w:rsidRDefault="009E263C" w:rsidP="00602808">
      <w:r>
        <w:t>Copy configuration files for TTA and logs to Tomcat server</w:t>
      </w:r>
    </w:p>
    <w:p w14:paraId="273E7EDD" w14:textId="1F209E7D" w:rsidR="009E263C" w:rsidRPr="00602808" w:rsidRDefault="009E263C" w:rsidP="00602808">
      <w:r w:rsidRPr="00FE72F9">
        <w:rPr>
          <w:noProof/>
          <w:lang w:val="en-US"/>
        </w:rPr>
        <mc:AlternateContent>
          <mc:Choice Requires="wps">
            <w:drawing>
              <wp:inline distT="0" distB="0" distL="0" distR="0" wp14:anchorId="416CE0E0" wp14:editId="08FBC573">
                <wp:extent cx="4705350" cy="1404620"/>
                <wp:effectExtent l="0" t="0" r="19050" b="10160"/>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0" cy="1404620"/>
                        </a:xfrm>
                        <a:prstGeom prst="rect">
                          <a:avLst/>
                        </a:prstGeom>
                        <a:solidFill>
                          <a:srgbClr val="FFFFFF"/>
                        </a:solidFill>
                        <a:ln w="9525">
                          <a:solidFill>
                            <a:srgbClr val="000000"/>
                          </a:solidFill>
                          <a:miter lim="800000"/>
                          <a:headEnd/>
                          <a:tailEnd/>
                        </a:ln>
                      </wps:spPr>
                      <wps:txbx>
                        <w:txbxContent>
                          <w:p w14:paraId="55873338" w14:textId="3AC5E0AD" w:rsidR="009E263C" w:rsidRDefault="009E263C" w:rsidP="009E263C">
                            <w:pPr>
                              <w:rPr>
                                <w:color w:val="1E4E79"/>
                                <w:lang w:val="en-US"/>
                              </w:rPr>
                            </w:pPr>
                            <w:r w:rsidRPr="00FE72F9">
                              <w:rPr>
                                <w:color w:val="1E4E79"/>
                                <w:lang w:val="en-US"/>
                              </w:rPr>
                              <w:t xml:space="preserve">$ </w:t>
                            </w:r>
                            <w:r>
                              <w:rPr>
                                <w:color w:val="1E4E79"/>
                                <w:lang w:val="en-US"/>
                              </w:rPr>
                              <w:t xml:space="preserve">cp </w:t>
                            </w:r>
                            <w:proofErr w:type="spellStart"/>
                            <w:r>
                              <w:rPr>
                                <w:color w:val="1E4E79"/>
                                <w:lang w:val="en-US"/>
                              </w:rPr>
                              <w:t>ttaFM.properties</w:t>
                            </w:r>
                            <w:proofErr w:type="spellEnd"/>
                            <w:r>
                              <w:rPr>
                                <w:color w:val="1E4E79"/>
                                <w:lang w:val="en-US"/>
                              </w:rPr>
                              <w:t xml:space="preserve"> /home/tomcat/</w:t>
                            </w:r>
                            <w:r>
                              <w:rPr>
                                <w:color w:val="1E4E79"/>
                                <w:lang w:val="en-US"/>
                              </w:rPr>
                              <w:t>conf</w:t>
                            </w:r>
                          </w:p>
                          <w:p w14:paraId="54492317" w14:textId="1EC97428" w:rsidR="009E263C" w:rsidRPr="009E263C" w:rsidRDefault="009E263C" w:rsidP="009E263C">
                            <w:pPr>
                              <w:rPr>
                                <w:color w:val="1E4E79"/>
                                <w:u w:val="single"/>
                                <w:lang w:val="en-US"/>
                              </w:rPr>
                            </w:pPr>
                            <w:r>
                              <w:rPr>
                                <w:color w:val="1E4E79"/>
                                <w:lang w:val="en-US"/>
                              </w:rPr>
                              <w:t xml:space="preserve">$ cp </w:t>
                            </w:r>
                            <w:r w:rsidRPr="009E263C">
                              <w:rPr>
                                <w:color w:val="1E4E79"/>
                                <w:lang w:val="en-US"/>
                              </w:rPr>
                              <w:t>rest_log4j.properties</w:t>
                            </w:r>
                            <w:r>
                              <w:rPr>
                                <w:color w:val="1E4E79"/>
                                <w:lang w:val="en-US"/>
                              </w:rPr>
                              <w:t xml:space="preserve"> /home/tomcat/conf</w:t>
                            </w:r>
                          </w:p>
                        </w:txbxContent>
                      </wps:txbx>
                      <wps:bodyPr rot="0" vert="horz" wrap="square" lIns="91440" tIns="45720" rIns="91440" bIns="45720" anchor="t" anchorCtr="0">
                        <a:spAutoFit/>
                      </wps:bodyPr>
                    </wps:wsp>
                  </a:graphicData>
                </a:graphic>
              </wp:inline>
            </w:drawing>
          </mc:Choice>
          <mc:Fallback>
            <w:pict>
              <v:shape w14:anchorId="416CE0E0" id="_x0000_s1043" type="#_x0000_t202" style="width:37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">
                <v:textbox style="mso-fit-shape-to-text:t">
                  <w:txbxContent>
                    <w:p w14:paraId="55873338" w14:textId="3AC5E0AD" w:rsidR="009E263C" w:rsidRDefault="009E263C" w:rsidP="009E263C">
                      <w:pPr>
                        <w:rPr>
                          <w:color w:val="1E4E79"/>
                          <w:lang w:val="en-US"/>
                        </w:rPr>
                      </w:pPr>
                      <w:r w:rsidRPr="00FE72F9">
                        <w:rPr>
                          <w:color w:val="1E4E79"/>
                          <w:lang w:val="en-US"/>
                        </w:rPr>
                        <w:t xml:space="preserve">$ </w:t>
                      </w:r>
                      <w:r>
                        <w:rPr>
                          <w:color w:val="1E4E79"/>
                          <w:lang w:val="en-US"/>
                        </w:rPr>
                        <w:t xml:space="preserve">cp </w:t>
                      </w:r>
                      <w:proofErr w:type="spellStart"/>
                      <w:r>
                        <w:rPr>
                          <w:color w:val="1E4E79"/>
                          <w:lang w:val="en-US"/>
                        </w:rPr>
                        <w:t>ttaFM.properties</w:t>
                      </w:r>
                      <w:proofErr w:type="spellEnd"/>
                      <w:r>
                        <w:rPr>
                          <w:color w:val="1E4E79"/>
                          <w:lang w:val="en-US"/>
                        </w:rPr>
                        <w:t xml:space="preserve"> /home/tomcat/</w:t>
                      </w:r>
                      <w:r>
                        <w:rPr>
                          <w:color w:val="1E4E79"/>
                          <w:lang w:val="en-US"/>
                        </w:rPr>
                        <w:t>conf</w:t>
                      </w:r>
                    </w:p>
                    <w:p w14:paraId="54492317" w14:textId="1EC97428" w:rsidR="009E263C" w:rsidRPr="009E263C" w:rsidRDefault="009E263C" w:rsidP="009E263C">
                      <w:pPr>
                        <w:rPr>
                          <w:color w:val="1E4E79"/>
                          <w:u w:val="single"/>
                          <w:lang w:val="en-US"/>
                        </w:rPr>
                      </w:pPr>
                      <w:r>
                        <w:rPr>
                          <w:color w:val="1E4E79"/>
                          <w:lang w:val="en-US"/>
                        </w:rPr>
                        <w:t xml:space="preserve">$ cp </w:t>
                      </w:r>
                      <w:r w:rsidRPr="009E263C">
                        <w:rPr>
                          <w:color w:val="1E4E79"/>
                          <w:lang w:val="en-US"/>
                        </w:rPr>
                        <w:t>rest_log4j.properties</w:t>
                      </w:r>
                      <w:r>
                        <w:rPr>
                          <w:color w:val="1E4E79"/>
                          <w:lang w:val="en-US"/>
                        </w:rPr>
                        <w:t xml:space="preserve"> /home/tomcat/conf</w:t>
                      </w:r>
                    </w:p>
                  </w:txbxContent>
                </v:textbox>
                <w10:anchorlock/>
              </v:shape>
            </w:pict>
          </mc:Fallback>
        </mc:AlternateContent>
      </w:r>
    </w:p>
    <w:p w14:paraId="056DF55E" w14:textId="77777777" w:rsidR="00304FBB" w:rsidRDefault="00304FBB" w:rsidP="00602808"/>
    <w:p w14:paraId="325F32D1" w14:textId="041DC728" w:rsidR="00602808" w:rsidRPr="00602808" w:rsidRDefault="00602808" w:rsidP="00602808">
      <w:r w:rsidRPr="00602808">
        <w:t xml:space="preserve">and test in any web explorer </w:t>
      </w:r>
      <w:proofErr w:type="spellStart"/>
      <w:r w:rsidRPr="00602808">
        <w:t>navegating</w:t>
      </w:r>
      <w:proofErr w:type="spellEnd"/>
      <w:r w:rsidRPr="00602808">
        <w:t xml:space="preserve"> to the url:</w:t>
      </w:r>
    </w:p>
    <w:p w14:paraId="092D377F" w14:textId="76A865D3" w:rsidR="00602808" w:rsidRDefault="00602808" w:rsidP="00602808">
      <w:r w:rsidRPr="00602808">
        <w:t xml:space="preserve"> </w:t>
      </w:r>
      <w:hyperlink r:id="rId28" w:history="1">
        <w:r w:rsidR="00304FBB" w:rsidRPr="008A0ACA">
          <w:rPr>
            <w:rStyle w:val="Hipervnculo"/>
          </w:rPr>
          <w:t>https://tta-lightest.eu:8441/ttaFM/mng/rsc/translation/</w:t>
        </w:r>
      </w:hyperlink>
    </w:p>
    <w:p w14:paraId="5498794A" w14:textId="77777777" w:rsidR="00304FBB" w:rsidRPr="00602808" w:rsidRDefault="00304FBB" w:rsidP="00602808"/>
    <w:p w14:paraId="26B6C620" w14:textId="77777777" w:rsidR="00602808" w:rsidRPr="00602808" w:rsidRDefault="00602808" w:rsidP="00602808"/>
    <w:p w14:paraId="4CDB7BF0" w14:textId="77777777" w:rsidR="00602808" w:rsidRPr="00602808" w:rsidRDefault="00602808" w:rsidP="00602808">
      <w:r w:rsidRPr="00602808">
        <w:t xml:space="preserve">Note. Be aware of the port used, in this case we set port 8441 for TSL, and this is the one set in the </w:t>
      </w:r>
      <w:proofErr w:type="spellStart"/>
      <w:r w:rsidRPr="00602808">
        <w:t>url</w:t>
      </w:r>
      <w:proofErr w:type="spellEnd"/>
      <w:r w:rsidRPr="00602808">
        <w:t>.</w:t>
      </w:r>
    </w:p>
    <w:p w14:paraId="1B2E7683" w14:textId="77777777" w:rsidR="00602808" w:rsidRPr="00602808" w:rsidRDefault="00602808" w:rsidP="00602808"/>
    <w:p w14:paraId="60854EA3" w14:textId="1822B641" w:rsidR="00602808" w:rsidRPr="00602808" w:rsidRDefault="00602808" w:rsidP="00602808">
      <w:r w:rsidRPr="00602808">
        <w:t xml:space="preserve">You should get the following </w:t>
      </w:r>
      <w:r w:rsidR="00304FBB">
        <w:t>answer from TTA in the navigator</w:t>
      </w:r>
      <w:r w:rsidRPr="00602808">
        <w:t>:</w:t>
      </w:r>
    </w:p>
    <w:p w14:paraId="7526B541" w14:textId="77777777" w:rsidR="00602808" w:rsidRPr="00304FBB" w:rsidRDefault="00602808" w:rsidP="00304FBB">
      <w:pPr>
        <w:ind w:firstLine="720"/>
        <w:rPr>
          <w:color w:val="2F74FF" w:themeColor="text2" w:themeTint="80"/>
        </w:rPr>
      </w:pPr>
      <w:r w:rsidRPr="00304FBB">
        <w:rPr>
          <w:color w:val="2F74FF" w:themeColor="text2" w:themeTint="80"/>
        </w:rPr>
        <w:t>{"</w:t>
      </w:r>
      <w:proofErr w:type="spellStart"/>
      <w:r w:rsidRPr="00304FBB">
        <w:rPr>
          <w:color w:val="2F74FF" w:themeColor="text2" w:themeTint="80"/>
        </w:rPr>
        <w:t>agreementNames</w:t>
      </w:r>
      <w:proofErr w:type="spellEnd"/>
      <w:proofErr w:type="gramStart"/>
      <w:r w:rsidRPr="00304FBB">
        <w:rPr>
          <w:color w:val="2F74FF" w:themeColor="text2" w:themeTint="80"/>
        </w:rPr>
        <w:t>":[</w:t>
      </w:r>
      <w:proofErr w:type="gramEnd"/>
      <w:r w:rsidRPr="00304FBB">
        <w:rPr>
          <w:color w:val="2F74FF" w:themeColor="text2" w:themeTint="80"/>
        </w:rPr>
        <w:t>]}</w:t>
      </w:r>
    </w:p>
    <w:p w14:paraId="690469FC" w14:textId="77777777" w:rsidR="00602808" w:rsidRPr="00602808" w:rsidRDefault="00602808" w:rsidP="00602808"/>
    <w:p w14:paraId="12262F0A" w14:textId="6962CD9F" w:rsidR="004872D4" w:rsidRPr="00DE5D42" w:rsidRDefault="00602808" w:rsidP="00602808">
      <w:r w:rsidRPr="00602808">
        <w:t>The output means that the TTA is up and running and that it does not have any Translation agreement yet.</w:t>
      </w:r>
    </w:p>
    <w:sectPr w:rsidR="004872D4" w:rsidRPr="00DE5D42" w:rsidSect="00876FB3">
      <w:pgSz w:w="12240" w:h="15840"/>
      <w:pgMar w:top="1418" w:right="1418" w:bottom="1418" w:left="1418" w:header="708" w:footer="3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06F40E" w14:textId="77777777" w:rsidR="00493466" w:rsidRDefault="00493466" w:rsidP="00370E9B">
      <w:r>
        <w:separator/>
      </w:r>
    </w:p>
    <w:p w14:paraId="2ECD77D5" w14:textId="77777777" w:rsidR="00493466" w:rsidRDefault="00493466"/>
  </w:endnote>
  <w:endnote w:type="continuationSeparator" w:id="0">
    <w:p w14:paraId="555A5D54" w14:textId="77777777" w:rsidR="00493466" w:rsidRDefault="00493466" w:rsidP="00370E9B">
      <w:r>
        <w:continuationSeparator/>
      </w:r>
    </w:p>
    <w:p w14:paraId="06BB5216" w14:textId="77777777" w:rsidR="00493466" w:rsidRDefault="004934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Frutiger LT Com">
    <w:altName w:val="Times New Roman"/>
    <w:panose1 w:val="00000000000000000000"/>
    <w:charset w:val="00"/>
    <w:family w:val="swiss"/>
    <w:notTrueType/>
    <w:pitch w:val="default"/>
    <w:sig w:usb0="00000003" w:usb1="00000000" w:usb2="00000000" w:usb3="00000000" w:csb0="00000001" w:csb1="00000000"/>
  </w:font>
  <w:font w:name="Liberation Mono">
    <w:altName w:val="Courier New"/>
    <w:charset w:val="01"/>
    <w:family w:val="roman"/>
    <w:pitch w:val="variable"/>
  </w:font>
  <w:font w:name="Noto Sans CJK SC Regular">
    <w:altName w:val="Times New Roman"/>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8"/>
      <w:tblW w:w="8506" w:type="dxa"/>
      <w:tblInd w:w="-601"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1135"/>
      <w:gridCol w:w="425"/>
      <w:gridCol w:w="1134"/>
      <w:gridCol w:w="1417"/>
      <w:gridCol w:w="567"/>
      <w:gridCol w:w="993"/>
      <w:gridCol w:w="1134"/>
      <w:gridCol w:w="850"/>
      <w:gridCol w:w="851"/>
    </w:tblGrid>
    <w:tr w:rsidR="00493466" w14:paraId="5073A180" w14:textId="77777777" w:rsidTr="003659F8">
      <w:trPr>
        <w:cantSplit/>
        <w:trHeight w:val="127"/>
      </w:trPr>
      <w:tc>
        <w:tcPr>
          <w:tcW w:w="1560" w:type="dxa"/>
          <w:gridSpan w:val="2"/>
        </w:tcPr>
        <w:p w14:paraId="6BBC451A" w14:textId="77777777" w:rsidR="00493466" w:rsidRPr="003661D3" w:rsidRDefault="00493466" w:rsidP="003661D3">
          <w:pPr>
            <w:pStyle w:val="StandardmitAbstandnach"/>
            <w:jc w:val="left"/>
            <w:rPr>
              <w:rFonts w:cs="Arial"/>
              <w:b/>
              <w:sz w:val="16"/>
              <w:szCs w:val="16"/>
              <w:lang w:val="en-GB"/>
            </w:rPr>
          </w:pPr>
          <w:r w:rsidRPr="003661D3">
            <w:rPr>
              <w:rFonts w:cs="Arial"/>
              <w:b/>
              <w:sz w:val="16"/>
              <w:szCs w:val="16"/>
              <w:lang w:val="en-GB"/>
            </w:rPr>
            <w:t>Document name:</w:t>
          </w:r>
        </w:p>
      </w:tc>
      <w:sdt>
        <w:sdtPr>
          <w:rPr>
            <w:rFonts w:cs="Arial"/>
            <w:bCs/>
            <w:sz w:val="16"/>
            <w:szCs w:val="16"/>
            <w:lang w:val="en-GB"/>
          </w:rPr>
          <w:alias w:val="Category"/>
          <w:tag w:val=""/>
          <w:id w:val="-727683135"/>
          <w:dataBinding w:prefixMappings="xmlns:ns0='http://purl.org/dc/elements/1.1/' xmlns:ns1='http://schemas.openxmlformats.org/package/2006/metadata/core-properties' " w:xpath="/ns1:coreProperties[1]/ns1:category[1]" w:storeItemID="{6C3C8BC8-F283-45AE-878A-BAB7291924A1}"/>
          <w:text/>
        </w:sdtPr>
        <w:sdtEndPr/>
        <w:sdtContent>
          <w:tc>
            <w:tcPr>
              <w:tcW w:w="5245" w:type="dxa"/>
              <w:gridSpan w:val="5"/>
            </w:tcPr>
            <w:p w14:paraId="30B3DF7F" w14:textId="77777777" w:rsidR="00493466" w:rsidRPr="003661D3" w:rsidRDefault="00493466" w:rsidP="003661D3">
              <w:pPr>
                <w:pStyle w:val="StandardmitAbstandnach"/>
                <w:jc w:val="left"/>
                <w:rPr>
                  <w:rFonts w:cs="Arial"/>
                  <w:sz w:val="16"/>
                  <w:szCs w:val="16"/>
                  <w:lang w:val="en-GB"/>
                </w:rPr>
              </w:pPr>
              <w:r>
                <w:rPr>
                  <w:rFonts w:cs="Arial"/>
                  <w:bCs/>
                  <w:sz w:val="16"/>
                  <w:szCs w:val="16"/>
                  <w:lang w:val="en-US"/>
                </w:rPr>
                <w:t>WP3, WP4, WP5, WP6</w:t>
              </w:r>
            </w:p>
          </w:tc>
        </w:sdtContent>
      </w:sdt>
      <w:tc>
        <w:tcPr>
          <w:tcW w:w="850" w:type="dxa"/>
        </w:tcPr>
        <w:p w14:paraId="7F91E379" w14:textId="77777777" w:rsidR="00493466" w:rsidRPr="003661D3" w:rsidRDefault="00493466" w:rsidP="003661D3">
          <w:pPr>
            <w:pStyle w:val="StandardmitAbstandnach"/>
            <w:ind w:left="42"/>
            <w:jc w:val="left"/>
            <w:rPr>
              <w:rFonts w:cs="Arial"/>
              <w:sz w:val="16"/>
              <w:szCs w:val="16"/>
              <w:lang w:val="en-GB"/>
            </w:rPr>
          </w:pPr>
          <w:r w:rsidRPr="003661D3">
            <w:rPr>
              <w:rFonts w:cs="Arial"/>
              <w:b/>
              <w:sz w:val="16"/>
              <w:szCs w:val="16"/>
            </w:rPr>
            <w:t>Page:</w:t>
          </w:r>
        </w:p>
      </w:tc>
      <w:tc>
        <w:tcPr>
          <w:tcW w:w="851" w:type="dxa"/>
        </w:tcPr>
        <w:p w14:paraId="1AD09F15" w14:textId="77777777" w:rsidR="00493466" w:rsidRPr="003B3047" w:rsidRDefault="00493466" w:rsidP="0003210C">
          <w:pPr>
            <w:pStyle w:val="StandardmitAbstandnach"/>
            <w:tabs>
              <w:tab w:val="center" w:pos="393"/>
            </w:tabs>
            <w:jc w:val="left"/>
            <w:rPr>
              <w:rFonts w:cs="Arial"/>
              <w:sz w:val="16"/>
              <w:szCs w:val="16"/>
              <w:lang w:val="en-GB"/>
            </w:rPr>
          </w:pPr>
          <w:r w:rsidRPr="00050747">
            <w:rPr>
              <w:rStyle w:val="Nmerodepgina"/>
              <w:rFonts w:cs="Arial"/>
              <w:sz w:val="18"/>
              <w:szCs w:val="18"/>
              <w:lang w:val="en-GB"/>
            </w:rPr>
            <w:t xml:space="preserve"> </w:t>
          </w:r>
          <w:r w:rsidRPr="003B3047">
            <w:rPr>
              <w:rStyle w:val="Nmerodepgina"/>
              <w:rFonts w:cs="Arial"/>
              <w:sz w:val="16"/>
              <w:szCs w:val="16"/>
            </w:rPr>
            <w:fldChar w:fldCharType="begin"/>
          </w:r>
          <w:r w:rsidRPr="003B3047">
            <w:rPr>
              <w:rStyle w:val="Nmerodepgina"/>
              <w:rFonts w:cs="Arial"/>
              <w:sz w:val="16"/>
              <w:szCs w:val="16"/>
              <w:lang w:val="en-GB"/>
            </w:rPr>
            <w:instrText xml:space="preserve"> PAGE </w:instrText>
          </w:r>
          <w:r w:rsidRPr="003B3047">
            <w:rPr>
              <w:rStyle w:val="Nmerodepgina"/>
              <w:rFonts w:cs="Arial"/>
              <w:sz w:val="16"/>
              <w:szCs w:val="16"/>
            </w:rPr>
            <w:fldChar w:fldCharType="separate"/>
          </w:r>
          <w:r>
            <w:rPr>
              <w:rStyle w:val="Nmerodepgina"/>
              <w:rFonts w:cs="Arial"/>
              <w:noProof/>
              <w:sz w:val="16"/>
              <w:szCs w:val="16"/>
              <w:lang w:val="en-GB"/>
            </w:rPr>
            <w:t>2</w:t>
          </w:r>
          <w:r w:rsidRPr="003B3047">
            <w:rPr>
              <w:rStyle w:val="Nmerodepgina"/>
              <w:rFonts w:cs="Arial"/>
              <w:sz w:val="16"/>
              <w:szCs w:val="16"/>
            </w:rPr>
            <w:fldChar w:fldCharType="end"/>
          </w:r>
          <w:r w:rsidRPr="003B3047">
            <w:rPr>
              <w:color w:val="5A5A5A"/>
              <w:sz w:val="16"/>
              <w:szCs w:val="16"/>
              <w:lang w:val="en-GB" w:eastAsia="fr-FR"/>
            </w:rPr>
            <w:t xml:space="preserve"> of </w:t>
          </w:r>
          <w:r w:rsidRPr="003B3047">
            <w:rPr>
              <w:rStyle w:val="Nmerodepgina"/>
              <w:rFonts w:cs="Arial"/>
              <w:sz w:val="16"/>
              <w:szCs w:val="16"/>
            </w:rPr>
            <w:fldChar w:fldCharType="begin"/>
          </w:r>
          <w:r w:rsidRPr="003B3047">
            <w:rPr>
              <w:rStyle w:val="Nmerodepgina"/>
              <w:rFonts w:cs="Arial"/>
              <w:sz w:val="16"/>
              <w:szCs w:val="16"/>
              <w:lang w:val="en-GB"/>
            </w:rPr>
            <w:instrText xml:space="preserve"> NUMPAGES </w:instrText>
          </w:r>
          <w:r w:rsidRPr="003B3047">
            <w:rPr>
              <w:rStyle w:val="Nmerodepgina"/>
              <w:rFonts w:cs="Arial"/>
              <w:sz w:val="16"/>
              <w:szCs w:val="16"/>
            </w:rPr>
            <w:fldChar w:fldCharType="separate"/>
          </w:r>
          <w:r>
            <w:rPr>
              <w:rStyle w:val="Nmerodepgina"/>
              <w:rFonts w:cs="Arial"/>
              <w:noProof/>
              <w:sz w:val="16"/>
              <w:szCs w:val="16"/>
              <w:lang w:val="en-GB"/>
            </w:rPr>
            <w:t>9</w:t>
          </w:r>
          <w:r w:rsidRPr="003B3047">
            <w:rPr>
              <w:rStyle w:val="Nmerodepgina"/>
              <w:rFonts w:cs="Arial"/>
              <w:sz w:val="16"/>
              <w:szCs w:val="16"/>
            </w:rPr>
            <w:fldChar w:fldCharType="end"/>
          </w:r>
        </w:p>
      </w:tc>
    </w:tr>
    <w:tr w:rsidR="00493466" w14:paraId="551DAC06" w14:textId="77777777" w:rsidTr="003659F8">
      <w:trPr>
        <w:cantSplit/>
        <w:trHeight w:val="32"/>
      </w:trPr>
      <w:tc>
        <w:tcPr>
          <w:tcW w:w="1135" w:type="dxa"/>
        </w:tcPr>
        <w:p w14:paraId="7F07802A" w14:textId="77777777" w:rsidR="00493466" w:rsidRPr="003661D3" w:rsidRDefault="00493466" w:rsidP="003661D3">
          <w:pPr>
            <w:pStyle w:val="StandardmitAbstandnach"/>
            <w:jc w:val="left"/>
            <w:rPr>
              <w:rFonts w:cs="Arial"/>
              <w:b/>
              <w:sz w:val="16"/>
              <w:szCs w:val="16"/>
              <w:lang w:val="en-GB"/>
            </w:rPr>
          </w:pPr>
          <w:r w:rsidRPr="003661D3">
            <w:rPr>
              <w:rFonts w:cs="Arial"/>
              <w:b/>
              <w:sz w:val="16"/>
              <w:szCs w:val="16"/>
              <w:lang w:val="en-GB"/>
            </w:rPr>
            <w:t>Reference:</w:t>
          </w:r>
        </w:p>
      </w:tc>
      <w:sdt>
        <w:sdtPr>
          <w:rPr>
            <w:rFonts w:cs="Arial"/>
            <w:bCs/>
            <w:sz w:val="16"/>
            <w:szCs w:val="16"/>
          </w:rPr>
          <w:alias w:val="Keywords"/>
          <w:tag w:val=""/>
          <w:id w:val="-1744333276"/>
          <w:showingPlcHdr/>
          <w:dataBinding w:prefixMappings="xmlns:ns0='http://purl.org/dc/elements/1.1/' xmlns:ns1='http://schemas.openxmlformats.org/package/2006/metadata/core-properties' " w:xpath="/ns1:coreProperties[1]/ns1:keywords[1]" w:storeItemID="{6C3C8BC8-F283-45AE-878A-BAB7291924A1}"/>
          <w:text/>
        </w:sdtPr>
        <w:sdtEndPr/>
        <w:sdtContent>
          <w:tc>
            <w:tcPr>
              <w:tcW w:w="1559" w:type="dxa"/>
              <w:gridSpan w:val="2"/>
            </w:tcPr>
            <w:p w14:paraId="5DCCD533" w14:textId="77777777" w:rsidR="00493466" w:rsidRPr="003661D3" w:rsidRDefault="00493466" w:rsidP="003661D3">
              <w:pPr>
                <w:jc w:val="left"/>
                <w:rPr>
                  <w:rFonts w:cs="Arial"/>
                  <w:bCs/>
                  <w:sz w:val="16"/>
                  <w:szCs w:val="16"/>
                </w:rPr>
              </w:pPr>
              <w:r>
                <w:rPr>
                  <w:rFonts w:cs="Arial"/>
                  <w:bCs/>
                  <w:sz w:val="16"/>
                  <w:szCs w:val="16"/>
                </w:rPr>
                <w:t xml:space="preserve">     </w:t>
              </w:r>
            </w:p>
          </w:tc>
        </w:sdtContent>
      </w:sdt>
      <w:tc>
        <w:tcPr>
          <w:tcW w:w="1417" w:type="dxa"/>
        </w:tcPr>
        <w:p w14:paraId="161BEECE" w14:textId="77777777" w:rsidR="00493466" w:rsidRPr="003661D3" w:rsidRDefault="00493466" w:rsidP="003661D3">
          <w:pPr>
            <w:ind w:left="4"/>
            <w:jc w:val="left"/>
            <w:rPr>
              <w:rFonts w:cs="Arial"/>
              <w:b/>
              <w:bCs/>
              <w:sz w:val="16"/>
              <w:szCs w:val="16"/>
            </w:rPr>
          </w:pPr>
          <w:r w:rsidRPr="003661D3">
            <w:rPr>
              <w:rFonts w:cs="Arial"/>
              <w:b/>
              <w:bCs/>
              <w:sz w:val="16"/>
              <w:szCs w:val="16"/>
            </w:rPr>
            <w:t>Dissemination:</w:t>
          </w:r>
        </w:p>
      </w:tc>
      <w:sdt>
        <w:sdtPr>
          <w:rPr>
            <w:rFonts w:cs="Arial"/>
            <w:bCs/>
            <w:sz w:val="16"/>
            <w:szCs w:val="16"/>
          </w:rPr>
          <w:alias w:val="Manager"/>
          <w:tag w:val=""/>
          <w:id w:val="852611168"/>
          <w:dataBinding w:prefixMappings="xmlns:ns0='http://schemas.openxmlformats.org/officeDocument/2006/extended-properties' " w:xpath="/ns0:Properties[1]/ns0:Manager[1]" w:storeItemID="{6668398D-A668-4E3E-A5EB-62B293D839F1}"/>
          <w:text/>
        </w:sdtPr>
        <w:sdtEndPr/>
        <w:sdtContent>
          <w:tc>
            <w:tcPr>
              <w:tcW w:w="567" w:type="dxa"/>
            </w:tcPr>
            <w:p w14:paraId="48A5102E" w14:textId="598AB3B7" w:rsidR="00493466" w:rsidRPr="003661D3" w:rsidRDefault="00493466" w:rsidP="003661D3">
              <w:pPr>
                <w:jc w:val="left"/>
                <w:rPr>
                  <w:rFonts w:cs="Arial"/>
                  <w:bCs/>
                  <w:sz w:val="16"/>
                  <w:szCs w:val="16"/>
                </w:rPr>
              </w:pPr>
              <w:r>
                <w:rPr>
                  <w:rFonts w:cs="Arial"/>
                  <w:bCs/>
                  <w:sz w:val="16"/>
                  <w:szCs w:val="16"/>
                </w:rPr>
                <w:t>PU</w:t>
              </w:r>
            </w:p>
          </w:tc>
        </w:sdtContent>
      </w:sdt>
      <w:tc>
        <w:tcPr>
          <w:tcW w:w="993" w:type="dxa"/>
        </w:tcPr>
        <w:p w14:paraId="7F6A8927" w14:textId="77777777" w:rsidR="00493466" w:rsidRPr="003661D3" w:rsidRDefault="00493466" w:rsidP="003661D3">
          <w:pPr>
            <w:jc w:val="left"/>
            <w:rPr>
              <w:rFonts w:cs="Arial"/>
              <w:bCs/>
              <w:sz w:val="16"/>
              <w:szCs w:val="16"/>
            </w:rPr>
          </w:pPr>
          <w:r w:rsidRPr="003661D3">
            <w:rPr>
              <w:rFonts w:cs="Arial"/>
              <w:b/>
              <w:bCs/>
              <w:sz w:val="16"/>
              <w:szCs w:val="16"/>
            </w:rPr>
            <w:t>Version:</w:t>
          </w:r>
        </w:p>
      </w:tc>
      <w:tc>
        <w:tcPr>
          <w:tcW w:w="1134" w:type="dxa"/>
        </w:tcPr>
        <w:sdt>
          <w:sdtPr>
            <w:rPr>
              <w:rFonts w:cs="Arial"/>
              <w:sz w:val="16"/>
              <w:szCs w:val="16"/>
            </w:rPr>
            <w:alias w:val="Abstract"/>
            <w:tag w:val=""/>
            <w:id w:val="1590423552"/>
            <w:dataBinding w:prefixMappings="xmlns:ns0='http://schemas.microsoft.com/office/2006/coverPageProps' " w:xpath="/ns0:CoverPageProperties[1]/ns0:Abstract[1]" w:storeItemID="{55AF091B-3C7A-41E3-B477-F2FDAA23CFDA}"/>
            <w:text/>
          </w:sdtPr>
          <w:sdtEndPr/>
          <w:sdtContent>
            <w:p w14:paraId="351C9235" w14:textId="77777777" w:rsidR="00493466" w:rsidRPr="003310FC" w:rsidRDefault="00493466" w:rsidP="001B45F0">
              <w:pPr>
                <w:rPr>
                  <w:rFonts w:cs="Arial"/>
                </w:rPr>
              </w:pPr>
              <w:r>
                <w:rPr>
                  <w:rFonts w:cs="Arial"/>
                  <w:sz w:val="16"/>
                  <w:szCs w:val="16"/>
                  <w:lang w:val="en-US"/>
                </w:rPr>
                <w:t>1.0</w:t>
              </w:r>
            </w:p>
          </w:sdtContent>
        </w:sdt>
      </w:tc>
      <w:tc>
        <w:tcPr>
          <w:tcW w:w="850" w:type="dxa"/>
        </w:tcPr>
        <w:p w14:paraId="2421CA9B" w14:textId="77777777" w:rsidR="00493466" w:rsidRPr="003661D3" w:rsidRDefault="00493466" w:rsidP="003661D3">
          <w:pPr>
            <w:ind w:left="23"/>
            <w:jc w:val="left"/>
            <w:rPr>
              <w:rFonts w:cs="Arial"/>
              <w:bCs/>
              <w:sz w:val="16"/>
              <w:szCs w:val="16"/>
            </w:rPr>
          </w:pPr>
          <w:r w:rsidRPr="003661D3">
            <w:rPr>
              <w:rFonts w:cs="Arial"/>
              <w:b/>
              <w:bCs/>
              <w:sz w:val="16"/>
              <w:szCs w:val="16"/>
            </w:rPr>
            <w:t>Status</w:t>
          </w:r>
          <w:r w:rsidRPr="003661D3">
            <w:rPr>
              <w:rFonts w:cs="Arial"/>
              <w:bCs/>
              <w:sz w:val="16"/>
              <w:szCs w:val="16"/>
            </w:rPr>
            <w:t>:</w:t>
          </w:r>
        </w:p>
      </w:tc>
      <w:tc>
        <w:tcPr>
          <w:tcW w:w="851" w:type="dxa"/>
        </w:tcPr>
        <w:p w14:paraId="3F665D7F" w14:textId="77777777" w:rsidR="00493466" w:rsidRPr="003661D3" w:rsidRDefault="00493466" w:rsidP="003661D3">
          <w:pPr>
            <w:jc w:val="left"/>
            <w:rPr>
              <w:rFonts w:cs="Arial"/>
              <w:bCs/>
              <w:sz w:val="16"/>
              <w:szCs w:val="16"/>
            </w:rPr>
          </w:pPr>
          <w:r w:rsidRPr="003661D3">
            <w:rPr>
              <w:rFonts w:cs="Arial"/>
              <w:bCs/>
              <w:sz w:val="16"/>
              <w:szCs w:val="16"/>
            </w:rPr>
            <w:t>Draft</w:t>
          </w:r>
        </w:p>
      </w:tc>
    </w:tr>
  </w:tbl>
  <w:p w14:paraId="6E5D48AE" w14:textId="77777777" w:rsidR="00493466" w:rsidRDefault="0049346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8"/>
      <w:tblW w:w="8091" w:type="dxa"/>
      <w:tblLayout w:type="fixed"/>
      <w:tblLook w:val="0600" w:firstRow="0" w:lastRow="0" w:firstColumn="0" w:lastColumn="0" w:noHBand="1" w:noVBand="1"/>
    </w:tblPr>
    <w:tblGrid>
      <w:gridCol w:w="1987"/>
      <w:gridCol w:w="1982"/>
      <w:gridCol w:w="874"/>
      <w:gridCol w:w="1125"/>
      <w:gridCol w:w="874"/>
      <w:gridCol w:w="1249"/>
    </w:tblGrid>
    <w:tr w:rsidR="00493466" w14:paraId="2A34E134" w14:textId="77777777" w:rsidTr="00B96B8D">
      <w:trPr>
        <w:trHeight w:val="44"/>
      </w:trPr>
      <w:tc>
        <w:tcPr>
          <w:tcW w:w="1987" w:type="dxa"/>
        </w:tcPr>
        <w:p w14:paraId="60FA6CC4" w14:textId="77777777" w:rsidR="00493466" w:rsidRPr="003661D3" w:rsidRDefault="00493466" w:rsidP="003661D3">
          <w:pPr>
            <w:pStyle w:val="StandardmitAbstandnach"/>
            <w:jc w:val="left"/>
            <w:rPr>
              <w:rFonts w:cs="Arial"/>
              <w:b/>
              <w:sz w:val="16"/>
              <w:szCs w:val="16"/>
              <w:lang w:val="en-GB"/>
            </w:rPr>
          </w:pPr>
          <w:r w:rsidRPr="003661D3">
            <w:rPr>
              <w:rFonts w:cs="Arial"/>
              <w:b/>
              <w:sz w:val="16"/>
              <w:szCs w:val="16"/>
              <w:lang w:val="en-GB"/>
            </w:rPr>
            <w:t xml:space="preserve"> Document name:</w:t>
          </w:r>
        </w:p>
      </w:tc>
      <w:tc>
        <w:tcPr>
          <w:tcW w:w="3981" w:type="dxa"/>
          <w:gridSpan w:val="3"/>
        </w:tcPr>
        <w:sdt>
          <w:sdtPr>
            <w:rPr>
              <w:rFonts w:eastAsiaTheme="minorHAnsi"/>
              <w:sz w:val="20"/>
              <w:lang w:val="en-US" w:eastAsia="en-US"/>
            </w:rPr>
            <w:alias w:val="Subject"/>
            <w:tag w:val=""/>
            <w:id w:val="-1853644262"/>
            <w:dataBinding w:prefixMappings="xmlns:ns0='http://purl.org/dc/elements/1.1/' xmlns:ns1='http://schemas.openxmlformats.org/package/2006/metadata/core-properties' " w:xpath="/ns1:coreProperties[1]/ns0:subject[1]" w:storeItemID="{6C3C8BC8-F283-45AE-878A-BAB7291924A1}"/>
            <w:text/>
          </w:sdtPr>
          <w:sdtEndPr/>
          <w:sdtContent>
            <w:p w14:paraId="022B79FE" w14:textId="1FF9501F" w:rsidR="00493466" w:rsidRPr="00B96B8D" w:rsidRDefault="00493466" w:rsidP="004421AC">
              <w:pPr>
                <w:pStyle w:val="StandardmitAbstandnach"/>
                <w:jc w:val="left"/>
                <w:rPr>
                  <w:rFonts w:cs="Arial"/>
                  <w:b/>
                  <w:sz w:val="16"/>
                  <w:szCs w:val="16"/>
                  <w:lang w:val="en-US"/>
                </w:rPr>
              </w:pPr>
              <w:r w:rsidRPr="002A36B7">
                <w:rPr>
                  <w:rFonts w:eastAsiaTheme="minorHAnsi"/>
                  <w:sz w:val="20"/>
                  <w:lang w:val="en-US" w:eastAsia="en-US"/>
                </w:rPr>
                <w:t>Trust Translation Authority short guide</w:t>
              </w:r>
            </w:p>
          </w:sdtContent>
        </w:sdt>
      </w:tc>
      <w:tc>
        <w:tcPr>
          <w:tcW w:w="874" w:type="dxa"/>
        </w:tcPr>
        <w:p w14:paraId="58F3B022" w14:textId="77777777" w:rsidR="00493466" w:rsidRPr="003661D3" w:rsidRDefault="00493466" w:rsidP="003661D3">
          <w:pPr>
            <w:pStyle w:val="StandardmitAbstandnach"/>
            <w:ind w:left="42"/>
            <w:jc w:val="left"/>
            <w:rPr>
              <w:rFonts w:cs="Arial"/>
              <w:sz w:val="16"/>
              <w:szCs w:val="16"/>
              <w:lang w:val="en-GB"/>
            </w:rPr>
          </w:pPr>
          <w:r w:rsidRPr="003661D3">
            <w:rPr>
              <w:rFonts w:cs="Arial"/>
              <w:b/>
              <w:sz w:val="16"/>
              <w:szCs w:val="16"/>
            </w:rPr>
            <w:t>Page:</w:t>
          </w:r>
        </w:p>
      </w:tc>
      <w:tc>
        <w:tcPr>
          <w:tcW w:w="1249" w:type="dxa"/>
        </w:tcPr>
        <w:p w14:paraId="17B8DE4D" w14:textId="77777777" w:rsidR="00493466" w:rsidRPr="003661D3" w:rsidRDefault="00493466" w:rsidP="003661D3">
          <w:pPr>
            <w:pStyle w:val="StandardmitAbstandnach"/>
            <w:tabs>
              <w:tab w:val="center" w:pos="393"/>
            </w:tabs>
            <w:jc w:val="left"/>
            <w:rPr>
              <w:rFonts w:cs="Arial"/>
              <w:sz w:val="16"/>
              <w:szCs w:val="16"/>
              <w:lang w:val="en-GB"/>
            </w:rPr>
          </w:pPr>
          <w:r w:rsidRPr="00764F72">
            <w:rPr>
              <w:rFonts w:cs="Arial"/>
              <w:b/>
              <w:noProof/>
              <w:sz w:val="16"/>
              <w:szCs w:val="16"/>
              <w:lang w:val="es-ES" w:eastAsia="es-ES"/>
            </w:rPr>
            <w:drawing>
              <wp:anchor distT="0" distB="0" distL="114300" distR="114300" simplePos="0" relativeHeight="251657216" behindDoc="0" locked="0" layoutInCell="1" allowOverlap="1" wp14:anchorId="322EADA5" wp14:editId="43C86776">
                <wp:simplePos x="0" y="0"/>
                <wp:positionH relativeFrom="column">
                  <wp:posOffset>761365</wp:posOffset>
                </wp:positionH>
                <wp:positionV relativeFrom="paragraph">
                  <wp:posOffset>-8255</wp:posOffset>
                </wp:positionV>
                <wp:extent cx="534035" cy="339090"/>
                <wp:effectExtent l="0" t="0" r="0" b="3810"/>
                <wp:wrapNone/>
                <wp:docPr id="14" name="Grafik 20" descr="http://www.smartgrids.eu/web/sites/default/files/europe_fl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martgrids.eu/web/sites/default/files/europe_flag.jp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3310" t="5316" r="3532" b="5316"/>
                        <a:stretch/>
                      </pic:blipFill>
                      <pic:spPr bwMode="auto">
                        <a:xfrm>
                          <a:off x="0" y="0"/>
                          <a:ext cx="534035" cy="339090"/>
                        </a:xfrm>
                        <a:prstGeom prst="rect">
                          <a:avLst/>
                        </a:prstGeom>
                        <a:noFill/>
                        <a:ln>
                          <a:noFill/>
                        </a:ln>
                        <a:extLst>
                          <a:ext uri="{53640926-AAD7-44d8-BBD7-CCE9431645EC}">
                            <a14:shadowObscured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14:sizeRelH relativeFrom="page">
                  <wp14:pctWidth>0</wp14:pctWidth>
                </wp14:sizeRelH>
                <wp14:sizeRelV relativeFrom="page">
                  <wp14:pctHeight>0</wp14:pctHeight>
                </wp14:sizeRelV>
              </wp:anchor>
            </w:drawing>
          </w:r>
          <w:r>
            <w:rPr>
              <w:rStyle w:val="Nmerodepgina"/>
              <w:rFonts w:cs="Arial"/>
              <w:sz w:val="16"/>
              <w:szCs w:val="16"/>
            </w:rPr>
            <w:t xml:space="preserve">  </w:t>
          </w:r>
          <w:r w:rsidRPr="00D038A4">
            <w:rPr>
              <w:rStyle w:val="Nmerodepgina"/>
              <w:rFonts w:cs="Arial"/>
              <w:sz w:val="16"/>
              <w:szCs w:val="16"/>
            </w:rPr>
            <w:fldChar w:fldCharType="begin"/>
          </w:r>
          <w:r w:rsidRPr="00D038A4">
            <w:rPr>
              <w:rStyle w:val="Nmerodepgina"/>
              <w:rFonts w:cs="Arial"/>
              <w:sz w:val="16"/>
              <w:szCs w:val="16"/>
              <w:lang w:val="en-GB"/>
            </w:rPr>
            <w:instrText xml:space="preserve"> PAGE </w:instrText>
          </w:r>
          <w:r w:rsidRPr="00D038A4">
            <w:rPr>
              <w:rStyle w:val="Nmerodepgina"/>
              <w:rFonts w:cs="Arial"/>
              <w:sz w:val="16"/>
              <w:szCs w:val="16"/>
            </w:rPr>
            <w:fldChar w:fldCharType="separate"/>
          </w:r>
          <w:r>
            <w:rPr>
              <w:rStyle w:val="Nmerodepgina"/>
              <w:rFonts w:cs="Arial"/>
              <w:noProof/>
              <w:sz w:val="16"/>
              <w:szCs w:val="16"/>
              <w:lang w:val="en-GB"/>
            </w:rPr>
            <w:t>1</w:t>
          </w:r>
          <w:r w:rsidRPr="00D038A4">
            <w:rPr>
              <w:rStyle w:val="Nmerodepgina"/>
              <w:rFonts w:cs="Arial"/>
              <w:sz w:val="16"/>
              <w:szCs w:val="16"/>
            </w:rPr>
            <w:fldChar w:fldCharType="end"/>
          </w:r>
          <w:r w:rsidRPr="00D038A4">
            <w:rPr>
              <w:rFonts w:cs="Arial"/>
              <w:color w:val="5A5A5A"/>
              <w:sz w:val="16"/>
              <w:szCs w:val="16"/>
              <w:lang w:val="en-GB" w:eastAsia="fr-FR"/>
            </w:rPr>
            <w:t xml:space="preserve"> of </w:t>
          </w:r>
          <w:r w:rsidRPr="00D038A4">
            <w:rPr>
              <w:rStyle w:val="Nmerodepgina"/>
              <w:rFonts w:cs="Arial"/>
              <w:sz w:val="16"/>
              <w:szCs w:val="16"/>
            </w:rPr>
            <w:fldChar w:fldCharType="begin"/>
          </w:r>
          <w:r w:rsidRPr="00D038A4">
            <w:rPr>
              <w:rStyle w:val="Nmerodepgina"/>
              <w:rFonts w:cs="Arial"/>
              <w:sz w:val="16"/>
              <w:szCs w:val="16"/>
              <w:lang w:val="en-GB"/>
            </w:rPr>
            <w:instrText xml:space="preserve"> NUMPAGES </w:instrText>
          </w:r>
          <w:r w:rsidRPr="00D038A4">
            <w:rPr>
              <w:rStyle w:val="Nmerodepgina"/>
              <w:rFonts w:cs="Arial"/>
              <w:sz w:val="16"/>
              <w:szCs w:val="16"/>
            </w:rPr>
            <w:fldChar w:fldCharType="separate"/>
          </w:r>
          <w:r>
            <w:rPr>
              <w:rStyle w:val="Nmerodepgina"/>
              <w:rFonts w:cs="Arial"/>
              <w:noProof/>
              <w:sz w:val="16"/>
              <w:szCs w:val="16"/>
              <w:lang w:val="en-GB"/>
            </w:rPr>
            <w:t>19</w:t>
          </w:r>
          <w:r w:rsidRPr="00D038A4">
            <w:rPr>
              <w:rStyle w:val="Nmerodepgina"/>
              <w:rFonts w:cs="Arial"/>
              <w:sz w:val="16"/>
              <w:szCs w:val="16"/>
            </w:rPr>
            <w:fldChar w:fldCharType="end"/>
          </w:r>
        </w:p>
      </w:tc>
    </w:tr>
    <w:tr w:rsidR="00493466" w14:paraId="69677909" w14:textId="77777777" w:rsidTr="00B96B8D">
      <w:trPr>
        <w:trHeight w:val="11"/>
      </w:trPr>
      <w:tc>
        <w:tcPr>
          <w:tcW w:w="1987" w:type="dxa"/>
        </w:tcPr>
        <w:p w14:paraId="49B04854" w14:textId="77777777" w:rsidR="00493466" w:rsidRPr="003661D3" w:rsidRDefault="00493466" w:rsidP="003661D3">
          <w:pPr>
            <w:ind w:left="4"/>
            <w:jc w:val="left"/>
            <w:rPr>
              <w:rFonts w:cs="Arial"/>
              <w:b/>
              <w:bCs/>
              <w:sz w:val="16"/>
              <w:szCs w:val="16"/>
            </w:rPr>
          </w:pPr>
          <w:r w:rsidRPr="003661D3">
            <w:rPr>
              <w:rFonts w:cs="Arial"/>
              <w:b/>
              <w:bCs/>
              <w:sz w:val="16"/>
              <w:szCs w:val="16"/>
            </w:rPr>
            <w:t>Dissemination:</w:t>
          </w:r>
        </w:p>
      </w:tc>
      <w:sdt>
        <w:sdtPr>
          <w:rPr>
            <w:rFonts w:cs="Arial"/>
            <w:bCs/>
            <w:sz w:val="16"/>
            <w:szCs w:val="16"/>
          </w:rPr>
          <w:alias w:val="Manager"/>
          <w:tag w:val=""/>
          <w:id w:val="575399925"/>
          <w:dataBinding w:prefixMappings="xmlns:ns0='http://schemas.openxmlformats.org/officeDocument/2006/extended-properties' " w:xpath="/ns0:Properties[1]/ns0:Manager[1]" w:storeItemID="{6668398D-A668-4E3E-A5EB-62B293D839F1}"/>
          <w:text/>
        </w:sdtPr>
        <w:sdtEndPr/>
        <w:sdtContent>
          <w:tc>
            <w:tcPr>
              <w:tcW w:w="1982" w:type="dxa"/>
            </w:tcPr>
            <w:p w14:paraId="0AD3A073" w14:textId="01450F58" w:rsidR="00493466" w:rsidRPr="003661D3" w:rsidRDefault="00493466" w:rsidP="003661D3">
              <w:pPr>
                <w:jc w:val="left"/>
                <w:rPr>
                  <w:rFonts w:cs="Arial"/>
                  <w:bCs/>
                  <w:sz w:val="16"/>
                  <w:szCs w:val="16"/>
                </w:rPr>
              </w:pPr>
              <w:r>
                <w:rPr>
                  <w:rFonts w:cs="Arial"/>
                  <w:bCs/>
                  <w:sz w:val="16"/>
                  <w:szCs w:val="16"/>
                </w:rPr>
                <w:t>PU</w:t>
              </w:r>
            </w:p>
          </w:tc>
        </w:sdtContent>
      </w:sdt>
      <w:tc>
        <w:tcPr>
          <w:tcW w:w="874" w:type="dxa"/>
        </w:tcPr>
        <w:p w14:paraId="73BF1EC3" w14:textId="77777777" w:rsidR="00493466" w:rsidRPr="003661D3" w:rsidRDefault="00493466" w:rsidP="003661D3">
          <w:pPr>
            <w:jc w:val="left"/>
            <w:rPr>
              <w:rFonts w:cs="Arial"/>
              <w:bCs/>
              <w:sz w:val="16"/>
              <w:szCs w:val="16"/>
            </w:rPr>
          </w:pPr>
          <w:r w:rsidRPr="003661D3">
            <w:rPr>
              <w:rFonts w:cs="Arial"/>
              <w:b/>
              <w:bCs/>
              <w:sz w:val="16"/>
              <w:szCs w:val="16"/>
            </w:rPr>
            <w:t>Version:</w:t>
          </w:r>
        </w:p>
      </w:tc>
      <w:tc>
        <w:tcPr>
          <w:tcW w:w="1125" w:type="dxa"/>
        </w:tcPr>
        <w:sdt>
          <w:sdtPr>
            <w:rPr>
              <w:rFonts w:cs="Arial"/>
              <w:sz w:val="16"/>
              <w:szCs w:val="16"/>
            </w:rPr>
            <w:alias w:val="Abstract"/>
            <w:tag w:val=""/>
            <w:id w:val="297420940"/>
            <w:dataBinding w:prefixMappings="xmlns:ns0='http://schemas.microsoft.com/office/2006/coverPageProps' " w:xpath="/ns0:CoverPageProperties[1]/ns0:Abstract[1]" w:storeItemID="{55AF091B-3C7A-41E3-B477-F2FDAA23CFDA}"/>
            <w:text/>
          </w:sdtPr>
          <w:sdtEndPr/>
          <w:sdtContent>
            <w:p w14:paraId="060C0785" w14:textId="77777777" w:rsidR="00493466" w:rsidRPr="003310FC" w:rsidRDefault="00493466" w:rsidP="003310FC">
              <w:pPr>
                <w:rPr>
                  <w:rFonts w:cs="Arial"/>
                </w:rPr>
              </w:pPr>
              <w:r>
                <w:rPr>
                  <w:rFonts w:cs="Arial"/>
                  <w:sz w:val="16"/>
                  <w:szCs w:val="16"/>
                  <w:lang w:val="en-US"/>
                </w:rPr>
                <w:t>1.0</w:t>
              </w:r>
            </w:p>
          </w:sdtContent>
        </w:sdt>
      </w:tc>
      <w:tc>
        <w:tcPr>
          <w:tcW w:w="874" w:type="dxa"/>
        </w:tcPr>
        <w:p w14:paraId="1689235B" w14:textId="77777777" w:rsidR="00493466" w:rsidRPr="003661D3" w:rsidRDefault="00493466" w:rsidP="003661D3">
          <w:pPr>
            <w:ind w:left="23"/>
            <w:jc w:val="left"/>
            <w:rPr>
              <w:rFonts w:cs="Arial"/>
              <w:bCs/>
              <w:sz w:val="16"/>
              <w:szCs w:val="16"/>
            </w:rPr>
          </w:pPr>
          <w:r w:rsidRPr="003661D3">
            <w:rPr>
              <w:rFonts w:cs="Arial"/>
              <w:b/>
              <w:bCs/>
              <w:sz w:val="16"/>
              <w:szCs w:val="16"/>
            </w:rPr>
            <w:t>Status</w:t>
          </w:r>
          <w:r w:rsidRPr="003661D3">
            <w:rPr>
              <w:rFonts w:cs="Arial"/>
              <w:bCs/>
              <w:sz w:val="16"/>
              <w:szCs w:val="16"/>
            </w:rPr>
            <w:t>:</w:t>
          </w:r>
        </w:p>
      </w:tc>
      <w:tc>
        <w:tcPr>
          <w:tcW w:w="1249" w:type="dxa"/>
        </w:tcPr>
        <w:sdt>
          <w:sdtPr>
            <w:rPr>
              <w:sz w:val="16"/>
              <w:szCs w:val="16"/>
            </w:rPr>
            <w:alias w:val="Status"/>
            <w:tag w:val=""/>
            <w:id w:val="-2123837546"/>
            <w:dataBinding w:prefixMappings="xmlns:ns0='http://purl.org/dc/elements/1.1/' xmlns:ns1='http://schemas.openxmlformats.org/package/2006/metadata/core-properties' " w:xpath="/ns1:coreProperties[1]/ns1:contentStatus[1]" w:storeItemID="{6C3C8BC8-F283-45AE-878A-BAB7291924A1}"/>
            <w:text/>
          </w:sdtPr>
          <w:sdtEndPr/>
          <w:sdtContent>
            <w:p w14:paraId="261E09B7" w14:textId="77777777" w:rsidR="00493466" w:rsidRPr="003B3047" w:rsidRDefault="00493466" w:rsidP="003661D3">
              <w:pPr>
                <w:jc w:val="left"/>
                <w:rPr>
                  <w:rFonts w:asciiTheme="minorHAnsi" w:eastAsiaTheme="minorHAnsi" w:hAnsiTheme="minorHAnsi" w:cstheme="minorBidi"/>
                  <w:sz w:val="22"/>
                  <w:szCs w:val="22"/>
                  <w:lang w:eastAsia="en-US"/>
                </w:rPr>
              </w:pPr>
              <w:r>
                <w:rPr>
                  <w:sz w:val="16"/>
                  <w:szCs w:val="16"/>
                  <w:lang w:val="en-US"/>
                </w:rPr>
                <w:t>Final</w:t>
              </w:r>
            </w:p>
          </w:sdtContent>
        </w:sdt>
      </w:tc>
    </w:tr>
  </w:tbl>
  <w:p w14:paraId="419B3A04" w14:textId="77777777" w:rsidR="00493466" w:rsidRDefault="0049346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8"/>
      <w:tblW w:w="8091" w:type="dxa"/>
      <w:tblLayout w:type="fixed"/>
      <w:tblLook w:val="0600" w:firstRow="0" w:lastRow="0" w:firstColumn="0" w:lastColumn="0" w:noHBand="1" w:noVBand="1"/>
    </w:tblPr>
    <w:tblGrid>
      <w:gridCol w:w="1987"/>
      <w:gridCol w:w="1982"/>
      <w:gridCol w:w="874"/>
      <w:gridCol w:w="1125"/>
      <w:gridCol w:w="874"/>
      <w:gridCol w:w="1249"/>
    </w:tblGrid>
    <w:tr w:rsidR="00493466" w14:paraId="61D83878" w14:textId="77777777" w:rsidTr="00363E86">
      <w:trPr>
        <w:trHeight w:val="44"/>
      </w:trPr>
      <w:tc>
        <w:tcPr>
          <w:tcW w:w="1987" w:type="dxa"/>
        </w:tcPr>
        <w:p w14:paraId="01F51D92" w14:textId="77777777" w:rsidR="00493466" w:rsidRPr="003661D3" w:rsidRDefault="00493466" w:rsidP="00363E86">
          <w:pPr>
            <w:pStyle w:val="StandardmitAbstandnach"/>
            <w:jc w:val="left"/>
            <w:rPr>
              <w:rFonts w:cs="Arial"/>
              <w:b/>
              <w:sz w:val="16"/>
              <w:szCs w:val="16"/>
              <w:lang w:val="en-GB"/>
            </w:rPr>
          </w:pPr>
          <w:r w:rsidRPr="003661D3">
            <w:rPr>
              <w:rFonts w:cs="Arial"/>
              <w:b/>
              <w:sz w:val="16"/>
              <w:szCs w:val="16"/>
              <w:lang w:val="en-GB"/>
            </w:rPr>
            <w:t>Document name:</w:t>
          </w:r>
        </w:p>
      </w:tc>
      <w:tc>
        <w:tcPr>
          <w:tcW w:w="3981" w:type="dxa"/>
          <w:gridSpan w:val="3"/>
        </w:tcPr>
        <w:sdt>
          <w:sdtPr>
            <w:rPr>
              <w:rFonts w:asciiTheme="minorHAnsi" w:hAnsiTheme="minorHAnsi" w:cstheme="minorHAnsi"/>
              <w:sz w:val="16"/>
              <w:szCs w:val="16"/>
              <w:lang w:val="en-US"/>
            </w:rPr>
            <w:alias w:val="Subject"/>
            <w:tag w:val=""/>
            <w:id w:val="-2021540349"/>
            <w:dataBinding w:prefixMappings="xmlns:ns0='http://purl.org/dc/elements/1.1/' xmlns:ns1='http://schemas.openxmlformats.org/package/2006/metadata/core-properties' " w:xpath="/ns1:coreProperties[1]/ns0:subject[1]" w:storeItemID="{6C3C8BC8-F283-45AE-878A-BAB7291924A1}"/>
            <w:text/>
          </w:sdtPr>
          <w:sdtEndPr/>
          <w:sdtContent>
            <w:p w14:paraId="337C17F9" w14:textId="5EA668B6" w:rsidR="00493466" w:rsidRPr="00210664" w:rsidRDefault="00493466" w:rsidP="00363E86">
              <w:pPr>
                <w:pStyle w:val="StandardmitAbstandnach"/>
                <w:jc w:val="left"/>
                <w:rPr>
                  <w:rFonts w:asciiTheme="minorHAnsi" w:hAnsiTheme="minorHAnsi" w:cstheme="minorHAnsi"/>
                  <w:b/>
                  <w:sz w:val="16"/>
                  <w:szCs w:val="16"/>
                  <w:lang w:val="en-US"/>
                </w:rPr>
              </w:pPr>
              <w:r>
                <w:rPr>
                  <w:rFonts w:asciiTheme="minorHAnsi" w:hAnsiTheme="minorHAnsi" w:cstheme="minorHAnsi"/>
                  <w:sz w:val="16"/>
                  <w:szCs w:val="16"/>
                  <w:lang w:val="en-US"/>
                </w:rPr>
                <w:t>Trust Translation Authority short guide</w:t>
              </w:r>
            </w:p>
          </w:sdtContent>
        </w:sdt>
      </w:tc>
      <w:tc>
        <w:tcPr>
          <w:tcW w:w="874" w:type="dxa"/>
        </w:tcPr>
        <w:p w14:paraId="3AB06C33" w14:textId="77777777" w:rsidR="00493466" w:rsidRPr="003661D3" w:rsidRDefault="00493466" w:rsidP="00363E86">
          <w:pPr>
            <w:pStyle w:val="StandardmitAbstandnach"/>
            <w:ind w:left="42"/>
            <w:jc w:val="left"/>
            <w:rPr>
              <w:rFonts w:cs="Arial"/>
              <w:sz w:val="16"/>
              <w:szCs w:val="16"/>
              <w:lang w:val="en-GB"/>
            </w:rPr>
          </w:pPr>
          <w:r w:rsidRPr="003661D3">
            <w:rPr>
              <w:rFonts w:cs="Arial"/>
              <w:b/>
              <w:sz w:val="16"/>
              <w:szCs w:val="16"/>
            </w:rPr>
            <w:t>Page:</w:t>
          </w:r>
        </w:p>
      </w:tc>
      <w:tc>
        <w:tcPr>
          <w:tcW w:w="1249" w:type="dxa"/>
        </w:tcPr>
        <w:p w14:paraId="1D33A89C" w14:textId="77777777" w:rsidR="00493466" w:rsidRPr="003661D3" w:rsidRDefault="00493466" w:rsidP="00363E86">
          <w:pPr>
            <w:pStyle w:val="StandardmitAbstandnach"/>
            <w:tabs>
              <w:tab w:val="center" w:pos="393"/>
            </w:tabs>
            <w:jc w:val="left"/>
            <w:rPr>
              <w:rFonts w:cs="Arial"/>
              <w:sz w:val="16"/>
              <w:szCs w:val="16"/>
              <w:lang w:val="en-GB"/>
            </w:rPr>
          </w:pPr>
          <w:r w:rsidRPr="00764F72">
            <w:rPr>
              <w:rFonts w:cs="Arial"/>
              <w:b/>
              <w:noProof/>
              <w:sz w:val="16"/>
              <w:szCs w:val="16"/>
              <w:lang w:val="es-ES" w:eastAsia="es-ES"/>
            </w:rPr>
            <w:drawing>
              <wp:anchor distT="0" distB="0" distL="114300" distR="114300" simplePos="0" relativeHeight="251658240" behindDoc="0" locked="0" layoutInCell="1" allowOverlap="1" wp14:anchorId="7288E697" wp14:editId="09031AFB">
                <wp:simplePos x="0" y="0"/>
                <wp:positionH relativeFrom="column">
                  <wp:posOffset>761365</wp:posOffset>
                </wp:positionH>
                <wp:positionV relativeFrom="paragraph">
                  <wp:posOffset>-8255</wp:posOffset>
                </wp:positionV>
                <wp:extent cx="534035" cy="339090"/>
                <wp:effectExtent l="0" t="0" r="0" b="3810"/>
                <wp:wrapNone/>
                <wp:docPr id="28" name="Grafik 20" descr="http://www.smartgrids.eu/web/sites/default/files/europe_fl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martgrids.eu/web/sites/default/files/europe_flag.jp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3310" t="5316" r="3532" b="5316"/>
                        <a:stretch/>
                      </pic:blipFill>
                      <pic:spPr bwMode="auto">
                        <a:xfrm>
                          <a:off x="0" y="0"/>
                          <a:ext cx="534035" cy="339090"/>
                        </a:xfrm>
                        <a:prstGeom prst="rect">
                          <a:avLst/>
                        </a:prstGeom>
                        <a:noFill/>
                        <a:ln>
                          <a:noFill/>
                        </a:ln>
                        <a:extLst>
                          <a:ext uri="{53640926-AAD7-44d8-BBD7-CCE9431645EC}">
                            <a14:shadowObscured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14:sizeRelH relativeFrom="page">
                  <wp14:pctWidth>0</wp14:pctWidth>
                </wp14:sizeRelH>
                <wp14:sizeRelV relativeFrom="page">
                  <wp14:pctHeight>0</wp14:pctHeight>
                </wp14:sizeRelV>
              </wp:anchor>
            </w:drawing>
          </w:r>
          <w:r>
            <w:rPr>
              <w:rStyle w:val="Nmerodepgina"/>
              <w:rFonts w:cs="Arial"/>
              <w:sz w:val="16"/>
              <w:szCs w:val="16"/>
            </w:rPr>
            <w:t xml:space="preserve">  </w:t>
          </w:r>
          <w:r w:rsidRPr="00D038A4">
            <w:rPr>
              <w:rStyle w:val="Nmerodepgina"/>
              <w:rFonts w:cs="Arial"/>
              <w:sz w:val="16"/>
              <w:szCs w:val="16"/>
            </w:rPr>
            <w:fldChar w:fldCharType="begin"/>
          </w:r>
          <w:r w:rsidRPr="00D038A4">
            <w:rPr>
              <w:rStyle w:val="Nmerodepgina"/>
              <w:rFonts w:cs="Arial"/>
              <w:sz w:val="16"/>
              <w:szCs w:val="16"/>
              <w:lang w:val="en-GB"/>
            </w:rPr>
            <w:instrText xml:space="preserve"> PAGE </w:instrText>
          </w:r>
          <w:r w:rsidRPr="00D038A4">
            <w:rPr>
              <w:rStyle w:val="Nmerodepgina"/>
              <w:rFonts w:cs="Arial"/>
              <w:sz w:val="16"/>
              <w:szCs w:val="16"/>
            </w:rPr>
            <w:fldChar w:fldCharType="separate"/>
          </w:r>
          <w:r>
            <w:rPr>
              <w:rStyle w:val="Nmerodepgina"/>
              <w:rFonts w:cs="Arial"/>
              <w:noProof/>
              <w:sz w:val="16"/>
              <w:szCs w:val="16"/>
              <w:lang w:val="en-GB"/>
            </w:rPr>
            <w:t>15</w:t>
          </w:r>
          <w:r w:rsidRPr="00D038A4">
            <w:rPr>
              <w:rStyle w:val="Nmerodepgina"/>
              <w:rFonts w:cs="Arial"/>
              <w:sz w:val="16"/>
              <w:szCs w:val="16"/>
            </w:rPr>
            <w:fldChar w:fldCharType="end"/>
          </w:r>
          <w:r w:rsidRPr="00D038A4">
            <w:rPr>
              <w:rFonts w:cs="Arial"/>
              <w:color w:val="5A5A5A"/>
              <w:sz w:val="16"/>
              <w:szCs w:val="16"/>
              <w:lang w:val="en-GB" w:eastAsia="fr-FR"/>
            </w:rPr>
            <w:t xml:space="preserve"> of </w:t>
          </w:r>
          <w:r w:rsidRPr="00D038A4">
            <w:rPr>
              <w:rStyle w:val="Nmerodepgina"/>
              <w:rFonts w:cs="Arial"/>
              <w:sz w:val="16"/>
              <w:szCs w:val="16"/>
            </w:rPr>
            <w:fldChar w:fldCharType="begin"/>
          </w:r>
          <w:r w:rsidRPr="00D038A4">
            <w:rPr>
              <w:rStyle w:val="Nmerodepgina"/>
              <w:rFonts w:cs="Arial"/>
              <w:sz w:val="16"/>
              <w:szCs w:val="16"/>
              <w:lang w:val="en-GB"/>
            </w:rPr>
            <w:instrText xml:space="preserve"> NUMPAGES </w:instrText>
          </w:r>
          <w:r w:rsidRPr="00D038A4">
            <w:rPr>
              <w:rStyle w:val="Nmerodepgina"/>
              <w:rFonts w:cs="Arial"/>
              <w:sz w:val="16"/>
              <w:szCs w:val="16"/>
            </w:rPr>
            <w:fldChar w:fldCharType="separate"/>
          </w:r>
          <w:r>
            <w:rPr>
              <w:rStyle w:val="Nmerodepgina"/>
              <w:rFonts w:cs="Arial"/>
              <w:noProof/>
              <w:sz w:val="16"/>
              <w:szCs w:val="16"/>
              <w:lang w:val="en-GB"/>
            </w:rPr>
            <w:t>19</w:t>
          </w:r>
          <w:r w:rsidRPr="00D038A4">
            <w:rPr>
              <w:rStyle w:val="Nmerodepgina"/>
              <w:rFonts w:cs="Arial"/>
              <w:sz w:val="16"/>
              <w:szCs w:val="16"/>
            </w:rPr>
            <w:fldChar w:fldCharType="end"/>
          </w:r>
        </w:p>
      </w:tc>
    </w:tr>
    <w:tr w:rsidR="00493466" w14:paraId="7DC5F558" w14:textId="77777777" w:rsidTr="00363E86">
      <w:trPr>
        <w:trHeight w:val="11"/>
      </w:trPr>
      <w:tc>
        <w:tcPr>
          <w:tcW w:w="1987" w:type="dxa"/>
        </w:tcPr>
        <w:p w14:paraId="3EFB3E97" w14:textId="77777777" w:rsidR="00493466" w:rsidRPr="003661D3" w:rsidRDefault="00493466" w:rsidP="00363E86">
          <w:pPr>
            <w:ind w:left="4"/>
            <w:jc w:val="left"/>
            <w:rPr>
              <w:rFonts w:cs="Arial"/>
              <w:b/>
              <w:bCs/>
              <w:sz w:val="16"/>
              <w:szCs w:val="16"/>
            </w:rPr>
          </w:pPr>
          <w:r w:rsidRPr="003661D3">
            <w:rPr>
              <w:rFonts w:cs="Arial"/>
              <w:b/>
              <w:bCs/>
              <w:sz w:val="16"/>
              <w:szCs w:val="16"/>
            </w:rPr>
            <w:t>Dissemination:</w:t>
          </w:r>
        </w:p>
      </w:tc>
      <w:sdt>
        <w:sdtPr>
          <w:rPr>
            <w:rFonts w:cs="Arial"/>
            <w:bCs/>
            <w:sz w:val="16"/>
            <w:szCs w:val="16"/>
          </w:rPr>
          <w:alias w:val="Manager"/>
          <w:tag w:val=""/>
          <w:id w:val="-559561840"/>
          <w:dataBinding w:prefixMappings="xmlns:ns0='http://schemas.openxmlformats.org/officeDocument/2006/extended-properties' " w:xpath="/ns0:Properties[1]/ns0:Manager[1]" w:storeItemID="{6668398D-A668-4E3E-A5EB-62B293D839F1}"/>
          <w:text/>
        </w:sdtPr>
        <w:sdtEndPr/>
        <w:sdtContent>
          <w:tc>
            <w:tcPr>
              <w:tcW w:w="1982" w:type="dxa"/>
            </w:tcPr>
            <w:p w14:paraId="479D0F61" w14:textId="77C3D659" w:rsidR="00493466" w:rsidRPr="003661D3" w:rsidRDefault="00493466" w:rsidP="00363E86">
              <w:pPr>
                <w:jc w:val="left"/>
                <w:rPr>
                  <w:rFonts w:cs="Arial"/>
                  <w:bCs/>
                  <w:sz w:val="16"/>
                  <w:szCs w:val="16"/>
                </w:rPr>
              </w:pPr>
              <w:r>
                <w:rPr>
                  <w:rFonts w:cs="Arial"/>
                  <w:bCs/>
                  <w:sz w:val="16"/>
                  <w:szCs w:val="16"/>
                </w:rPr>
                <w:t>PU</w:t>
              </w:r>
            </w:p>
          </w:tc>
        </w:sdtContent>
      </w:sdt>
      <w:tc>
        <w:tcPr>
          <w:tcW w:w="874" w:type="dxa"/>
        </w:tcPr>
        <w:p w14:paraId="6F63E4FC" w14:textId="77777777" w:rsidR="00493466" w:rsidRPr="003661D3" w:rsidRDefault="00493466" w:rsidP="00363E86">
          <w:pPr>
            <w:jc w:val="left"/>
            <w:rPr>
              <w:rFonts w:cs="Arial"/>
              <w:bCs/>
              <w:sz w:val="16"/>
              <w:szCs w:val="16"/>
            </w:rPr>
          </w:pPr>
          <w:r w:rsidRPr="003661D3">
            <w:rPr>
              <w:rFonts w:cs="Arial"/>
              <w:b/>
              <w:bCs/>
              <w:sz w:val="16"/>
              <w:szCs w:val="16"/>
            </w:rPr>
            <w:t>Version:</w:t>
          </w:r>
        </w:p>
      </w:tc>
      <w:tc>
        <w:tcPr>
          <w:tcW w:w="1125" w:type="dxa"/>
        </w:tcPr>
        <w:sdt>
          <w:sdtPr>
            <w:rPr>
              <w:rFonts w:cs="Arial"/>
              <w:sz w:val="16"/>
              <w:szCs w:val="16"/>
            </w:rPr>
            <w:alias w:val="Abstract"/>
            <w:tag w:val=""/>
            <w:id w:val="-919790462"/>
            <w:dataBinding w:prefixMappings="xmlns:ns0='http://schemas.microsoft.com/office/2006/coverPageProps' " w:xpath="/ns0:CoverPageProperties[1]/ns0:Abstract[1]" w:storeItemID="{55AF091B-3C7A-41E3-B477-F2FDAA23CFDA}"/>
            <w:text/>
          </w:sdtPr>
          <w:sdtEndPr/>
          <w:sdtContent>
            <w:p w14:paraId="66549533" w14:textId="77777777" w:rsidR="00493466" w:rsidRPr="003310FC" w:rsidRDefault="00493466" w:rsidP="00363E86">
              <w:pPr>
                <w:rPr>
                  <w:rFonts w:cs="Arial"/>
                </w:rPr>
              </w:pPr>
              <w:r>
                <w:rPr>
                  <w:rFonts w:cs="Arial"/>
                  <w:sz w:val="16"/>
                  <w:szCs w:val="16"/>
                  <w:lang w:val="en-US"/>
                </w:rPr>
                <w:t>1.0</w:t>
              </w:r>
            </w:p>
          </w:sdtContent>
        </w:sdt>
      </w:tc>
      <w:tc>
        <w:tcPr>
          <w:tcW w:w="874" w:type="dxa"/>
        </w:tcPr>
        <w:p w14:paraId="55ECB6E5" w14:textId="77777777" w:rsidR="00493466" w:rsidRPr="003661D3" w:rsidRDefault="00493466" w:rsidP="00363E86">
          <w:pPr>
            <w:ind w:left="23"/>
            <w:jc w:val="left"/>
            <w:rPr>
              <w:rFonts w:cs="Arial"/>
              <w:bCs/>
              <w:sz w:val="16"/>
              <w:szCs w:val="16"/>
            </w:rPr>
          </w:pPr>
          <w:r w:rsidRPr="003661D3">
            <w:rPr>
              <w:rFonts w:cs="Arial"/>
              <w:b/>
              <w:bCs/>
              <w:sz w:val="16"/>
              <w:szCs w:val="16"/>
            </w:rPr>
            <w:t>Status</w:t>
          </w:r>
          <w:r w:rsidRPr="003661D3">
            <w:rPr>
              <w:rFonts w:cs="Arial"/>
              <w:bCs/>
              <w:sz w:val="16"/>
              <w:szCs w:val="16"/>
            </w:rPr>
            <w:t>:</w:t>
          </w:r>
        </w:p>
      </w:tc>
      <w:tc>
        <w:tcPr>
          <w:tcW w:w="1249" w:type="dxa"/>
        </w:tcPr>
        <w:sdt>
          <w:sdtPr>
            <w:rPr>
              <w:sz w:val="16"/>
              <w:szCs w:val="16"/>
            </w:rPr>
            <w:alias w:val="Status"/>
            <w:tag w:val=""/>
            <w:id w:val="-425957401"/>
            <w:dataBinding w:prefixMappings="xmlns:ns0='http://purl.org/dc/elements/1.1/' xmlns:ns1='http://schemas.openxmlformats.org/package/2006/metadata/core-properties' " w:xpath="/ns1:coreProperties[1]/ns1:contentStatus[1]" w:storeItemID="{6C3C8BC8-F283-45AE-878A-BAB7291924A1}"/>
            <w:text/>
          </w:sdtPr>
          <w:sdtEndPr/>
          <w:sdtContent>
            <w:p w14:paraId="75314236" w14:textId="77777777" w:rsidR="00493466" w:rsidRPr="003B3047" w:rsidRDefault="00493466" w:rsidP="00802554">
              <w:pPr>
                <w:jc w:val="left"/>
                <w:rPr>
                  <w:rFonts w:asciiTheme="minorHAnsi" w:eastAsiaTheme="minorHAnsi" w:hAnsiTheme="minorHAnsi" w:cstheme="minorBidi"/>
                  <w:sz w:val="22"/>
                  <w:szCs w:val="22"/>
                  <w:lang w:eastAsia="en-US"/>
                </w:rPr>
              </w:pPr>
              <w:r>
                <w:rPr>
                  <w:sz w:val="16"/>
                  <w:szCs w:val="16"/>
                  <w:lang w:val="en-US"/>
                </w:rPr>
                <w:t>Final</w:t>
              </w:r>
            </w:p>
          </w:sdtContent>
        </w:sdt>
      </w:tc>
    </w:tr>
  </w:tbl>
  <w:p w14:paraId="2E62282E" w14:textId="77777777" w:rsidR="00493466" w:rsidRDefault="00493466">
    <w:pPr>
      <w:pStyle w:val="Piedepgina"/>
    </w:pPr>
  </w:p>
  <w:p w14:paraId="06AC4641" w14:textId="77777777" w:rsidR="00493466" w:rsidRDefault="0049346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1D9AB1" w14:textId="77777777" w:rsidR="00493466" w:rsidRDefault="00493466" w:rsidP="00370E9B">
      <w:r>
        <w:separator/>
      </w:r>
    </w:p>
    <w:p w14:paraId="44C434FE" w14:textId="77777777" w:rsidR="00493466" w:rsidRDefault="00493466"/>
  </w:footnote>
  <w:footnote w:type="continuationSeparator" w:id="0">
    <w:p w14:paraId="307ACEAD" w14:textId="77777777" w:rsidR="00493466" w:rsidRDefault="00493466" w:rsidP="00370E9B">
      <w:r>
        <w:continuationSeparator/>
      </w:r>
    </w:p>
    <w:p w14:paraId="72578FB9" w14:textId="77777777" w:rsidR="00493466" w:rsidRDefault="0049346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D6443F" w14:textId="77777777" w:rsidR="00493466" w:rsidRPr="00806642" w:rsidRDefault="00493466" w:rsidP="00E7778A">
    <w:pPr>
      <w:pStyle w:val="Encabezado"/>
      <w:rPr>
        <w:rFonts w:cs="Arial"/>
        <w:b/>
      </w:rPr>
    </w:pPr>
    <w:r w:rsidRPr="00A84530">
      <w:rPr>
        <w:noProof/>
        <w:lang w:val="es-ES" w:eastAsia="es-ES"/>
      </w:rPr>
      <w:drawing>
        <wp:anchor distT="0" distB="0" distL="114300" distR="114300" simplePos="0" relativeHeight="251655168" behindDoc="0" locked="0" layoutInCell="1" allowOverlap="1" wp14:anchorId="3F18C648" wp14:editId="347B83E9">
          <wp:simplePos x="0" y="0"/>
          <wp:positionH relativeFrom="column">
            <wp:posOffset>5310505</wp:posOffset>
          </wp:positionH>
          <wp:positionV relativeFrom="paragraph">
            <wp:posOffset>-177800</wp:posOffset>
          </wp:positionV>
          <wp:extent cx="1304925" cy="655320"/>
          <wp:effectExtent l="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4925" cy="655320"/>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sidRPr="00806642">
      <w:rPr>
        <w:rFonts w:cs="Arial"/>
        <w:b/>
      </w:rPr>
      <w:t xml:space="preserve">Shaping the Future of Electronic Identity </w:t>
    </w:r>
  </w:p>
  <w:p w14:paraId="0704D54B" w14:textId="77777777" w:rsidR="00493466" w:rsidRPr="00806642" w:rsidRDefault="009E263C" w:rsidP="00E7778A">
    <w:pPr>
      <w:pStyle w:val="Encabezado"/>
      <w:rPr>
        <w:rFonts w:cs="Arial"/>
      </w:rPr>
    </w:pPr>
    <w:r>
      <w:rPr>
        <w:noProof/>
        <w:color w:val="000099"/>
      </w:rPr>
      <w:pict w14:anchorId="01804DA0">
        <v:rect id="_x0000_s2054" style="position:absolute;margin-left:-1.85pt;margin-top:24.05pt;width:410.25pt;height:3.55pt;flip:y;z-index:251659264;mso-position-horizontal-relative:text;mso-position-vertical-relative:text;mso-width-relative:page;mso-height-relative:page" o:hralign="center" o:hrstd="t" o:hrnoshade="t" o:hr="t" fillcolor="#041c92" stroked="f"/>
      </w:pict>
    </w:r>
    <w:sdt>
      <w:sdtPr>
        <w:rPr>
          <w:rFonts w:cs="Arial"/>
        </w:rPr>
        <w:alias w:val="Title"/>
        <w:tag w:val=""/>
        <w:id w:val="-728920216"/>
        <w:dataBinding w:prefixMappings="xmlns:ns0='http://purl.org/dc/elements/1.1/' xmlns:ns1='http://schemas.openxmlformats.org/package/2006/metadata/core-properties' " w:xpath="/ns1:coreProperties[1]/ns0:title[1]" w:storeItemID="{6C3C8BC8-F283-45AE-878A-BAB7291924A1}"/>
        <w:text/>
      </w:sdtPr>
      <w:sdtEndPr/>
      <w:sdtContent>
        <w:r w:rsidR="00493466">
          <w:rPr>
            <w:rFonts w:cs="Arial"/>
          </w:rPr>
          <w:t>D9.2</w:t>
        </w:r>
      </w:sdtContent>
    </w:sdt>
  </w:p>
  <w:p w14:paraId="5F775EC2" w14:textId="77777777" w:rsidR="00493466" w:rsidRPr="00E7778A" w:rsidRDefault="00493466">
    <w:pPr>
      <w:pStyle w:val="Encabezado"/>
      <w:rPr>
        <w:rFonts w:cs="Arial"/>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F4565" w14:textId="77777777" w:rsidR="00493466" w:rsidRDefault="00493466">
    <w:pPr>
      <w:pStyle w:val="Encabezado"/>
      <w:rPr>
        <w:lang w:val="de-DE"/>
      </w:rPr>
    </w:pPr>
  </w:p>
  <w:p w14:paraId="366621D6" w14:textId="77777777" w:rsidR="00493466" w:rsidRPr="00E7778A" w:rsidRDefault="00493466">
    <w:pPr>
      <w:pStyle w:val="Encabezado"/>
      <w:rPr>
        <w:lang w:val="de-D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E492BA" w14:textId="143D68CD" w:rsidR="00493466" w:rsidRPr="002A36B7" w:rsidRDefault="00493466" w:rsidP="002A36B7">
    <w:pPr>
      <w:tabs>
        <w:tab w:val="left" w:pos="2280"/>
      </w:tabs>
      <w:rPr>
        <w:rFonts w:asciiTheme="majorHAnsi" w:hAnsiTheme="majorHAnsi" w:cstheme="majorHAnsi"/>
      </w:rPr>
    </w:pPr>
    <w:r w:rsidRPr="00210664">
      <w:rPr>
        <w:rFonts w:asciiTheme="minorHAnsi" w:hAnsiTheme="minorHAnsi" w:cstheme="minorHAnsi"/>
        <w:b/>
        <w:noProof/>
        <w:lang w:val="es-ES" w:eastAsia="es-ES"/>
      </w:rPr>
      <w:drawing>
        <wp:anchor distT="0" distB="0" distL="114300" distR="114300" simplePos="0" relativeHeight="251656192" behindDoc="0" locked="0" layoutInCell="1" allowOverlap="1" wp14:anchorId="7A35FB02" wp14:editId="03EB7BDC">
          <wp:simplePos x="0" y="0"/>
          <wp:positionH relativeFrom="column">
            <wp:posOffset>4062268</wp:posOffset>
          </wp:positionH>
          <wp:positionV relativeFrom="paragraph">
            <wp:posOffset>-275013</wp:posOffset>
          </wp:positionV>
          <wp:extent cx="1895302" cy="672137"/>
          <wp:effectExtent l="0" t="0" r="0" b="0"/>
          <wp:wrapNone/>
          <wp:docPr id="27" name="Picture 1" descr="P:\LIGHTest_168270\Projektmanagement\graphics\ProjectLogo\LIGHTestLogo-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IGHTest_168270\Projektmanagement\graphics\ProjectLogo\LIGHTestLogo-7.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25448" cy="682828"/>
                  </a:xfrm>
                  <a:prstGeom prst="rect">
                    <a:avLst/>
                  </a:prstGeom>
                  <a:noFill/>
                  <a:ln>
                    <a:noFill/>
                  </a:ln>
                </pic:spPr>
              </pic:pic>
            </a:graphicData>
          </a:graphic>
          <wp14:sizeRelH relativeFrom="page">
            <wp14:pctWidth>0</wp14:pctWidth>
          </wp14:sizeRelH>
          <wp14:sizeRelV relativeFrom="page">
            <wp14:pctHeight>0</wp14:pctHeight>
          </wp14:sizeRelV>
        </wp:anchor>
      </w:drawing>
    </w:r>
    <w:r w:rsidR="009E263C">
      <w:rPr>
        <w:rFonts w:asciiTheme="minorHAnsi" w:hAnsiTheme="minorHAnsi" w:cstheme="minorHAnsi"/>
        <w:b/>
        <w:noProof/>
        <w:sz w:val="32"/>
        <w:szCs w:val="32"/>
      </w:rPr>
      <w:pict w14:anchorId="7BFB4B69">
        <v:rect id="_x0000_s2060" style="position:absolute;margin-left:-2.85pt;margin-top:26.8pt;width:319.5pt;height:3.55pt;flip:y;z-index:251661312;mso-position-horizontal-relative:text;mso-position-vertical-relative:text;mso-width-relative:page;mso-height-relative:page" o:hralign="center" o:hrstd="t" o:hrnoshade="t" o:hr="t" fillcolor="#0042c7 [2431]" stroked="f"/>
      </w:pict>
    </w:r>
    <w:r w:rsidRPr="002A36B7">
      <w:rPr>
        <w:lang w:val="en-US"/>
      </w:rPr>
      <w:t>Trust Translation Authority short guide</w:t>
    </w:r>
  </w:p>
  <w:p w14:paraId="48DDC49C" w14:textId="77777777" w:rsidR="00493466" w:rsidRPr="000A76FC" w:rsidRDefault="00493466" w:rsidP="000A76FC">
    <w:pPr>
      <w:tabs>
        <w:tab w:val="left" w:pos="2280"/>
        <w:tab w:val="left" w:pos="6237"/>
        <w:tab w:val="left" w:pos="6379"/>
        <w:tab w:val="left" w:pos="6521"/>
      </w:tabs>
      <w:rPr>
        <w:rFonts w:cs="Arial"/>
        <w:b/>
        <w:sz w:val="32"/>
        <w:szCs w:val="3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76304" w14:textId="77777777" w:rsidR="00493466" w:rsidRPr="00806642" w:rsidRDefault="00493466" w:rsidP="00E7778A">
    <w:pPr>
      <w:pStyle w:val="Encabezado"/>
      <w:rPr>
        <w:rFonts w:cs="Arial"/>
        <w:b/>
      </w:rPr>
    </w:pPr>
    <w:r w:rsidRPr="00806642">
      <w:rPr>
        <w:rFonts w:cs="Arial"/>
        <w:b/>
      </w:rPr>
      <w:t xml:space="preserve">Shaping the Future of Electronic Identity </w:t>
    </w:r>
  </w:p>
  <w:p w14:paraId="43AE838B" w14:textId="77777777" w:rsidR="00493466" w:rsidRPr="00806642" w:rsidRDefault="009E263C" w:rsidP="00E7778A">
    <w:pPr>
      <w:pStyle w:val="Encabezado"/>
      <w:rPr>
        <w:rFonts w:cs="Arial"/>
      </w:rPr>
    </w:pPr>
    <w:r>
      <w:rPr>
        <w:noProof/>
      </w:rPr>
      <w:pict w14:anchorId="572EC6DB">
        <v:rect id="_x0000_s2057" style="position:absolute;margin-left:-1.85pt;margin-top:24.05pt;width:410.25pt;height:3.55pt;flip:y;z-index:251660288;mso-position-horizontal-relative:text;mso-position-vertical-relative:text;mso-width-relative:page;mso-height-relative:page" o:hralign="center" o:hrstd="t" o:hrnoshade="t" o:hr="t" fillcolor="#041c92" stroked="f"/>
      </w:pict>
    </w:r>
    <w:sdt>
      <w:sdtPr>
        <w:rPr>
          <w:rFonts w:cs="Arial"/>
        </w:rPr>
        <w:alias w:val="Title"/>
        <w:tag w:val=""/>
        <w:id w:val="97388953"/>
        <w:dataBinding w:prefixMappings="xmlns:ns0='http://purl.org/dc/elements/1.1/' xmlns:ns1='http://schemas.openxmlformats.org/package/2006/metadata/core-properties' " w:xpath="/ns1:coreProperties[1]/ns0:title[1]" w:storeItemID="{6C3C8BC8-F283-45AE-878A-BAB7291924A1}"/>
        <w:text/>
      </w:sdtPr>
      <w:sdtEndPr/>
      <w:sdtContent>
        <w:r w:rsidR="00493466">
          <w:rPr>
            <w:rFonts w:cs="Arial"/>
          </w:rPr>
          <w:t>D9.2</w:t>
        </w:r>
      </w:sdtContent>
    </w:sdt>
    <w:r w:rsidR="00493466" w:rsidRPr="00A84530">
      <w:rPr>
        <w:noProof/>
        <w:lang w:val="es-ES" w:eastAsia="es-ES"/>
      </w:rPr>
      <w:drawing>
        <wp:anchor distT="0" distB="0" distL="114300" distR="114300" simplePos="0" relativeHeight="251654144" behindDoc="0" locked="0" layoutInCell="1" allowOverlap="1" wp14:anchorId="388F97D3" wp14:editId="77C05270">
          <wp:simplePos x="0" y="0"/>
          <wp:positionH relativeFrom="column">
            <wp:posOffset>5310505</wp:posOffset>
          </wp:positionH>
          <wp:positionV relativeFrom="paragraph">
            <wp:posOffset>-278130</wp:posOffset>
          </wp:positionV>
          <wp:extent cx="1304925" cy="655320"/>
          <wp:effectExtent l="0" t="0" r="9525" b="0"/>
          <wp:wrapNone/>
          <wp:docPr id="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4925" cy="655320"/>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p>
  <w:p w14:paraId="18F94556" w14:textId="77777777" w:rsidR="00493466" w:rsidRDefault="004934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6586B"/>
    <w:multiLevelType w:val="hybridMultilevel"/>
    <w:tmpl w:val="E89A13D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D341B1D"/>
    <w:multiLevelType w:val="multilevel"/>
    <w:tmpl w:val="87ECE524"/>
    <w:lvl w:ilvl="0">
      <w:start w:val="1"/>
      <w:numFmt w:val="decimal"/>
      <w:pStyle w:val="Ttulo1"/>
      <w:lvlText w:val="%1."/>
      <w:lvlJc w:val="right"/>
      <w:pPr>
        <w:ind w:left="360" w:hanging="360"/>
      </w:pPr>
      <w:rPr>
        <w:rFonts w:hint="default"/>
        <w:b/>
      </w:rPr>
    </w:lvl>
    <w:lvl w:ilvl="1">
      <w:start w:val="1"/>
      <w:numFmt w:val="decimal"/>
      <w:pStyle w:val="Ttulo2"/>
      <w:lvlText w:val="%1.%2"/>
      <w:lvlJc w:val="left"/>
      <w:pPr>
        <w:ind w:left="720" w:hanging="360"/>
      </w:pPr>
      <w:rPr>
        <w:rFonts w:hint="default"/>
      </w:rPr>
    </w:lvl>
    <w:lvl w:ilvl="2">
      <w:start w:val="1"/>
      <w:numFmt w:val="decimal"/>
      <w:pStyle w:val="Ttulo3"/>
      <w:lvlText w:val="%1.%2.%3"/>
      <w:lvlJc w:val="left"/>
      <w:pPr>
        <w:ind w:left="1080" w:hanging="360"/>
      </w:pPr>
      <w:rPr>
        <w:rFonts w:hint="default"/>
      </w:rPr>
    </w:lvl>
    <w:lvl w:ilvl="3">
      <w:start w:val="1"/>
      <w:numFmt w:val="decimal"/>
      <w:pStyle w:val="Ttulo4"/>
      <w:lvlText w:val="%1.%2.%3.%4"/>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 w15:restartNumberingAfterBreak="0">
    <w:nsid w:val="35596039"/>
    <w:multiLevelType w:val="multilevel"/>
    <w:tmpl w:val="C9F685D4"/>
    <w:styleLink w:val="FutureIDHeadings"/>
    <w:lvl w:ilvl="0">
      <w:start w:val="1"/>
      <w:numFmt w:val="decimal"/>
      <w:lvlText w:val="%1.)"/>
      <w:lvlJc w:val="left"/>
      <w:pPr>
        <w:ind w:left="360" w:hanging="360"/>
      </w:pPr>
      <w:rPr>
        <w:rFonts w:ascii="Arial" w:hAnsi="Arial"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 w15:restartNumberingAfterBreak="0">
    <w:nsid w:val="3C1C3663"/>
    <w:multiLevelType w:val="multilevel"/>
    <w:tmpl w:val="543C0F08"/>
    <w:lvl w:ilvl="0">
      <w:start w:val="1"/>
      <w:numFmt w:val="decimal"/>
      <w:lvlText w:val="%1."/>
      <w:lvlJc w:val="right"/>
      <w:pPr>
        <w:ind w:left="360" w:hanging="360"/>
      </w:pPr>
      <w:rPr>
        <w:rFonts w:hint="default"/>
        <w:b/>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none"/>
      <w:lvlText w:val=""/>
      <w:lvlJc w:val="left"/>
      <w:pPr>
        <w:ind w:left="1800" w:hanging="360"/>
      </w:pPr>
      <w:rPr>
        <w:rFonts w:hint="default"/>
      </w:rPr>
    </w:lvl>
    <w:lvl w:ilvl="5">
      <w:start w:val="1"/>
      <w:numFmt w:val="none"/>
      <w:pStyle w:val="Ttulo6"/>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num w:numId="1">
    <w:abstractNumId w:val="2"/>
  </w:num>
  <w:num w:numId="2">
    <w:abstractNumId w:val="1"/>
  </w:num>
  <w:num w:numId="3">
    <w:abstractNumId w:val="3"/>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407E"/>
    <w:rsid w:val="00006E4D"/>
    <w:rsid w:val="00007896"/>
    <w:rsid w:val="00014483"/>
    <w:rsid w:val="00027201"/>
    <w:rsid w:val="00030F51"/>
    <w:rsid w:val="00031273"/>
    <w:rsid w:val="00031561"/>
    <w:rsid w:val="0003210C"/>
    <w:rsid w:val="000349D4"/>
    <w:rsid w:val="0004571D"/>
    <w:rsid w:val="000514D2"/>
    <w:rsid w:val="0005431C"/>
    <w:rsid w:val="000558C3"/>
    <w:rsid w:val="000573D2"/>
    <w:rsid w:val="0006041A"/>
    <w:rsid w:val="00066F9F"/>
    <w:rsid w:val="00075981"/>
    <w:rsid w:val="00075E55"/>
    <w:rsid w:val="00083186"/>
    <w:rsid w:val="000848B3"/>
    <w:rsid w:val="0008584B"/>
    <w:rsid w:val="00085B02"/>
    <w:rsid w:val="000919A6"/>
    <w:rsid w:val="000A5C4C"/>
    <w:rsid w:val="000A76FC"/>
    <w:rsid w:val="000A7C4A"/>
    <w:rsid w:val="000B1F1E"/>
    <w:rsid w:val="000B5407"/>
    <w:rsid w:val="000B7F50"/>
    <w:rsid w:val="000C0043"/>
    <w:rsid w:val="000C3095"/>
    <w:rsid w:val="000D01BC"/>
    <w:rsid w:val="000D4F49"/>
    <w:rsid w:val="000D7897"/>
    <w:rsid w:val="000E4979"/>
    <w:rsid w:val="000E6A19"/>
    <w:rsid w:val="000E7FD7"/>
    <w:rsid w:val="000F0EC3"/>
    <w:rsid w:val="000F125D"/>
    <w:rsid w:val="000F5C87"/>
    <w:rsid w:val="000F6B50"/>
    <w:rsid w:val="000F7798"/>
    <w:rsid w:val="00104210"/>
    <w:rsid w:val="0010580C"/>
    <w:rsid w:val="0011632B"/>
    <w:rsid w:val="00121367"/>
    <w:rsid w:val="00124829"/>
    <w:rsid w:val="00124C09"/>
    <w:rsid w:val="00124DCF"/>
    <w:rsid w:val="001338DD"/>
    <w:rsid w:val="0014374A"/>
    <w:rsid w:val="00146BAD"/>
    <w:rsid w:val="001515A3"/>
    <w:rsid w:val="001529AA"/>
    <w:rsid w:val="00160B39"/>
    <w:rsid w:val="00171D92"/>
    <w:rsid w:val="0017767F"/>
    <w:rsid w:val="0018022B"/>
    <w:rsid w:val="00185249"/>
    <w:rsid w:val="00185639"/>
    <w:rsid w:val="00185A6E"/>
    <w:rsid w:val="001864E2"/>
    <w:rsid w:val="00187F6A"/>
    <w:rsid w:val="00190DF6"/>
    <w:rsid w:val="00192E09"/>
    <w:rsid w:val="00195FF8"/>
    <w:rsid w:val="001A00A9"/>
    <w:rsid w:val="001A166E"/>
    <w:rsid w:val="001A30F9"/>
    <w:rsid w:val="001A5942"/>
    <w:rsid w:val="001B1C93"/>
    <w:rsid w:val="001B2B23"/>
    <w:rsid w:val="001B320E"/>
    <w:rsid w:val="001B45F0"/>
    <w:rsid w:val="001C19C6"/>
    <w:rsid w:val="001C4908"/>
    <w:rsid w:val="001D43E5"/>
    <w:rsid w:val="001E132B"/>
    <w:rsid w:val="001F189D"/>
    <w:rsid w:val="001F45D6"/>
    <w:rsid w:val="001F6125"/>
    <w:rsid w:val="00203492"/>
    <w:rsid w:val="0020782E"/>
    <w:rsid w:val="00210664"/>
    <w:rsid w:val="00213DF2"/>
    <w:rsid w:val="00225534"/>
    <w:rsid w:val="002349EF"/>
    <w:rsid w:val="002364D8"/>
    <w:rsid w:val="002370F1"/>
    <w:rsid w:val="00240A2A"/>
    <w:rsid w:val="0024608B"/>
    <w:rsid w:val="002575A6"/>
    <w:rsid w:val="002575BB"/>
    <w:rsid w:val="00263873"/>
    <w:rsid w:val="00265BBC"/>
    <w:rsid w:val="00266CFA"/>
    <w:rsid w:val="00273F82"/>
    <w:rsid w:val="0027407E"/>
    <w:rsid w:val="00282A65"/>
    <w:rsid w:val="00284DDD"/>
    <w:rsid w:val="0029068C"/>
    <w:rsid w:val="00292927"/>
    <w:rsid w:val="00296F2E"/>
    <w:rsid w:val="002A36B7"/>
    <w:rsid w:val="002A589B"/>
    <w:rsid w:val="002A764B"/>
    <w:rsid w:val="002B2D5D"/>
    <w:rsid w:val="002B5206"/>
    <w:rsid w:val="002B7685"/>
    <w:rsid w:val="002C2E4D"/>
    <w:rsid w:val="002C356E"/>
    <w:rsid w:val="002D2FD1"/>
    <w:rsid w:val="002D636C"/>
    <w:rsid w:val="002E20D1"/>
    <w:rsid w:val="002F1CF4"/>
    <w:rsid w:val="002F208F"/>
    <w:rsid w:val="002F51B5"/>
    <w:rsid w:val="00301A21"/>
    <w:rsid w:val="00301A4C"/>
    <w:rsid w:val="00304FBB"/>
    <w:rsid w:val="00307CFC"/>
    <w:rsid w:val="0031135E"/>
    <w:rsid w:val="00312597"/>
    <w:rsid w:val="003134CA"/>
    <w:rsid w:val="0032260B"/>
    <w:rsid w:val="00323C2C"/>
    <w:rsid w:val="00324011"/>
    <w:rsid w:val="003310FC"/>
    <w:rsid w:val="003336C9"/>
    <w:rsid w:val="00337A9E"/>
    <w:rsid w:val="003418FE"/>
    <w:rsid w:val="0034381F"/>
    <w:rsid w:val="00345B77"/>
    <w:rsid w:val="003465AC"/>
    <w:rsid w:val="00346792"/>
    <w:rsid w:val="0035014F"/>
    <w:rsid w:val="00353D64"/>
    <w:rsid w:val="00355671"/>
    <w:rsid w:val="0036033B"/>
    <w:rsid w:val="00363E86"/>
    <w:rsid w:val="003659F8"/>
    <w:rsid w:val="003661D3"/>
    <w:rsid w:val="00370E9B"/>
    <w:rsid w:val="003820AA"/>
    <w:rsid w:val="00382593"/>
    <w:rsid w:val="00386885"/>
    <w:rsid w:val="0039061B"/>
    <w:rsid w:val="00392C1A"/>
    <w:rsid w:val="00394286"/>
    <w:rsid w:val="00395267"/>
    <w:rsid w:val="003A24F1"/>
    <w:rsid w:val="003A43AD"/>
    <w:rsid w:val="003A5F9F"/>
    <w:rsid w:val="003B20B4"/>
    <w:rsid w:val="003B3047"/>
    <w:rsid w:val="003B4841"/>
    <w:rsid w:val="003C1803"/>
    <w:rsid w:val="003C251D"/>
    <w:rsid w:val="003D53FE"/>
    <w:rsid w:val="003D560B"/>
    <w:rsid w:val="003D5D79"/>
    <w:rsid w:val="003D6B79"/>
    <w:rsid w:val="003E15E8"/>
    <w:rsid w:val="003E4495"/>
    <w:rsid w:val="003E6AA2"/>
    <w:rsid w:val="003F025A"/>
    <w:rsid w:val="003F3443"/>
    <w:rsid w:val="003F4A90"/>
    <w:rsid w:val="00406B80"/>
    <w:rsid w:val="004073BF"/>
    <w:rsid w:val="00407A8E"/>
    <w:rsid w:val="00414774"/>
    <w:rsid w:val="00417247"/>
    <w:rsid w:val="004238B5"/>
    <w:rsid w:val="004264EF"/>
    <w:rsid w:val="004322D6"/>
    <w:rsid w:val="00437967"/>
    <w:rsid w:val="0044070C"/>
    <w:rsid w:val="004421AC"/>
    <w:rsid w:val="00444C9B"/>
    <w:rsid w:val="00446E97"/>
    <w:rsid w:val="00447A34"/>
    <w:rsid w:val="00453CF1"/>
    <w:rsid w:val="00462149"/>
    <w:rsid w:val="00463333"/>
    <w:rsid w:val="0046370F"/>
    <w:rsid w:val="004664C4"/>
    <w:rsid w:val="00466B1C"/>
    <w:rsid w:val="004727A9"/>
    <w:rsid w:val="00472C9D"/>
    <w:rsid w:val="004817EF"/>
    <w:rsid w:val="00482265"/>
    <w:rsid w:val="0048428C"/>
    <w:rsid w:val="004872D4"/>
    <w:rsid w:val="00493466"/>
    <w:rsid w:val="004A3F4A"/>
    <w:rsid w:val="004A5CC9"/>
    <w:rsid w:val="004B663A"/>
    <w:rsid w:val="004C27BA"/>
    <w:rsid w:val="004C3C23"/>
    <w:rsid w:val="004C44F0"/>
    <w:rsid w:val="004D0209"/>
    <w:rsid w:val="004D0C59"/>
    <w:rsid w:val="004D4FC6"/>
    <w:rsid w:val="004D6192"/>
    <w:rsid w:val="004E62E5"/>
    <w:rsid w:val="004E7582"/>
    <w:rsid w:val="004F2A56"/>
    <w:rsid w:val="004F7ECA"/>
    <w:rsid w:val="00503FA3"/>
    <w:rsid w:val="00524B58"/>
    <w:rsid w:val="00525C71"/>
    <w:rsid w:val="0053062A"/>
    <w:rsid w:val="00533553"/>
    <w:rsid w:val="00541447"/>
    <w:rsid w:val="00543358"/>
    <w:rsid w:val="00545CB6"/>
    <w:rsid w:val="00545EEB"/>
    <w:rsid w:val="00547BBA"/>
    <w:rsid w:val="0055021B"/>
    <w:rsid w:val="005605BA"/>
    <w:rsid w:val="00563AB6"/>
    <w:rsid w:val="00570FD6"/>
    <w:rsid w:val="00571C96"/>
    <w:rsid w:val="00581B54"/>
    <w:rsid w:val="005824EB"/>
    <w:rsid w:val="00582CA8"/>
    <w:rsid w:val="005862A7"/>
    <w:rsid w:val="00594D01"/>
    <w:rsid w:val="005A2077"/>
    <w:rsid w:val="005A25EC"/>
    <w:rsid w:val="005A2E27"/>
    <w:rsid w:val="005A33F4"/>
    <w:rsid w:val="005A3AFE"/>
    <w:rsid w:val="005A4C75"/>
    <w:rsid w:val="005C22AA"/>
    <w:rsid w:val="005C475E"/>
    <w:rsid w:val="005C525C"/>
    <w:rsid w:val="005C5C81"/>
    <w:rsid w:val="005C60D5"/>
    <w:rsid w:val="005D15FD"/>
    <w:rsid w:val="005D28CD"/>
    <w:rsid w:val="005D4094"/>
    <w:rsid w:val="005D4D22"/>
    <w:rsid w:val="005D6D4A"/>
    <w:rsid w:val="005E1A9F"/>
    <w:rsid w:val="005E360C"/>
    <w:rsid w:val="005F0159"/>
    <w:rsid w:val="00602808"/>
    <w:rsid w:val="006041C1"/>
    <w:rsid w:val="00614820"/>
    <w:rsid w:val="006172D9"/>
    <w:rsid w:val="00623696"/>
    <w:rsid w:val="0062520C"/>
    <w:rsid w:val="006307B9"/>
    <w:rsid w:val="00630CD1"/>
    <w:rsid w:val="00631FCB"/>
    <w:rsid w:val="006331C1"/>
    <w:rsid w:val="0063697A"/>
    <w:rsid w:val="00637232"/>
    <w:rsid w:val="00644CA7"/>
    <w:rsid w:val="00644F28"/>
    <w:rsid w:val="00645A1C"/>
    <w:rsid w:val="00645D98"/>
    <w:rsid w:val="00654A26"/>
    <w:rsid w:val="00660D94"/>
    <w:rsid w:val="00661BC7"/>
    <w:rsid w:val="00661C25"/>
    <w:rsid w:val="00661F47"/>
    <w:rsid w:val="0066260D"/>
    <w:rsid w:val="006628C5"/>
    <w:rsid w:val="00666647"/>
    <w:rsid w:val="0067537E"/>
    <w:rsid w:val="00677E33"/>
    <w:rsid w:val="0068210C"/>
    <w:rsid w:val="00683102"/>
    <w:rsid w:val="00684E48"/>
    <w:rsid w:val="00697DED"/>
    <w:rsid w:val="006A0065"/>
    <w:rsid w:val="006A4EAE"/>
    <w:rsid w:val="006A56DF"/>
    <w:rsid w:val="006A57D0"/>
    <w:rsid w:val="006B1F33"/>
    <w:rsid w:val="006B4D65"/>
    <w:rsid w:val="006C0584"/>
    <w:rsid w:val="006C188D"/>
    <w:rsid w:val="006C5951"/>
    <w:rsid w:val="006C7198"/>
    <w:rsid w:val="006D09EC"/>
    <w:rsid w:val="006E07A2"/>
    <w:rsid w:val="006E0B58"/>
    <w:rsid w:val="006E103D"/>
    <w:rsid w:val="006E66F6"/>
    <w:rsid w:val="006F7D40"/>
    <w:rsid w:val="00705E86"/>
    <w:rsid w:val="00710BDE"/>
    <w:rsid w:val="00712135"/>
    <w:rsid w:val="0071483A"/>
    <w:rsid w:val="00716817"/>
    <w:rsid w:val="007215C7"/>
    <w:rsid w:val="00721C03"/>
    <w:rsid w:val="007221C4"/>
    <w:rsid w:val="007236C1"/>
    <w:rsid w:val="00727095"/>
    <w:rsid w:val="00730B11"/>
    <w:rsid w:val="00731AE5"/>
    <w:rsid w:val="00732CAE"/>
    <w:rsid w:val="00737A4A"/>
    <w:rsid w:val="00741E77"/>
    <w:rsid w:val="00743257"/>
    <w:rsid w:val="00743AF8"/>
    <w:rsid w:val="007445F9"/>
    <w:rsid w:val="00744D67"/>
    <w:rsid w:val="00747730"/>
    <w:rsid w:val="00747B5E"/>
    <w:rsid w:val="00754CF8"/>
    <w:rsid w:val="00755386"/>
    <w:rsid w:val="00755D4C"/>
    <w:rsid w:val="00760BF8"/>
    <w:rsid w:val="00760D6A"/>
    <w:rsid w:val="007637F0"/>
    <w:rsid w:val="00764F72"/>
    <w:rsid w:val="00766A86"/>
    <w:rsid w:val="007711B1"/>
    <w:rsid w:val="00773C47"/>
    <w:rsid w:val="007753BE"/>
    <w:rsid w:val="00775F90"/>
    <w:rsid w:val="007828B0"/>
    <w:rsid w:val="00783D50"/>
    <w:rsid w:val="007843B4"/>
    <w:rsid w:val="00787A99"/>
    <w:rsid w:val="00787AFC"/>
    <w:rsid w:val="00791331"/>
    <w:rsid w:val="0079193C"/>
    <w:rsid w:val="00791E4A"/>
    <w:rsid w:val="00792B94"/>
    <w:rsid w:val="00792BFB"/>
    <w:rsid w:val="00793803"/>
    <w:rsid w:val="007A1C43"/>
    <w:rsid w:val="007A1E96"/>
    <w:rsid w:val="007A35EF"/>
    <w:rsid w:val="007A4544"/>
    <w:rsid w:val="007A5BC9"/>
    <w:rsid w:val="007A60EA"/>
    <w:rsid w:val="007A6D6C"/>
    <w:rsid w:val="007B4C5E"/>
    <w:rsid w:val="007B7325"/>
    <w:rsid w:val="007C3B86"/>
    <w:rsid w:val="007C5904"/>
    <w:rsid w:val="007E2F10"/>
    <w:rsid w:val="007E783C"/>
    <w:rsid w:val="007F4866"/>
    <w:rsid w:val="007F64B0"/>
    <w:rsid w:val="00802554"/>
    <w:rsid w:val="0080486F"/>
    <w:rsid w:val="008053B6"/>
    <w:rsid w:val="0080543D"/>
    <w:rsid w:val="00806642"/>
    <w:rsid w:val="00807226"/>
    <w:rsid w:val="00810588"/>
    <w:rsid w:val="00811029"/>
    <w:rsid w:val="008129A2"/>
    <w:rsid w:val="00813B32"/>
    <w:rsid w:val="0081500C"/>
    <w:rsid w:val="00815936"/>
    <w:rsid w:val="00815A5C"/>
    <w:rsid w:val="00817A9F"/>
    <w:rsid w:val="00826211"/>
    <w:rsid w:val="008263CA"/>
    <w:rsid w:val="00831DC4"/>
    <w:rsid w:val="00836FC9"/>
    <w:rsid w:val="008533A6"/>
    <w:rsid w:val="00872901"/>
    <w:rsid w:val="00873536"/>
    <w:rsid w:val="008758A2"/>
    <w:rsid w:val="00876FB3"/>
    <w:rsid w:val="0088274B"/>
    <w:rsid w:val="0088315E"/>
    <w:rsid w:val="00883218"/>
    <w:rsid w:val="00887E70"/>
    <w:rsid w:val="00893ABA"/>
    <w:rsid w:val="00897C24"/>
    <w:rsid w:val="008A1C2A"/>
    <w:rsid w:val="008A24D2"/>
    <w:rsid w:val="008A2AD1"/>
    <w:rsid w:val="008B1809"/>
    <w:rsid w:val="008B55E0"/>
    <w:rsid w:val="008C402E"/>
    <w:rsid w:val="008D6EA1"/>
    <w:rsid w:val="008E5260"/>
    <w:rsid w:val="008E68FD"/>
    <w:rsid w:val="008F4E02"/>
    <w:rsid w:val="008F66FA"/>
    <w:rsid w:val="00905755"/>
    <w:rsid w:val="00911009"/>
    <w:rsid w:val="00914E2A"/>
    <w:rsid w:val="00916280"/>
    <w:rsid w:val="009173A6"/>
    <w:rsid w:val="009210EA"/>
    <w:rsid w:val="00927FF8"/>
    <w:rsid w:val="0093001C"/>
    <w:rsid w:val="009304F4"/>
    <w:rsid w:val="00934F6D"/>
    <w:rsid w:val="00937955"/>
    <w:rsid w:val="009433BD"/>
    <w:rsid w:val="009468B7"/>
    <w:rsid w:val="009535F6"/>
    <w:rsid w:val="009545C5"/>
    <w:rsid w:val="009609A9"/>
    <w:rsid w:val="0096199C"/>
    <w:rsid w:val="00967FDD"/>
    <w:rsid w:val="00981170"/>
    <w:rsid w:val="009841A0"/>
    <w:rsid w:val="009908B9"/>
    <w:rsid w:val="009937E0"/>
    <w:rsid w:val="00994E3E"/>
    <w:rsid w:val="0099621F"/>
    <w:rsid w:val="009967CF"/>
    <w:rsid w:val="009A34E0"/>
    <w:rsid w:val="009A55A6"/>
    <w:rsid w:val="009B2174"/>
    <w:rsid w:val="009C43A9"/>
    <w:rsid w:val="009D10A3"/>
    <w:rsid w:val="009D20B7"/>
    <w:rsid w:val="009D4C04"/>
    <w:rsid w:val="009E263C"/>
    <w:rsid w:val="009E2C44"/>
    <w:rsid w:val="009E3E6D"/>
    <w:rsid w:val="009E5DF1"/>
    <w:rsid w:val="009E7458"/>
    <w:rsid w:val="009E7583"/>
    <w:rsid w:val="009F2C57"/>
    <w:rsid w:val="009F3399"/>
    <w:rsid w:val="00A00D3F"/>
    <w:rsid w:val="00A02B3F"/>
    <w:rsid w:val="00A038D6"/>
    <w:rsid w:val="00A07141"/>
    <w:rsid w:val="00A11EA0"/>
    <w:rsid w:val="00A166DE"/>
    <w:rsid w:val="00A21E4D"/>
    <w:rsid w:val="00A25C4C"/>
    <w:rsid w:val="00A31570"/>
    <w:rsid w:val="00A337F2"/>
    <w:rsid w:val="00A34C51"/>
    <w:rsid w:val="00A34CEF"/>
    <w:rsid w:val="00A36716"/>
    <w:rsid w:val="00A42184"/>
    <w:rsid w:val="00A4660D"/>
    <w:rsid w:val="00A47D84"/>
    <w:rsid w:val="00A56097"/>
    <w:rsid w:val="00A56192"/>
    <w:rsid w:val="00A706B0"/>
    <w:rsid w:val="00A8508C"/>
    <w:rsid w:val="00AA1719"/>
    <w:rsid w:val="00AA32E5"/>
    <w:rsid w:val="00AB6C83"/>
    <w:rsid w:val="00AC1996"/>
    <w:rsid w:val="00AD48CB"/>
    <w:rsid w:val="00AD5065"/>
    <w:rsid w:val="00AE0C1C"/>
    <w:rsid w:val="00AE0D62"/>
    <w:rsid w:val="00AE764F"/>
    <w:rsid w:val="00AF4EEC"/>
    <w:rsid w:val="00AF5A7F"/>
    <w:rsid w:val="00AF5FD8"/>
    <w:rsid w:val="00AF6AD3"/>
    <w:rsid w:val="00B039B7"/>
    <w:rsid w:val="00B0669C"/>
    <w:rsid w:val="00B132D5"/>
    <w:rsid w:val="00B172C5"/>
    <w:rsid w:val="00B34E06"/>
    <w:rsid w:val="00B46EC6"/>
    <w:rsid w:val="00B534FE"/>
    <w:rsid w:val="00B539B2"/>
    <w:rsid w:val="00B572CF"/>
    <w:rsid w:val="00B61E17"/>
    <w:rsid w:val="00B63A24"/>
    <w:rsid w:val="00B71B74"/>
    <w:rsid w:val="00B76056"/>
    <w:rsid w:val="00B842FE"/>
    <w:rsid w:val="00B8633F"/>
    <w:rsid w:val="00B868F6"/>
    <w:rsid w:val="00B90260"/>
    <w:rsid w:val="00B930A5"/>
    <w:rsid w:val="00B94163"/>
    <w:rsid w:val="00B96B8D"/>
    <w:rsid w:val="00BB006B"/>
    <w:rsid w:val="00BB4279"/>
    <w:rsid w:val="00BB486F"/>
    <w:rsid w:val="00BC0BF3"/>
    <w:rsid w:val="00BC0C48"/>
    <w:rsid w:val="00BC239B"/>
    <w:rsid w:val="00BC4341"/>
    <w:rsid w:val="00BC5831"/>
    <w:rsid w:val="00BD193B"/>
    <w:rsid w:val="00BD2F75"/>
    <w:rsid w:val="00BD5C9A"/>
    <w:rsid w:val="00BE08A8"/>
    <w:rsid w:val="00BE2B77"/>
    <w:rsid w:val="00BE7FF9"/>
    <w:rsid w:val="00BF3CAC"/>
    <w:rsid w:val="00C03DBA"/>
    <w:rsid w:val="00C044D8"/>
    <w:rsid w:val="00C04F1A"/>
    <w:rsid w:val="00C156FA"/>
    <w:rsid w:val="00C23F0A"/>
    <w:rsid w:val="00C25247"/>
    <w:rsid w:val="00C25F2A"/>
    <w:rsid w:val="00C27483"/>
    <w:rsid w:val="00C33353"/>
    <w:rsid w:val="00C406FE"/>
    <w:rsid w:val="00C40939"/>
    <w:rsid w:val="00C41CCD"/>
    <w:rsid w:val="00C54BF0"/>
    <w:rsid w:val="00C61124"/>
    <w:rsid w:val="00C622BD"/>
    <w:rsid w:val="00C72194"/>
    <w:rsid w:val="00C72729"/>
    <w:rsid w:val="00C75AC9"/>
    <w:rsid w:val="00C7635F"/>
    <w:rsid w:val="00C773A7"/>
    <w:rsid w:val="00C81A25"/>
    <w:rsid w:val="00C828A6"/>
    <w:rsid w:val="00C92AD0"/>
    <w:rsid w:val="00C93139"/>
    <w:rsid w:val="00CA0B5E"/>
    <w:rsid w:val="00CA12B4"/>
    <w:rsid w:val="00CB274B"/>
    <w:rsid w:val="00CB3570"/>
    <w:rsid w:val="00CB4BA8"/>
    <w:rsid w:val="00CB5A88"/>
    <w:rsid w:val="00CC6252"/>
    <w:rsid w:val="00CC68C9"/>
    <w:rsid w:val="00CC69C4"/>
    <w:rsid w:val="00CD0F7A"/>
    <w:rsid w:val="00CD1A05"/>
    <w:rsid w:val="00CD426D"/>
    <w:rsid w:val="00CD778C"/>
    <w:rsid w:val="00CE2A86"/>
    <w:rsid w:val="00CE5CEF"/>
    <w:rsid w:val="00CE73DA"/>
    <w:rsid w:val="00CF0C1B"/>
    <w:rsid w:val="00CF39D5"/>
    <w:rsid w:val="00CF7EE8"/>
    <w:rsid w:val="00D013B2"/>
    <w:rsid w:val="00D03D72"/>
    <w:rsid w:val="00D043D4"/>
    <w:rsid w:val="00D047DA"/>
    <w:rsid w:val="00D0571A"/>
    <w:rsid w:val="00D0617A"/>
    <w:rsid w:val="00D06210"/>
    <w:rsid w:val="00D238A7"/>
    <w:rsid w:val="00D26675"/>
    <w:rsid w:val="00D33174"/>
    <w:rsid w:val="00D337EA"/>
    <w:rsid w:val="00D33A1C"/>
    <w:rsid w:val="00D3743F"/>
    <w:rsid w:val="00D4282D"/>
    <w:rsid w:val="00D4423F"/>
    <w:rsid w:val="00D50F61"/>
    <w:rsid w:val="00D51987"/>
    <w:rsid w:val="00D51DF0"/>
    <w:rsid w:val="00D53050"/>
    <w:rsid w:val="00D55A71"/>
    <w:rsid w:val="00D645A5"/>
    <w:rsid w:val="00D667C2"/>
    <w:rsid w:val="00D76428"/>
    <w:rsid w:val="00D90296"/>
    <w:rsid w:val="00D93AC4"/>
    <w:rsid w:val="00D96F36"/>
    <w:rsid w:val="00DA75D1"/>
    <w:rsid w:val="00DB17B5"/>
    <w:rsid w:val="00DB6124"/>
    <w:rsid w:val="00DC28D2"/>
    <w:rsid w:val="00DD258F"/>
    <w:rsid w:val="00DD6660"/>
    <w:rsid w:val="00DE0ED2"/>
    <w:rsid w:val="00DE3AFA"/>
    <w:rsid w:val="00DE51B0"/>
    <w:rsid w:val="00DE5D42"/>
    <w:rsid w:val="00DE7234"/>
    <w:rsid w:val="00E05172"/>
    <w:rsid w:val="00E11D12"/>
    <w:rsid w:val="00E160D4"/>
    <w:rsid w:val="00E178A2"/>
    <w:rsid w:val="00E20572"/>
    <w:rsid w:val="00E231E9"/>
    <w:rsid w:val="00E23296"/>
    <w:rsid w:val="00E248F6"/>
    <w:rsid w:val="00E30680"/>
    <w:rsid w:val="00E43F79"/>
    <w:rsid w:val="00E506CB"/>
    <w:rsid w:val="00E52B3E"/>
    <w:rsid w:val="00E52D57"/>
    <w:rsid w:val="00E630F3"/>
    <w:rsid w:val="00E674B9"/>
    <w:rsid w:val="00E74C84"/>
    <w:rsid w:val="00E75D8A"/>
    <w:rsid w:val="00E76898"/>
    <w:rsid w:val="00E7778A"/>
    <w:rsid w:val="00E779F9"/>
    <w:rsid w:val="00E87188"/>
    <w:rsid w:val="00E92ACD"/>
    <w:rsid w:val="00E97EAF"/>
    <w:rsid w:val="00EA12DB"/>
    <w:rsid w:val="00EA3263"/>
    <w:rsid w:val="00EA6CE8"/>
    <w:rsid w:val="00EB4795"/>
    <w:rsid w:val="00EB48A4"/>
    <w:rsid w:val="00EB6B16"/>
    <w:rsid w:val="00EB738A"/>
    <w:rsid w:val="00EC2457"/>
    <w:rsid w:val="00EC262B"/>
    <w:rsid w:val="00EC3BB1"/>
    <w:rsid w:val="00ED26A5"/>
    <w:rsid w:val="00ED3F6D"/>
    <w:rsid w:val="00ED748E"/>
    <w:rsid w:val="00EE567D"/>
    <w:rsid w:val="00EE6857"/>
    <w:rsid w:val="00EF5FBD"/>
    <w:rsid w:val="00F07911"/>
    <w:rsid w:val="00F10463"/>
    <w:rsid w:val="00F16EA3"/>
    <w:rsid w:val="00F204BA"/>
    <w:rsid w:val="00F27135"/>
    <w:rsid w:val="00F31EB3"/>
    <w:rsid w:val="00F3696C"/>
    <w:rsid w:val="00F3778B"/>
    <w:rsid w:val="00F428EA"/>
    <w:rsid w:val="00F43D79"/>
    <w:rsid w:val="00F51E9B"/>
    <w:rsid w:val="00F52415"/>
    <w:rsid w:val="00F602F8"/>
    <w:rsid w:val="00F608E9"/>
    <w:rsid w:val="00F614BE"/>
    <w:rsid w:val="00F62390"/>
    <w:rsid w:val="00F6459F"/>
    <w:rsid w:val="00F66C2D"/>
    <w:rsid w:val="00F703EE"/>
    <w:rsid w:val="00F7120E"/>
    <w:rsid w:val="00F71F37"/>
    <w:rsid w:val="00F72605"/>
    <w:rsid w:val="00F72876"/>
    <w:rsid w:val="00F85CCB"/>
    <w:rsid w:val="00F92B77"/>
    <w:rsid w:val="00F949C1"/>
    <w:rsid w:val="00FB0CC0"/>
    <w:rsid w:val="00FB4F2F"/>
    <w:rsid w:val="00FB7B36"/>
    <w:rsid w:val="00FC563F"/>
    <w:rsid w:val="00FC6DD1"/>
    <w:rsid w:val="00FD064C"/>
    <w:rsid w:val="00FD0CF5"/>
    <w:rsid w:val="00FD5609"/>
    <w:rsid w:val="00FE128A"/>
    <w:rsid w:val="00FE224A"/>
    <w:rsid w:val="00FE257E"/>
    <w:rsid w:val="00FF2246"/>
    <w:rsid w:val="00FF7CF4"/>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1"/>
    <o:shapelayout v:ext="edit">
      <o:idmap v:ext="edit" data="1"/>
    </o:shapelayout>
  </w:shapeDefaults>
  <w:decimalSymbol w:val=","/>
  <w:listSeparator w:val=";"/>
  <w14:docId w14:val="2EC7ED4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7C24"/>
    <w:pPr>
      <w:spacing w:after="0" w:line="240" w:lineRule="auto"/>
    </w:pPr>
    <w:rPr>
      <w:rFonts w:ascii="Times New Roman" w:hAnsi="Times New Roman" w:cs="Times New Roman"/>
      <w:sz w:val="24"/>
      <w:szCs w:val="24"/>
      <w:lang w:val="en-GB"/>
    </w:rPr>
  </w:style>
  <w:style w:type="paragraph" w:styleId="Ttulo1">
    <w:name w:val="heading 1"/>
    <w:aliases w:val="H1"/>
    <w:basedOn w:val="Normal"/>
    <w:next w:val="Normal"/>
    <w:link w:val="Ttulo1Car"/>
    <w:autoRedefine/>
    <w:uiPriority w:val="1"/>
    <w:qFormat/>
    <w:rsid w:val="004872D4"/>
    <w:pPr>
      <w:pageBreakBefore/>
      <w:numPr>
        <w:numId w:val="2"/>
      </w:numPr>
      <w:spacing w:after="480" w:line="350" w:lineRule="exact"/>
      <w:jc w:val="both"/>
      <w:outlineLvl w:val="0"/>
    </w:pPr>
    <w:rPr>
      <w:rFonts w:eastAsia="Times New Roman" w:cs="Arial"/>
      <w:b/>
      <w:color w:val="0042C7" w:themeColor="text2" w:themeTint="BF"/>
      <w:sz w:val="28"/>
      <w:szCs w:val="20"/>
      <w:lang w:eastAsia="de-DE"/>
    </w:rPr>
  </w:style>
  <w:style w:type="paragraph" w:styleId="Ttulo2">
    <w:name w:val="heading 2"/>
    <w:aliases w:val="H2"/>
    <w:basedOn w:val="Normal"/>
    <w:next w:val="Normal"/>
    <w:link w:val="Ttulo2Car"/>
    <w:autoRedefine/>
    <w:uiPriority w:val="1"/>
    <w:qFormat/>
    <w:rsid w:val="00755D4C"/>
    <w:pPr>
      <w:numPr>
        <w:ilvl w:val="1"/>
        <w:numId w:val="2"/>
      </w:numPr>
      <w:spacing w:after="120" w:line="350" w:lineRule="exact"/>
      <w:jc w:val="both"/>
      <w:outlineLvl w:val="1"/>
    </w:pPr>
    <w:rPr>
      <w:rFonts w:asciiTheme="minorBidi" w:eastAsia="Times New Roman" w:hAnsiTheme="minorBidi"/>
      <w:b/>
      <w:lang w:eastAsia="de-DE"/>
    </w:rPr>
  </w:style>
  <w:style w:type="paragraph" w:styleId="Ttulo3">
    <w:name w:val="heading 3"/>
    <w:aliases w:val="H3"/>
    <w:basedOn w:val="Normal"/>
    <w:next w:val="Normal"/>
    <w:link w:val="Ttulo3Car"/>
    <w:uiPriority w:val="1"/>
    <w:qFormat/>
    <w:rsid w:val="004238B5"/>
    <w:pPr>
      <w:numPr>
        <w:ilvl w:val="2"/>
        <w:numId w:val="2"/>
      </w:numPr>
      <w:spacing w:after="120"/>
      <w:jc w:val="both"/>
      <w:outlineLvl w:val="2"/>
    </w:pPr>
    <w:rPr>
      <w:rFonts w:eastAsia="Times New Roman"/>
      <w:szCs w:val="20"/>
      <w:lang w:val="de-DE" w:eastAsia="de-DE"/>
    </w:rPr>
  </w:style>
  <w:style w:type="paragraph" w:styleId="Ttulo4">
    <w:name w:val="heading 4"/>
    <w:aliases w:val="H4"/>
    <w:basedOn w:val="Normal"/>
    <w:next w:val="Normal"/>
    <w:link w:val="Ttulo4Car"/>
    <w:uiPriority w:val="1"/>
    <w:qFormat/>
    <w:rsid w:val="007E783C"/>
    <w:pPr>
      <w:numPr>
        <w:ilvl w:val="3"/>
        <w:numId w:val="2"/>
      </w:numPr>
      <w:spacing w:after="120"/>
      <w:jc w:val="both"/>
      <w:outlineLvl w:val="3"/>
    </w:pPr>
    <w:rPr>
      <w:rFonts w:eastAsia="Times New Roman"/>
      <w:szCs w:val="20"/>
      <w:lang w:val="de-DE" w:eastAsia="de-DE"/>
    </w:rPr>
  </w:style>
  <w:style w:type="paragraph" w:styleId="Ttulo5">
    <w:name w:val="heading 5"/>
    <w:basedOn w:val="Ttulo4"/>
    <w:next w:val="Normal"/>
    <w:link w:val="Ttulo5Car"/>
    <w:semiHidden/>
    <w:rsid w:val="00E43F79"/>
    <w:pPr>
      <w:numPr>
        <w:ilvl w:val="0"/>
        <w:numId w:val="0"/>
      </w:numPr>
      <w:outlineLvl w:val="4"/>
    </w:pPr>
  </w:style>
  <w:style w:type="paragraph" w:styleId="Ttulo6">
    <w:name w:val="heading 6"/>
    <w:basedOn w:val="Ttulo5"/>
    <w:next w:val="Normal"/>
    <w:link w:val="Ttulo6Car"/>
    <w:semiHidden/>
    <w:rsid w:val="00E43F79"/>
    <w:pPr>
      <w:numPr>
        <w:ilvl w:val="5"/>
        <w:numId w:val="3"/>
      </w:numPr>
      <w:outlineLvl w:val="5"/>
    </w:pPr>
  </w:style>
  <w:style w:type="paragraph" w:styleId="Ttulo7">
    <w:name w:val="heading 7"/>
    <w:basedOn w:val="Ttulo4"/>
    <w:next w:val="Normal"/>
    <w:link w:val="Ttulo7Car"/>
    <w:semiHidden/>
    <w:rsid w:val="00E43F79"/>
    <w:pPr>
      <w:numPr>
        <w:ilvl w:val="0"/>
        <w:numId w:val="0"/>
      </w:numPr>
      <w:outlineLvl w:val="6"/>
    </w:pPr>
  </w:style>
  <w:style w:type="paragraph" w:styleId="Ttulo8">
    <w:name w:val="heading 8"/>
    <w:basedOn w:val="Ttulo4"/>
    <w:next w:val="Normal"/>
    <w:link w:val="Ttulo8Car"/>
    <w:semiHidden/>
    <w:rsid w:val="00E43F79"/>
    <w:pPr>
      <w:numPr>
        <w:ilvl w:val="0"/>
        <w:numId w:val="0"/>
      </w:numPr>
      <w:outlineLvl w:val="7"/>
    </w:pPr>
  </w:style>
  <w:style w:type="paragraph" w:styleId="Ttulo9">
    <w:name w:val="heading 9"/>
    <w:basedOn w:val="Ttulo4"/>
    <w:next w:val="Normal"/>
    <w:link w:val="Ttulo9Car"/>
    <w:semiHidden/>
    <w:rsid w:val="00E43F79"/>
    <w:pPr>
      <w:numPr>
        <w:ilvl w:val="0"/>
        <w:numId w:val="0"/>
      </w:numPr>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70E9B"/>
    <w:pPr>
      <w:tabs>
        <w:tab w:val="center" w:pos="4703"/>
        <w:tab w:val="right" w:pos="9406"/>
      </w:tabs>
    </w:pPr>
  </w:style>
  <w:style w:type="character" w:customStyle="1" w:styleId="EncabezadoCar">
    <w:name w:val="Encabezado Car"/>
    <w:basedOn w:val="Fuentedeprrafopredeter"/>
    <w:link w:val="Encabezado"/>
    <w:uiPriority w:val="99"/>
    <w:rsid w:val="00370E9B"/>
  </w:style>
  <w:style w:type="paragraph" w:styleId="Piedepgina">
    <w:name w:val="footer"/>
    <w:basedOn w:val="Normal"/>
    <w:link w:val="PiedepginaCar"/>
    <w:uiPriority w:val="99"/>
    <w:unhideWhenUsed/>
    <w:rsid w:val="00370E9B"/>
    <w:pPr>
      <w:tabs>
        <w:tab w:val="center" w:pos="4703"/>
        <w:tab w:val="right" w:pos="9406"/>
      </w:tabs>
    </w:pPr>
  </w:style>
  <w:style w:type="character" w:customStyle="1" w:styleId="PiedepginaCar">
    <w:name w:val="Pie de página Car"/>
    <w:basedOn w:val="Fuentedeprrafopredeter"/>
    <w:link w:val="Piedepgina"/>
    <w:uiPriority w:val="99"/>
    <w:rsid w:val="00370E9B"/>
  </w:style>
  <w:style w:type="paragraph" w:styleId="Sinespaciado">
    <w:name w:val="No Spacing"/>
    <w:link w:val="SinespaciadoCar"/>
    <w:uiPriority w:val="1"/>
    <w:qFormat/>
    <w:rsid w:val="00791E4A"/>
    <w:pPr>
      <w:spacing w:after="0" w:line="240" w:lineRule="auto"/>
    </w:pPr>
    <w:rPr>
      <w:rFonts w:ascii="Arial" w:eastAsiaTheme="minorEastAsia" w:hAnsi="Arial"/>
      <w:lang w:eastAsia="ja-JP"/>
    </w:rPr>
  </w:style>
  <w:style w:type="character" w:customStyle="1" w:styleId="SinespaciadoCar">
    <w:name w:val="Sin espaciado Car"/>
    <w:basedOn w:val="Fuentedeprrafopredeter"/>
    <w:link w:val="Sinespaciado"/>
    <w:uiPriority w:val="1"/>
    <w:rsid w:val="00791E4A"/>
    <w:rPr>
      <w:rFonts w:ascii="Arial" w:eastAsiaTheme="minorEastAsia" w:hAnsi="Arial"/>
      <w:lang w:eastAsia="ja-JP"/>
    </w:rPr>
  </w:style>
  <w:style w:type="paragraph" w:styleId="Textodeglobo">
    <w:name w:val="Balloon Text"/>
    <w:basedOn w:val="Normal"/>
    <w:link w:val="TextodegloboCar"/>
    <w:uiPriority w:val="99"/>
    <w:semiHidden/>
    <w:unhideWhenUsed/>
    <w:rsid w:val="000B1F1E"/>
    <w:rPr>
      <w:rFonts w:ascii="Tahoma" w:hAnsi="Tahoma" w:cs="Tahoma"/>
      <w:sz w:val="16"/>
      <w:szCs w:val="16"/>
    </w:rPr>
  </w:style>
  <w:style w:type="character" w:customStyle="1" w:styleId="TextodegloboCar">
    <w:name w:val="Texto de globo Car"/>
    <w:basedOn w:val="Fuentedeprrafopredeter"/>
    <w:link w:val="Textodeglobo"/>
    <w:uiPriority w:val="99"/>
    <w:semiHidden/>
    <w:rsid w:val="000B1F1E"/>
    <w:rPr>
      <w:rFonts w:ascii="Tahoma" w:hAnsi="Tahoma" w:cs="Tahoma"/>
      <w:sz w:val="16"/>
      <w:szCs w:val="16"/>
    </w:rPr>
  </w:style>
  <w:style w:type="character" w:styleId="Textodelmarcadordeposicin">
    <w:name w:val="Placeholder Text"/>
    <w:basedOn w:val="Fuentedeprrafopredeter"/>
    <w:uiPriority w:val="99"/>
    <w:semiHidden/>
    <w:rsid w:val="006307B9"/>
    <w:rPr>
      <w:color w:val="808080"/>
    </w:rPr>
  </w:style>
  <w:style w:type="table" w:styleId="Tablaconcuadrcula8">
    <w:name w:val="Table Grid 8"/>
    <w:basedOn w:val="Tablanormal"/>
    <w:rsid w:val="00392C1A"/>
    <w:pPr>
      <w:spacing w:after="120" w:line="240" w:lineRule="auto"/>
      <w:jc w:val="both"/>
    </w:pPr>
    <w:rPr>
      <w:rFonts w:ascii="Times New Roman" w:eastAsia="Times New Roman" w:hAnsi="Times New Roman" w:cs="Times New Roman"/>
      <w:sz w:val="20"/>
      <w:szCs w:val="20"/>
      <w:lang w:val="de-DE" w:eastAsia="de-DE"/>
    </w:rPr>
    <w:tblPr>
      <w:tblBorders>
        <w:top w:val="single" w:sz="12" w:space="0" w:color="0042C7" w:themeColor="text2" w:themeTint="BF"/>
        <w:left w:val="single" w:sz="12" w:space="0" w:color="0042C7" w:themeColor="text2" w:themeTint="BF"/>
        <w:bottom w:val="single" w:sz="12" w:space="0" w:color="0042C7" w:themeColor="text2" w:themeTint="BF"/>
        <w:right w:val="single" w:sz="12" w:space="0" w:color="0042C7" w:themeColor="text2" w:themeTint="BF"/>
        <w:insideH w:val="single" w:sz="12" w:space="0" w:color="0042C7" w:themeColor="text2" w:themeTint="BF"/>
        <w:insideV w:val="single" w:sz="12" w:space="0" w:color="0042C7" w:themeColor="text2" w:themeTint="BF"/>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Nmerodepgina">
    <w:name w:val="page number"/>
    <w:basedOn w:val="Fuentedeprrafopredeter"/>
    <w:semiHidden/>
    <w:rsid w:val="00806642"/>
  </w:style>
  <w:style w:type="paragraph" w:customStyle="1" w:styleId="StandardmitAbstandnach">
    <w:name w:val="Standard mit Abstand nach"/>
    <w:basedOn w:val="Normal"/>
    <w:qFormat/>
    <w:rsid w:val="007E783C"/>
    <w:pPr>
      <w:spacing w:after="120"/>
      <w:jc w:val="both"/>
    </w:pPr>
    <w:rPr>
      <w:rFonts w:eastAsia="Times New Roman"/>
      <w:szCs w:val="20"/>
      <w:lang w:val="de-DE" w:eastAsia="de-DE"/>
    </w:rPr>
  </w:style>
  <w:style w:type="character" w:customStyle="1" w:styleId="Ttulo1Car">
    <w:name w:val="Título 1 Car"/>
    <w:aliases w:val="H1 Car"/>
    <w:basedOn w:val="Fuentedeprrafopredeter"/>
    <w:link w:val="Ttulo1"/>
    <w:uiPriority w:val="1"/>
    <w:rsid w:val="004872D4"/>
    <w:rPr>
      <w:rFonts w:ascii="Times New Roman" w:eastAsia="Times New Roman" w:hAnsi="Times New Roman" w:cs="Arial"/>
      <w:b/>
      <w:color w:val="0042C7" w:themeColor="text2" w:themeTint="BF"/>
      <w:sz w:val="28"/>
      <w:szCs w:val="20"/>
      <w:lang w:val="en-GB" w:eastAsia="de-DE"/>
    </w:rPr>
  </w:style>
  <w:style w:type="character" w:customStyle="1" w:styleId="Ttulo2Car">
    <w:name w:val="Título 2 Car"/>
    <w:aliases w:val="H2 Car"/>
    <w:basedOn w:val="Fuentedeprrafopredeter"/>
    <w:link w:val="Ttulo2"/>
    <w:uiPriority w:val="1"/>
    <w:rsid w:val="00755D4C"/>
    <w:rPr>
      <w:rFonts w:asciiTheme="minorBidi" w:eastAsia="Times New Roman" w:hAnsiTheme="minorBidi" w:cs="Times New Roman"/>
      <w:b/>
      <w:sz w:val="24"/>
      <w:szCs w:val="24"/>
      <w:lang w:val="en-GB" w:eastAsia="de-DE"/>
    </w:rPr>
  </w:style>
  <w:style w:type="character" w:customStyle="1" w:styleId="Ttulo3Car">
    <w:name w:val="Título 3 Car"/>
    <w:aliases w:val="H3 Car"/>
    <w:basedOn w:val="Fuentedeprrafopredeter"/>
    <w:link w:val="Ttulo3"/>
    <w:uiPriority w:val="1"/>
    <w:rsid w:val="004238B5"/>
    <w:rPr>
      <w:rFonts w:ascii="Times New Roman" w:eastAsia="Times New Roman" w:hAnsi="Times New Roman" w:cs="Times New Roman"/>
      <w:sz w:val="24"/>
      <w:szCs w:val="20"/>
      <w:lang w:val="de-DE" w:eastAsia="de-DE"/>
    </w:rPr>
  </w:style>
  <w:style w:type="character" w:customStyle="1" w:styleId="Ttulo4Car">
    <w:name w:val="Título 4 Car"/>
    <w:aliases w:val="H4 Car"/>
    <w:basedOn w:val="Fuentedeprrafopredeter"/>
    <w:link w:val="Ttulo4"/>
    <w:uiPriority w:val="1"/>
    <w:rsid w:val="007E783C"/>
    <w:rPr>
      <w:rFonts w:ascii="Times New Roman" w:eastAsia="Times New Roman" w:hAnsi="Times New Roman" w:cs="Times New Roman"/>
      <w:sz w:val="24"/>
      <w:szCs w:val="20"/>
      <w:lang w:val="de-DE" w:eastAsia="de-DE"/>
    </w:rPr>
  </w:style>
  <w:style w:type="character" w:customStyle="1" w:styleId="Ttulo5Car">
    <w:name w:val="Título 5 Car"/>
    <w:basedOn w:val="Fuentedeprrafopredeter"/>
    <w:link w:val="Ttulo5"/>
    <w:semiHidden/>
    <w:rsid w:val="00E43F79"/>
    <w:rPr>
      <w:rFonts w:ascii="Arial" w:eastAsia="Times New Roman" w:hAnsi="Arial" w:cs="Times New Roman"/>
      <w:szCs w:val="20"/>
      <w:lang w:val="de-DE" w:eastAsia="de-DE"/>
    </w:rPr>
  </w:style>
  <w:style w:type="character" w:customStyle="1" w:styleId="Ttulo6Car">
    <w:name w:val="Título 6 Car"/>
    <w:basedOn w:val="Fuentedeprrafopredeter"/>
    <w:link w:val="Ttulo6"/>
    <w:semiHidden/>
    <w:rsid w:val="00E43F79"/>
    <w:rPr>
      <w:rFonts w:ascii="Times New Roman" w:eastAsia="Times New Roman" w:hAnsi="Times New Roman" w:cs="Times New Roman"/>
      <w:sz w:val="24"/>
      <w:szCs w:val="20"/>
      <w:lang w:val="de-DE" w:eastAsia="de-DE"/>
    </w:rPr>
  </w:style>
  <w:style w:type="character" w:customStyle="1" w:styleId="Ttulo7Car">
    <w:name w:val="Título 7 Car"/>
    <w:basedOn w:val="Fuentedeprrafopredeter"/>
    <w:link w:val="Ttulo7"/>
    <w:semiHidden/>
    <w:rsid w:val="00E43F79"/>
    <w:rPr>
      <w:rFonts w:ascii="Arial" w:eastAsia="Times New Roman" w:hAnsi="Arial" w:cs="Times New Roman"/>
      <w:szCs w:val="20"/>
      <w:lang w:val="de-DE" w:eastAsia="de-DE"/>
    </w:rPr>
  </w:style>
  <w:style w:type="character" w:customStyle="1" w:styleId="Ttulo8Car">
    <w:name w:val="Título 8 Car"/>
    <w:basedOn w:val="Fuentedeprrafopredeter"/>
    <w:link w:val="Ttulo8"/>
    <w:semiHidden/>
    <w:rsid w:val="00E43F79"/>
    <w:rPr>
      <w:rFonts w:ascii="Arial" w:eastAsia="Times New Roman" w:hAnsi="Arial" w:cs="Times New Roman"/>
      <w:szCs w:val="20"/>
      <w:lang w:val="de-DE" w:eastAsia="de-DE"/>
    </w:rPr>
  </w:style>
  <w:style w:type="character" w:customStyle="1" w:styleId="Ttulo9Car">
    <w:name w:val="Título 9 Car"/>
    <w:basedOn w:val="Fuentedeprrafopredeter"/>
    <w:link w:val="Ttulo9"/>
    <w:semiHidden/>
    <w:rsid w:val="00E43F79"/>
    <w:rPr>
      <w:rFonts w:ascii="Arial" w:eastAsia="Times New Roman" w:hAnsi="Arial" w:cs="Times New Roman"/>
      <w:szCs w:val="20"/>
      <w:lang w:val="de-DE" w:eastAsia="de-DE"/>
    </w:rPr>
  </w:style>
  <w:style w:type="table" w:styleId="Tablaconcuadrcula">
    <w:name w:val="Table Grid"/>
    <w:basedOn w:val="Tablanormal"/>
    <w:uiPriority w:val="39"/>
    <w:rsid w:val="00E43F79"/>
    <w:pPr>
      <w:spacing w:after="0" w:line="240" w:lineRule="exact"/>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adeilustraciones">
    <w:name w:val="table of figures"/>
    <w:basedOn w:val="Normal"/>
    <w:next w:val="Normal"/>
    <w:uiPriority w:val="99"/>
    <w:rsid w:val="00E43F79"/>
    <w:pPr>
      <w:ind w:left="440" w:hanging="440"/>
    </w:pPr>
    <w:rPr>
      <w:rFonts w:eastAsia="Times New Roman" w:cstheme="minorHAnsi"/>
      <w:b/>
      <w:bCs/>
      <w:sz w:val="20"/>
      <w:szCs w:val="20"/>
      <w:lang w:val="de-DE" w:eastAsia="de-DE"/>
    </w:rPr>
  </w:style>
  <w:style w:type="character" w:styleId="Hipervnculo">
    <w:name w:val="Hyperlink"/>
    <w:basedOn w:val="Fuentedeprrafopredeter"/>
    <w:uiPriority w:val="99"/>
    <w:unhideWhenUsed/>
    <w:rsid w:val="00E43F79"/>
    <w:rPr>
      <w:color w:val="FFC000" w:themeColor="hyperlink"/>
      <w:u w:val="single"/>
    </w:rPr>
  </w:style>
  <w:style w:type="paragraph" w:styleId="TDC1">
    <w:name w:val="toc 1"/>
    <w:basedOn w:val="Normal"/>
    <w:next w:val="Normal"/>
    <w:autoRedefine/>
    <w:uiPriority w:val="39"/>
    <w:qFormat/>
    <w:rsid w:val="00B71B74"/>
    <w:pPr>
      <w:tabs>
        <w:tab w:val="left" w:pos="442"/>
        <w:tab w:val="right" w:pos="9214"/>
      </w:tabs>
      <w:spacing w:before="240"/>
      <w:jc w:val="both"/>
    </w:pPr>
    <w:rPr>
      <w:rFonts w:eastAsia="Times New Roman"/>
      <w:szCs w:val="20"/>
      <w:lang w:val="de-DE" w:eastAsia="de-DE"/>
    </w:rPr>
  </w:style>
  <w:style w:type="paragraph" w:styleId="TDC2">
    <w:name w:val="toc 2"/>
    <w:basedOn w:val="Normal"/>
    <w:next w:val="Normal"/>
    <w:autoRedefine/>
    <w:uiPriority w:val="39"/>
    <w:qFormat/>
    <w:rsid w:val="00B71B74"/>
    <w:pPr>
      <w:tabs>
        <w:tab w:val="left" w:pos="660"/>
        <w:tab w:val="right" w:leader="dot" w:pos="9214"/>
      </w:tabs>
      <w:jc w:val="both"/>
    </w:pPr>
    <w:rPr>
      <w:rFonts w:eastAsia="Times New Roman"/>
      <w:noProof/>
      <w:szCs w:val="20"/>
      <w:lang w:val="de-DE" w:eastAsia="de-DE"/>
    </w:rPr>
  </w:style>
  <w:style w:type="numbering" w:customStyle="1" w:styleId="FutureIDHeadings">
    <w:name w:val="FutureID Headings"/>
    <w:uiPriority w:val="99"/>
    <w:rsid w:val="00815A5C"/>
    <w:pPr>
      <w:numPr>
        <w:numId w:val="1"/>
      </w:numPr>
    </w:pPr>
  </w:style>
  <w:style w:type="paragraph" w:styleId="Prrafodelista">
    <w:name w:val="List Paragraph"/>
    <w:basedOn w:val="Normal"/>
    <w:uiPriority w:val="34"/>
    <w:qFormat/>
    <w:rsid w:val="007E783C"/>
    <w:pPr>
      <w:ind w:left="720"/>
      <w:contextualSpacing/>
    </w:pPr>
  </w:style>
  <w:style w:type="paragraph" w:styleId="TDC3">
    <w:name w:val="toc 3"/>
    <w:basedOn w:val="Normal"/>
    <w:next w:val="Normal"/>
    <w:autoRedefine/>
    <w:uiPriority w:val="39"/>
    <w:unhideWhenUsed/>
    <w:qFormat/>
    <w:rsid w:val="00755D4C"/>
    <w:pPr>
      <w:tabs>
        <w:tab w:val="left" w:pos="896"/>
        <w:tab w:val="right" w:leader="dot" w:pos="9214"/>
      </w:tabs>
    </w:pPr>
    <w:rPr>
      <w:rFonts w:asciiTheme="minorBidi" w:hAnsiTheme="minorBidi"/>
      <w:noProof/>
    </w:rPr>
  </w:style>
  <w:style w:type="paragraph" w:styleId="TtuloTDC">
    <w:name w:val="TOC Heading"/>
    <w:basedOn w:val="Ttulo1"/>
    <w:next w:val="Normal"/>
    <w:uiPriority w:val="39"/>
    <w:unhideWhenUsed/>
    <w:qFormat/>
    <w:rsid w:val="004D0209"/>
    <w:pPr>
      <w:keepNext/>
      <w:keepLines/>
      <w:pageBreakBefore w:val="0"/>
      <w:numPr>
        <w:numId w:val="0"/>
      </w:numPr>
      <w:spacing w:before="480" w:after="0" w:line="276" w:lineRule="auto"/>
      <w:jc w:val="left"/>
      <w:outlineLvl w:val="9"/>
    </w:pPr>
    <w:rPr>
      <w:rFonts w:asciiTheme="majorHAnsi" w:eastAsiaTheme="majorEastAsia" w:hAnsiTheme="majorHAnsi" w:cstheme="majorBidi"/>
      <w:b w:val="0"/>
      <w:bCs/>
      <w:szCs w:val="28"/>
      <w:lang w:val="en-US" w:eastAsia="ja-JP"/>
    </w:rPr>
  </w:style>
  <w:style w:type="paragraph" w:styleId="Ttulo">
    <w:name w:val="Title"/>
    <w:basedOn w:val="Normal"/>
    <w:next w:val="Normal"/>
    <w:link w:val="TtuloCar"/>
    <w:uiPriority w:val="10"/>
    <w:qFormat/>
    <w:rsid w:val="00791E4A"/>
    <w:pPr>
      <w:pBdr>
        <w:bottom w:val="single" w:sz="8" w:space="4" w:color="0045D6" w:themeColor="accent1"/>
      </w:pBdr>
      <w:spacing w:after="300"/>
      <w:contextualSpacing/>
    </w:pPr>
    <w:rPr>
      <w:rFonts w:eastAsiaTheme="majorEastAsia" w:cstheme="majorBidi"/>
      <w:color w:val="001747" w:themeColor="text2" w:themeShade="BF"/>
      <w:spacing w:val="5"/>
      <w:kern w:val="28"/>
      <w:sz w:val="52"/>
      <w:szCs w:val="52"/>
    </w:rPr>
  </w:style>
  <w:style w:type="character" w:customStyle="1" w:styleId="TtuloCar">
    <w:name w:val="Título Car"/>
    <w:basedOn w:val="Fuentedeprrafopredeter"/>
    <w:link w:val="Ttulo"/>
    <w:uiPriority w:val="10"/>
    <w:rsid w:val="00791E4A"/>
    <w:rPr>
      <w:rFonts w:ascii="Arial" w:eastAsiaTheme="majorEastAsia" w:hAnsi="Arial" w:cstheme="majorBidi"/>
      <w:color w:val="001747" w:themeColor="text2" w:themeShade="BF"/>
      <w:spacing w:val="5"/>
      <w:kern w:val="28"/>
      <w:sz w:val="52"/>
      <w:szCs w:val="52"/>
    </w:rPr>
  </w:style>
  <w:style w:type="paragraph" w:styleId="Subttulo">
    <w:name w:val="Subtitle"/>
    <w:basedOn w:val="Normal"/>
    <w:next w:val="Normal"/>
    <w:link w:val="SubttuloCar"/>
    <w:uiPriority w:val="11"/>
    <w:qFormat/>
    <w:rsid w:val="00791E4A"/>
    <w:pPr>
      <w:numPr>
        <w:ilvl w:val="1"/>
      </w:numPr>
    </w:pPr>
    <w:rPr>
      <w:rFonts w:eastAsiaTheme="majorEastAsia" w:cstheme="majorBidi"/>
      <w:i/>
      <w:iCs/>
      <w:color w:val="0045D6" w:themeColor="accent1"/>
      <w:spacing w:val="15"/>
    </w:rPr>
  </w:style>
  <w:style w:type="character" w:customStyle="1" w:styleId="SubttuloCar">
    <w:name w:val="Subtítulo Car"/>
    <w:basedOn w:val="Fuentedeprrafopredeter"/>
    <w:link w:val="Subttulo"/>
    <w:uiPriority w:val="11"/>
    <w:rsid w:val="00791E4A"/>
    <w:rPr>
      <w:rFonts w:ascii="Arial" w:eastAsiaTheme="majorEastAsia" w:hAnsi="Arial" w:cstheme="majorBidi"/>
      <w:i/>
      <w:iCs/>
      <w:color w:val="0045D6" w:themeColor="accent1"/>
      <w:spacing w:val="15"/>
      <w:sz w:val="24"/>
      <w:szCs w:val="24"/>
    </w:rPr>
  </w:style>
  <w:style w:type="character" w:styleId="nfasissutil">
    <w:name w:val="Subtle Emphasis"/>
    <w:basedOn w:val="Fuentedeprrafopredeter"/>
    <w:uiPriority w:val="19"/>
    <w:qFormat/>
    <w:rsid w:val="00791E4A"/>
    <w:rPr>
      <w:rFonts w:ascii="Arial" w:hAnsi="Arial"/>
      <w:i/>
      <w:iCs/>
      <w:color w:val="808080" w:themeColor="text1" w:themeTint="7F"/>
    </w:rPr>
  </w:style>
  <w:style w:type="character" w:styleId="nfasisintenso">
    <w:name w:val="Intense Emphasis"/>
    <w:basedOn w:val="Fuentedeprrafopredeter"/>
    <w:uiPriority w:val="21"/>
    <w:qFormat/>
    <w:rsid w:val="00791E4A"/>
    <w:rPr>
      <w:rFonts w:ascii="Arial" w:hAnsi="Arial"/>
      <w:b/>
      <w:bCs/>
      <w:i/>
      <w:iCs/>
      <w:color w:val="0045D6" w:themeColor="accent1"/>
    </w:rPr>
  </w:style>
  <w:style w:type="character" w:styleId="Refdecomentario">
    <w:name w:val="annotation reference"/>
    <w:basedOn w:val="Fuentedeprrafopredeter"/>
    <w:uiPriority w:val="99"/>
    <w:semiHidden/>
    <w:unhideWhenUsed/>
    <w:rsid w:val="004073BF"/>
    <w:rPr>
      <w:sz w:val="16"/>
      <w:szCs w:val="16"/>
    </w:rPr>
  </w:style>
  <w:style w:type="paragraph" w:styleId="Textocomentario">
    <w:name w:val="annotation text"/>
    <w:basedOn w:val="Normal"/>
    <w:link w:val="TextocomentarioCar"/>
    <w:uiPriority w:val="99"/>
    <w:semiHidden/>
    <w:unhideWhenUsed/>
    <w:rsid w:val="004073BF"/>
    <w:rPr>
      <w:sz w:val="20"/>
      <w:szCs w:val="20"/>
    </w:rPr>
  </w:style>
  <w:style w:type="character" w:customStyle="1" w:styleId="TextocomentarioCar">
    <w:name w:val="Texto comentario Car"/>
    <w:basedOn w:val="Fuentedeprrafopredeter"/>
    <w:link w:val="Textocomentario"/>
    <w:uiPriority w:val="99"/>
    <w:semiHidden/>
    <w:rsid w:val="004073BF"/>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4073BF"/>
    <w:rPr>
      <w:b/>
      <w:bCs/>
    </w:rPr>
  </w:style>
  <w:style w:type="character" w:customStyle="1" w:styleId="AsuntodelcomentarioCar">
    <w:name w:val="Asunto del comentario Car"/>
    <w:basedOn w:val="TextocomentarioCar"/>
    <w:link w:val="Asuntodelcomentario"/>
    <w:uiPriority w:val="99"/>
    <w:semiHidden/>
    <w:rsid w:val="004073BF"/>
    <w:rPr>
      <w:rFonts w:ascii="Arial" w:hAnsi="Arial"/>
      <w:b/>
      <w:bCs/>
      <w:sz w:val="20"/>
      <w:szCs w:val="20"/>
    </w:rPr>
  </w:style>
  <w:style w:type="paragraph" w:styleId="NormalWeb">
    <w:name w:val="Normal (Web)"/>
    <w:basedOn w:val="Normal"/>
    <w:uiPriority w:val="99"/>
    <w:semiHidden/>
    <w:unhideWhenUsed/>
    <w:rsid w:val="001B1C93"/>
    <w:pPr>
      <w:spacing w:before="100" w:beforeAutospacing="1" w:after="100" w:afterAutospacing="1"/>
    </w:pPr>
    <w:rPr>
      <w:rFonts w:eastAsia="Times New Roman"/>
      <w:lang w:val="de-DE" w:eastAsia="de-DE"/>
    </w:rPr>
  </w:style>
  <w:style w:type="paragraph" w:customStyle="1" w:styleId="Default">
    <w:name w:val="Default"/>
    <w:rsid w:val="001B1C93"/>
    <w:pPr>
      <w:autoSpaceDE w:val="0"/>
      <w:autoSpaceDN w:val="0"/>
      <w:adjustRightInd w:val="0"/>
      <w:spacing w:after="0" w:line="240" w:lineRule="auto"/>
    </w:pPr>
    <w:rPr>
      <w:rFonts w:ascii="Frutiger LT Com" w:hAnsi="Frutiger LT Com" w:cs="Frutiger LT Com"/>
      <w:color w:val="000000"/>
      <w:sz w:val="24"/>
      <w:szCs w:val="24"/>
      <w:lang w:val="de-DE"/>
    </w:rPr>
  </w:style>
  <w:style w:type="paragraph" w:styleId="TDC4">
    <w:name w:val="toc 4"/>
    <w:basedOn w:val="Normal"/>
    <w:next w:val="Normal"/>
    <w:autoRedefine/>
    <w:uiPriority w:val="39"/>
    <w:unhideWhenUsed/>
    <w:qFormat/>
    <w:rsid w:val="00755D4C"/>
    <w:pPr>
      <w:tabs>
        <w:tab w:val="left" w:pos="1123"/>
        <w:tab w:val="right" w:leader="dot" w:pos="9214"/>
      </w:tabs>
      <w:spacing w:after="100"/>
    </w:pPr>
  </w:style>
  <w:style w:type="paragraph" w:styleId="Descripcin">
    <w:name w:val="caption"/>
    <w:basedOn w:val="Normal"/>
    <w:next w:val="Normal"/>
    <w:uiPriority w:val="35"/>
    <w:unhideWhenUsed/>
    <w:qFormat/>
    <w:rsid w:val="001C19C6"/>
    <w:rPr>
      <w:rFonts w:asciiTheme="minorHAnsi" w:eastAsiaTheme="minorEastAsia" w:hAnsiTheme="minorHAnsi"/>
      <w:b/>
      <w:bCs/>
      <w:color w:val="0045D6" w:themeColor="accent1"/>
      <w:sz w:val="18"/>
      <w:szCs w:val="18"/>
    </w:rPr>
  </w:style>
  <w:style w:type="paragraph" w:styleId="Textonotapie">
    <w:name w:val="footnote text"/>
    <w:basedOn w:val="Normal"/>
    <w:link w:val="TextonotapieCar"/>
    <w:uiPriority w:val="99"/>
    <w:unhideWhenUsed/>
    <w:rsid w:val="001C19C6"/>
    <w:rPr>
      <w:rFonts w:asciiTheme="minorHAnsi" w:eastAsiaTheme="minorEastAsia" w:hAnsiTheme="minorHAnsi"/>
    </w:rPr>
  </w:style>
  <w:style w:type="character" w:customStyle="1" w:styleId="TextonotapieCar">
    <w:name w:val="Texto nota pie Car"/>
    <w:basedOn w:val="Fuentedeprrafopredeter"/>
    <w:link w:val="Textonotapie"/>
    <w:uiPriority w:val="99"/>
    <w:rsid w:val="001C19C6"/>
    <w:rPr>
      <w:rFonts w:eastAsiaTheme="minorEastAsia"/>
      <w:sz w:val="24"/>
      <w:szCs w:val="24"/>
    </w:rPr>
  </w:style>
  <w:style w:type="character" w:styleId="Refdenotaalpie">
    <w:name w:val="footnote reference"/>
    <w:basedOn w:val="Fuentedeprrafopredeter"/>
    <w:uiPriority w:val="99"/>
    <w:unhideWhenUsed/>
    <w:rsid w:val="001C19C6"/>
    <w:rPr>
      <w:vertAlign w:val="superscript"/>
    </w:rPr>
  </w:style>
  <w:style w:type="character" w:styleId="nfasis">
    <w:name w:val="Emphasis"/>
    <w:basedOn w:val="Fuentedeprrafopredeter"/>
    <w:uiPriority w:val="20"/>
    <w:qFormat/>
    <w:rsid w:val="00760BF8"/>
    <w:rPr>
      <w:i/>
      <w:iCs/>
    </w:rPr>
  </w:style>
  <w:style w:type="character" w:customStyle="1" w:styleId="fontstyle01">
    <w:name w:val="fontstyle01"/>
    <w:basedOn w:val="Fuentedeprrafopredeter"/>
    <w:rsid w:val="008263CA"/>
    <w:rPr>
      <w:rFonts w:ascii="Arial" w:hAnsi="Arial" w:cs="Arial" w:hint="default"/>
      <w:b w:val="0"/>
      <w:bCs w:val="0"/>
      <w:i w:val="0"/>
      <w:iCs w:val="0"/>
      <w:color w:val="000000"/>
      <w:sz w:val="22"/>
      <w:szCs w:val="22"/>
    </w:rPr>
  </w:style>
  <w:style w:type="paragraph" w:customStyle="1" w:styleId="PreformattedText">
    <w:name w:val="Preformatted Text"/>
    <w:basedOn w:val="Normal"/>
    <w:qFormat/>
    <w:rsid w:val="00083186"/>
    <w:pPr>
      <w:spacing w:before="170" w:after="170"/>
      <w:ind w:left="680" w:right="680"/>
      <w:contextualSpacing/>
    </w:pPr>
    <w:rPr>
      <w:rFonts w:ascii="Liberation Mono" w:eastAsia="Noto Sans CJK SC Regular" w:hAnsi="Liberation Mono" w:cs="Noto Sans Devanagari"/>
      <w:color w:val="00000A"/>
      <w:kern w:val="2"/>
      <w:sz w:val="18"/>
      <w:lang w:eastAsia="zh-CN" w:bidi="hi-IN"/>
    </w:rPr>
  </w:style>
  <w:style w:type="character" w:styleId="Hipervnculovisitado">
    <w:name w:val="FollowedHyperlink"/>
    <w:basedOn w:val="Fuentedeprrafopredeter"/>
    <w:uiPriority w:val="99"/>
    <w:semiHidden/>
    <w:unhideWhenUsed/>
    <w:rsid w:val="00066F9F"/>
    <w:rPr>
      <w:color w:val="B43919" w:themeColor="followedHyperlink"/>
      <w:u w:val="single"/>
    </w:rPr>
  </w:style>
  <w:style w:type="paragraph" w:styleId="Bibliografa">
    <w:name w:val="Bibliography"/>
    <w:basedOn w:val="Normal"/>
    <w:next w:val="Normal"/>
    <w:uiPriority w:val="37"/>
    <w:unhideWhenUsed/>
    <w:rsid w:val="00793803"/>
    <w:pPr>
      <w:spacing w:after="200" w:line="276" w:lineRule="auto"/>
    </w:pPr>
    <w:rPr>
      <w:rFonts w:ascii="Arial" w:hAnsi="Arial" w:cstheme="minorBidi"/>
      <w:sz w:val="22"/>
      <w:szCs w:val="22"/>
    </w:rPr>
  </w:style>
  <w:style w:type="character" w:customStyle="1" w:styleId="Mencinsinresolver1">
    <w:name w:val="Mención sin resolver1"/>
    <w:basedOn w:val="Fuentedeprrafopredeter"/>
    <w:uiPriority w:val="99"/>
    <w:semiHidden/>
    <w:unhideWhenUsed/>
    <w:rsid w:val="00D96F36"/>
    <w:rPr>
      <w:color w:val="605E5C"/>
      <w:shd w:val="clear" w:color="auto" w:fill="E1DFDD"/>
    </w:rPr>
  </w:style>
  <w:style w:type="table" w:styleId="Tablaconcuadrculaclara">
    <w:name w:val="Grid Table Light"/>
    <w:basedOn w:val="Tablanormal"/>
    <w:uiPriority w:val="40"/>
    <w:rsid w:val="001C490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n">
    <w:name w:val="Revision"/>
    <w:hidden/>
    <w:uiPriority w:val="99"/>
    <w:semiHidden/>
    <w:rsid w:val="00CB4BA8"/>
    <w:pPr>
      <w:spacing w:after="0" w:line="240" w:lineRule="auto"/>
    </w:pPr>
    <w:rPr>
      <w:rFonts w:ascii="Times New Roman" w:hAnsi="Times New Roman" w:cs="Times New Roman"/>
      <w:sz w:val="24"/>
      <w:szCs w:val="24"/>
      <w:lang w:val="en-GB"/>
    </w:rPr>
  </w:style>
  <w:style w:type="character" w:styleId="Mencinsinresolver">
    <w:name w:val="Unresolved Mention"/>
    <w:basedOn w:val="Fuentedeprrafopredeter"/>
    <w:uiPriority w:val="99"/>
    <w:semiHidden/>
    <w:unhideWhenUsed/>
    <w:rsid w:val="00493466"/>
    <w:rPr>
      <w:color w:val="605E5C"/>
      <w:shd w:val="clear" w:color="auto" w:fill="E1DFDD"/>
    </w:rPr>
  </w:style>
  <w:style w:type="character" w:styleId="Textoennegrita">
    <w:name w:val="Strong"/>
    <w:basedOn w:val="Fuentedeprrafopredeter"/>
    <w:uiPriority w:val="22"/>
    <w:qFormat/>
    <w:rsid w:val="00DE51B0"/>
    <w:rPr>
      <w:b/>
      <w:bCs/>
    </w:rPr>
  </w:style>
  <w:style w:type="paragraph" w:styleId="Citadestacada">
    <w:name w:val="Intense Quote"/>
    <w:basedOn w:val="Normal"/>
    <w:next w:val="Normal"/>
    <w:link w:val="CitadestacadaCar"/>
    <w:uiPriority w:val="30"/>
    <w:qFormat/>
    <w:rsid w:val="00DE51B0"/>
    <w:pPr>
      <w:pBdr>
        <w:top w:val="single" w:sz="4" w:space="10" w:color="0045D6" w:themeColor="accent1"/>
        <w:bottom w:val="single" w:sz="4" w:space="10" w:color="0045D6" w:themeColor="accent1"/>
      </w:pBdr>
      <w:spacing w:before="360" w:after="360" w:line="259" w:lineRule="auto"/>
      <w:ind w:left="864" w:right="864"/>
      <w:jc w:val="center"/>
    </w:pPr>
    <w:rPr>
      <w:rFonts w:asciiTheme="minorHAnsi" w:hAnsiTheme="minorHAnsi" w:cstheme="minorBidi"/>
      <w:i/>
      <w:iCs/>
      <w:color w:val="0045D6" w:themeColor="accent1"/>
      <w:sz w:val="22"/>
      <w:szCs w:val="22"/>
      <w:lang w:val="es-ES"/>
    </w:rPr>
  </w:style>
  <w:style w:type="character" w:customStyle="1" w:styleId="CitadestacadaCar">
    <w:name w:val="Cita destacada Car"/>
    <w:basedOn w:val="Fuentedeprrafopredeter"/>
    <w:link w:val="Citadestacada"/>
    <w:uiPriority w:val="30"/>
    <w:rsid w:val="00DE51B0"/>
    <w:rPr>
      <w:i/>
      <w:iCs/>
      <w:color w:val="0045D6" w:themeColor="accent1"/>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362226">
      <w:bodyDiv w:val="1"/>
      <w:marLeft w:val="0"/>
      <w:marRight w:val="0"/>
      <w:marTop w:val="0"/>
      <w:marBottom w:val="0"/>
      <w:divBdr>
        <w:top w:val="none" w:sz="0" w:space="0" w:color="auto"/>
        <w:left w:val="none" w:sz="0" w:space="0" w:color="auto"/>
        <w:bottom w:val="none" w:sz="0" w:space="0" w:color="auto"/>
        <w:right w:val="none" w:sz="0" w:space="0" w:color="auto"/>
      </w:divBdr>
    </w:div>
    <w:div w:id="85736084">
      <w:bodyDiv w:val="1"/>
      <w:marLeft w:val="0"/>
      <w:marRight w:val="0"/>
      <w:marTop w:val="0"/>
      <w:marBottom w:val="0"/>
      <w:divBdr>
        <w:top w:val="none" w:sz="0" w:space="0" w:color="auto"/>
        <w:left w:val="none" w:sz="0" w:space="0" w:color="auto"/>
        <w:bottom w:val="none" w:sz="0" w:space="0" w:color="auto"/>
        <w:right w:val="none" w:sz="0" w:space="0" w:color="auto"/>
      </w:divBdr>
    </w:div>
    <w:div w:id="99305018">
      <w:bodyDiv w:val="1"/>
      <w:marLeft w:val="0"/>
      <w:marRight w:val="0"/>
      <w:marTop w:val="0"/>
      <w:marBottom w:val="0"/>
      <w:divBdr>
        <w:top w:val="none" w:sz="0" w:space="0" w:color="auto"/>
        <w:left w:val="none" w:sz="0" w:space="0" w:color="auto"/>
        <w:bottom w:val="none" w:sz="0" w:space="0" w:color="auto"/>
        <w:right w:val="none" w:sz="0" w:space="0" w:color="auto"/>
      </w:divBdr>
    </w:div>
    <w:div w:id="213782163">
      <w:bodyDiv w:val="1"/>
      <w:marLeft w:val="0"/>
      <w:marRight w:val="0"/>
      <w:marTop w:val="0"/>
      <w:marBottom w:val="0"/>
      <w:divBdr>
        <w:top w:val="none" w:sz="0" w:space="0" w:color="auto"/>
        <w:left w:val="none" w:sz="0" w:space="0" w:color="auto"/>
        <w:bottom w:val="none" w:sz="0" w:space="0" w:color="auto"/>
        <w:right w:val="none" w:sz="0" w:space="0" w:color="auto"/>
      </w:divBdr>
    </w:div>
    <w:div w:id="421411861">
      <w:bodyDiv w:val="1"/>
      <w:marLeft w:val="0"/>
      <w:marRight w:val="0"/>
      <w:marTop w:val="0"/>
      <w:marBottom w:val="0"/>
      <w:divBdr>
        <w:top w:val="none" w:sz="0" w:space="0" w:color="auto"/>
        <w:left w:val="none" w:sz="0" w:space="0" w:color="auto"/>
        <w:bottom w:val="none" w:sz="0" w:space="0" w:color="auto"/>
        <w:right w:val="none" w:sz="0" w:space="0" w:color="auto"/>
      </w:divBdr>
    </w:div>
    <w:div w:id="471604614">
      <w:bodyDiv w:val="1"/>
      <w:marLeft w:val="0"/>
      <w:marRight w:val="0"/>
      <w:marTop w:val="0"/>
      <w:marBottom w:val="0"/>
      <w:divBdr>
        <w:top w:val="none" w:sz="0" w:space="0" w:color="auto"/>
        <w:left w:val="none" w:sz="0" w:space="0" w:color="auto"/>
        <w:bottom w:val="none" w:sz="0" w:space="0" w:color="auto"/>
        <w:right w:val="none" w:sz="0" w:space="0" w:color="auto"/>
      </w:divBdr>
    </w:div>
    <w:div w:id="633294327">
      <w:bodyDiv w:val="1"/>
      <w:marLeft w:val="0"/>
      <w:marRight w:val="0"/>
      <w:marTop w:val="0"/>
      <w:marBottom w:val="0"/>
      <w:divBdr>
        <w:top w:val="none" w:sz="0" w:space="0" w:color="auto"/>
        <w:left w:val="none" w:sz="0" w:space="0" w:color="auto"/>
        <w:bottom w:val="none" w:sz="0" w:space="0" w:color="auto"/>
        <w:right w:val="none" w:sz="0" w:space="0" w:color="auto"/>
      </w:divBdr>
    </w:div>
    <w:div w:id="817844701">
      <w:bodyDiv w:val="1"/>
      <w:marLeft w:val="0"/>
      <w:marRight w:val="0"/>
      <w:marTop w:val="0"/>
      <w:marBottom w:val="0"/>
      <w:divBdr>
        <w:top w:val="none" w:sz="0" w:space="0" w:color="auto"/>
        <w:left w:val="none" w:sz="0" w:space="0" w:color="auto"/>
        <w:bottom w:val="none" w:sz="0" w:space="0" w:color="auto"/>
        <w:right w:val="none" w:sz="0" w:space="0" w:color="auto"/>
      </w:divBdr>
    </w:div>
    <w:div w:id="822234559">
      <w:bodyDiv w:val="1"/>
      <w:marLeft w:val="0"/>
      <w:marRight w:val="0"/>
      <w:marTop w:val="0"/>
      <w:marBottom w:val="0"/>
      <w:divBdr>
        <w:top w:val="none" w:sz="0" w:space="0" w:color="auto"/>
        <w:left w:val="none" w:sz="0" w:space="0" w:color="auto"/>
        <w:bottom w:val="none" w:sz="0" w:space="0" w:color="auto"/>
        <w:right w:val="none" w:sz="0" w:space="0" w:color="auto"/>
      </w:divBdr>
    </w:div>
    <w:div w:id="844705452">
      <w:bodyDiv w:val="1"/>
      <w:marLeft w:val="0"/>
      <w:marRight w:val="0"/>
      <w:marTop w:val="0"/>
      <w:marBottom w:val="0"/>
      <w:divBdr>
        <w:top w:val="none" w:sz="0" w:space="0" w:color="auto"/>
        <w:left w:val="none" w:sz="0" w:space="0" w:color="auto"/>
        <w:bottom w:val="none" w:sz="0" w:space="0" w:color="auto"/>
        <w:right w:val="none" w:sz="0" w:space="0" w:color="auto"/>
      </w:divBdr>
    </w:div>
    <w:div w:id="879392739">
      <w:bodyDiv w:val="1"/>
      <w:marLeft w:val="0"/>
      <w:marRight w:val="0"/>
      <w:marTop w:val="0"/>
      <w:marBottom w:val="0"/>
      <w:divBdr>
        <w:top w:val="none" w:sz="0" w:space="0" w:color="auto"/>
        <w:left w:val="none" w:sz="0" w:space="0" w:color="auto"/>
        <w:bottom w:val="none" w:sz="0" w:space="0" w:color="auto"/>
        <w:right w:val="none" w:sz="0" w:space="0" w:color="auto"/>
      </w:divBdr>
    </w:div>
    <w:div w:id="923151973">
      <w:bodyDiv w:val="1"/>
      <w:marLeft w:val="0"/>
      <w:marRight w:val="0"/>
      <w:marTop w:val="0"/>
      <w:marBottom w:val="0"/>
      <w:divBdr>
        <w:top w:val="none" w:sz="0" w:space="0" w:color="auto"/>
        <w:left w:val="none" w:sz="0" w:space="0" w:color="auto"/>
        <w:bottom w:val="none" w:sz="0" w:space="0" w:color="auto"/>
        <w:right w:val="none" w:sz="0" w:space="0" w:color="auto"/>
      </w:divBdr>
    </w:div>
    <w:div w:id="939602189">
      <w:bodyDiv w:val="1"/>
      <w:marLeft w:val="0"/>
      <w:marRight w:val="0"/>
      <w:marTop w:val="0"/>
      <w:marBottom w:val="0"/>
      <w:divBdr>
        <w:top w:val="none" w:sz="0" w:space="0" w:color="auto"/>
        <w:left w:val="none" w:sz="0" w:space="0" w:color="auto"/>
        <w:bottom w:val="none" w:sz="0" w:space="0" w:color="auto"/>
        <w:right w:val="none" w:sz="0" w:space="0" w:color="auto"/>
      </w:divBdr>
    </w:div>
    <w:div w:id="957301530">
      <w:bodyDiv w:val="1"/>
      <w:marLeft w:val="0"/>
      <w:marRight w:val="0"/>
      <w:marTop w:val="0"/>
      <w:marBottom w:val="0"/>
      <w:divBdr>
        <w:top w:val="none" w:sz="0" w:space="0" w:color="auto"/>
        <w:left w:val="none" w:sz="0" w:space="0" w:color="auto"/>
        <w:bottom w:val="none" w:sz="0" w:space="0" w:color="auto"/>
        <w:right w:val="none" w:sz="0" w:space="0" w:color="auto"/>
      </w:divBdr>
    </w:div>
    <w:div w:id="973215640">
      <w:bodyDiv w:val="1"/>
      <w:marLeft w:val="0"/>
      <w:marRight w:val="0"/>
      <w:marTop w:val="0"/>
      <w:marBottom w:val="0"/>
      <w:divBdr>
        <w:top w:val="none" w:sz="0" w:space="0" w:color="auto"/>
        <w:left w:val="none" w:sz="0" w:space="0" w:color="auto"/>
        <w:bottom w:val="none" w:sz="0" w:space="0" w:color="auto"/>
        <w:right w:val="none" w:sz="0" w:space="0" w:color="auto"/>
      </w:divBdr>
    </w:div>
    <w:div w:id="1038748027">
      <w:bodyDiv w:val="1"/>
      <w:marLeft w:val="0"/>
      <w:marRight w:val="0"/>
      <w:marTop w:val="0"/>
      <w:marBottom w:val="0"/>
      <w:divBdr>
        <w:top w:val="none" w:sz="0" w:space="0" w:color="auto"/>
        <w:left w:val="none" w:sz="0" w:space="0" w:color="auto"/>
        <w:bottom w:val="none" w:sz="0" w:space="0" w:color="auto"/>
        <w:right w:val="none" w:sz="0" w:space="0" w:color="auto"/>
      </w:divBdr>
    </w:div>
    <w:div w:id="1064139025">
      <w:bodyDiv w:val="1"/>
      <w:marLeft w:val="0"/>
      <w:marRight w:val="0"/>
      <w:marTop w:val="0"/>
      <w:marBottom w:val="0"/>
      <w:divBdr>
        <w:top w:val="none" w:sz="0" w:space="0" w:color="auto"/>
        <w:left w:val="none" w:sz="0" w:space="0" w:color="auto"/>
        <w:bottom w:val="none" w:sz="0" w:space="0" w:color="auto"/>
        <w:right w:val="none" w:sz="0" w:space="0" w:color="auto"/>
      </w:divBdr>
      <w:divsChild>
        <w:div w:id="980618642">
          <w:marLeft w:val="0"/>
          <w:marRight w:val="0"/>
          <w:marTop w:val="0"/>
          <w:marBottom w:val="0"/>
          <w:divBdr>
            <w:top w:val="none" w:sz="0" w:space="0" w:color="auto"/>
            <w:left w:val="none" w:sz="0" w:space="0" w:color="auto"/>
            <w:bottom w:val="none" w:sz="0" w:space="0" w:color="auto"/>
            <w:right w:val="none" w:sz="0" w:space="0" w:color="auto"/>
          </w:divBdr>
        </w:div>
        <w:div w:id="624046139">
          <w:marLeft w:val="0"/>
          <w:marRight w:val="0"/>
          <w:marTop w:val="0"/>
          <w:marBottom w:val="0"/>
          <w:divBdr>
            <w:top w:val="none" w:sz="0" w:space="0" w:color="auto"/>
            <w:left w:val="none" w:sz="0" w:space="0" w:color="auto"/>
            <w:bottom w:val="none" w:sz="0" w:space="0" w:color="auto"/>
            <w:right w:val="none" w:sz="0" w:space="0" w:color="auto"/>
          </w:divBdr>
        </w:div>
        <w:div w:id="1315989968">
          <w:marLeft w:val="0"/>
          <w:marRight w:val="0"/>
          <w:marTop w:val="0"/>
          <w:marBottom w:val="0"/>
          <w:divBdr>
            <w:top w:val="none" w:sz="0" w:space="0" w:color="auto"/>
            <w:left w:val="none" w:sz="0" w:space="0" w:color="auto"/>
            <w:bottom w:val="none" w:sz="0" w:space="0" w:color="auto"/>
            <w:right w:val="none" w:sz="0" w:space="0" w:color="auto"/>
          </w:divBdr>
        </w:div>
        <w:div w:id="2132243701">
          <w:marLeft w:val="0"/>
          <w:marRight w:val="0"/>
          <w:marTop w:val="0"/>
          <w:marBottom w:val="0"/>
          <w:divBdr>
            <w:top w:val="none" w:sz="0" w:space="0" w:color="auto"/>
            <w:left w:val="none" w:sz="0" w:space="0" w:color="auto"/>
            <w:bottom w:val="none" w:sz="0" w:space="0" w:color="auto"/>
            <w:right w:val="none" w:sz="0" w:space="0" w:color="auto"/>
          </w:divBdr>
        </w:div>
        <w:div w:id="293947896">
          <w:marLeft w:val="0"/>
          <w:marRight w:val="0"/>
          <w:marTop w:val="0"/>
          <w:marBottom w:val="0"/>
          <w:divBdr>
            <w:top w:val="none" w:sz="0" w:space="0" w:color="auto"/>
            <w:left w:val="none" w:sz="0" w:space="0" w:color="auto"/>
            <w:bottom w:val="none" w:sz="0" w:space="0" w:color="auto"/>
            <w:right w:val="none" w:sz="0" w:space="0" w:color="auto"/>
          </w:divBdr>
        </w:div>
        <w:div w:id="1088308611">
          <w:marLeft w:val="0"/>
          <w:marRight w:val="0"/>
          <w:marTop w:val="0"/>
          <w:marBottom w:val="0"/>
          <w:divBdr>
            <w:top w:val="none" w:sz="0" w:space="0" w:color="auto"/>
            <w:left w:val="none" w:sz="0" w:space="0" w:color="auto"/>
            <w:bottom w:val="none" w:sz="0" w:space="0" w:color="auto"/>
            <w:right w:val="none" w:sz="0" w:space="0" w:color="auto"/>
          </w:divBdr>
        </w:div>
        <w:div w:id="1158112100">
          <w:marLeft w:val="0"/>
          <w:marRight w:val="0"/>
          <w:marTop w:val="0"/>
          <w:marBottom w:val="0"/>
          <w:divBdr>
            <w:top w:val="none" w:sz="0" w:space="0" w:color="auto"/>
            <w:left w:val="none" w:sz="0" w:space="0" w:color="auto"/>
            <w:bottom w:val="none" w:sz="0" w:space="0" w:color="auto"/>
            <w:right w:val="none" w:sz="0" w:space="0" w:color="auto"/>
          </w:divBdr>
        </w:div>
        <w:div w:id="165363089">
          <w:marLeft w:val="0"/>
          <w:marRight w:val="0"/>
          <w:marTop w:val="0"/>
          <w:marBottom w:val="0"/>
          <w:divBdr>
            <w:top w:val="none" w:sz="0" w:space="0" w:color="auto"/>
            <w:left w:val="none" w:sz="0" w:space="0" w:color="auto"/>
            <w:bottom w:val="none" w:sz="0" w:space="0" w:color="auto"/>
            <w:right w:val="none" w:sz="0" w:space="0" w:color="auto"/>
          </w:divBdr>
        </w:div>
        <w:div w:id="2063289788">
          <w:marLeft w:val="0"/>
          <w:marRight w:val="0"/>
          <w:marTop w:val="0"/>
          <w:marBottom w:val="0"/>
          <w:divBdr>
            <w:top w:val="none" w:sz="0" w:space="0" w:color="auto"/>
            <w:left w:val="none" w:sz="0" w:space="0" w:color="auto"/>
            <w:bottom w:val="none" w:sz="0" w:space="0" w:color="auto"/>
            <w:right w:val="none" w:sz="0" w:space="0" w:color="auto"/>
          </w:divBdr>
        </w:div>
        <w:div w:id="873928306">
          <w:marLeft w:val="0"/>
          <w:marRight w:val="0"/>
          <w:marTop w:val="0"/>
          <w:marBottom w:val="0"/>
          <w:divBdr>
            <w:top w:val="none" w:sz="0" w:space="0" w:color="auto"/>
            <w:left w:val="none" w:sz="0" w:space="0" w:color="auto"/>
            <w:bottom w:val="none" w:sz="0" w:space="0" w:color="auto"/>
            <w:right w:val="none" w:sz="0" w:space="0" w:color="auto"/>
          </w:divBdr>
        </w:div>
        <w:div w:id="534849848">
          <w:marLeft w:val="0"/>
          <w:marRight w:val="0"/>
          <w:marTop w:val="0"/>
          <w:marBottom w:val="0"/>
          <w:divBdr>
            <w:top w:val="none" w:sz="0" w:space="0" w:color="auto"/>
            <w:left w:val="none" w:sz="0" w:space="0" w:color="auto"/>
            <w:bottom w:val="none" w:sz="0" w:space="0" w:color="auto"/>
            <w:right w:val="none" w:sz="0" w:space="0" w:color="auto"/>
          </w:divBdr>
        </w:div>
        <w:div w:id="1591087512">
          <w:marLeft w:val="0"/>
          <w:marRight w:val="0"/>
          <w:marTop w:val="0"/>
          <w:marBottom w:val="0"/>
          <w:divBdr>
            <w:top w:val="none" w:sz="0" w:space="0" w:color="auto"/>
            <w:left w:val="none" w:sz="0" w:space="0" w:color="auto"/>
            <w:bottom w:val="none" w:sz="0" w:space="0" w:color="auto"/>
            <w:right w:val="none" w:sz="0" w:space="0" w:color="auto"/>
          </w:divBdr>
        </w:div>
        <w:div w:id="178127424">
          <w:marLeft w:val="0"/>
          <w:marRight w:val="0"/>
          <w:marTop w:val="0"/>
          <w:marBottom w:val="0"/>
          <w:divBdr>
            <w:top w:val="none" w:sz="0" w:space="0" w:color="auto"/>
            <w:left w:val="none" w:sz="0" w:space="0" w:color="auto"/>
            <w:bottom w:val="none" w:sz="0" w:space="0" w:color="auto"/>
            <w:right w:val="none" w:sz="0" w:space="0" w:color="auto"/>
          </w:divBdr>
        </w:div>
        <w:div w:id="1786346403">
          <w:marLeft w:val="0"/>
          <w:marRight w:val="0"/>
          <w:marTop w:val="0"/>
          <w:marBottom w:val="0"/>
          <w:divBdr>
            <w:top w:val="none" w:sz="0" w:space="0" w:color="auto"/>
            <w:left w:val="none" w:sz="0" w:space="0" w:color="auto"/>
            <w:bottom w:val="none" w:sz="0" w:space="0" w:color="auto"/>
            <w:right w:val="none" w:sz="0" w:space="0" w:color="auto"/>
          </w:divBdr>
        </w:div>
        <w:div w:id="1024289856">
          <w:marLeft w:val="0"/>
          <w:marRight w:val="0"/>
          <w:marTop w:val="0"/>
          <w:marBottom w:val="0"/>
          <w:divBdr>
            <w:top w:val="none" w:sz="0" w:space="0" w:color="auto"/>
            <w:left w:val="none" w:sz="0" w:space="0" w:color="auto"/>
            <w:bottom w:val="none" w:sz="0" w:space="0" w:color="auto"/>
            <w:right w:val="none" w:sz="0" w:space="0" w:color="auto"/>
          </w:divBdr>
        </w:div>
        <w:div w:id="791750233">
          <w:marLeft w:val="0"/>
          <w:marRight w:val="0"/>
          <w:marTop w:val="0"/>
          <w:marBottom w:val="0"/>
          <w:divBdr>
            <w:top w:val="none" w:sz="0" w:space="0" w:color="auto"/>
            <w:left w:val="none" w:sz="0" w:space="0" w:color="auto"/>
            <w:bottom w:val="none" w:sz="0" w:space="0" w:color="auto"/>
            <w:right w:val="none" w:sz="0" w:space="0" w:color="auto"/>
          </w:divBdr>
        </w:div>
        <w:div w:id="998263567">
          <w:marLeft w:val="0"/>
          <w:marRight w:val="0"/>
          <w:marTop w:val="0"/>
          <w:marBottom w:val="0"/>
          <w:divBdr>
            <w:top w:val="none" w:sz="0" w:space="0" w:color="auto"/>
            <w:left w:val="none" w:sz="0" w:space="0" w:color="auto"/>
            <w:bottom w:val="none" w:sz="0" w:space="0" w:color="auto"/>
            <w:right w:val="none" w:sz="0" w:space="0" w:color="auto"/>
          </w:divBdr>
        </w:div>
        <w:div w:id="617369128">
          <w:marLeft w:val="0"/>
          <w:marRight w:val="0"/>
          <w:marTop w:val="0"/>
          <w:marBottom w:val="0"/>
          <w:divBdr>
            <w:top w:val="none" w:sz="0" w:space="0" w:color="auto"/>
            <w:left w:val="none" w:sz="0" w:space="0" w:color="auto"/>
            <w:bottom w:val="none" w:sz="0" w:space="0" w:color="auto"/>
            <w:right w:val="none" w:sz="0" w:space="0" w:color="auto"/>
          </w:divBdr>
        </w:div>
        <w:div w:id="1920023290">
          <w:marLeft w:val="0"/>
          <w:marRight w:val="0"/>
          <w:marTop w:val="0"/>
          <w:marBottom w:val="0"/>
          <w:divBdr>
            <w:top w:val="none" w:sz="0" w:space="0" w:color="auto"/>
            <w:left w:val="none" w:sz="0" w:space="0" w:color="auto"/>
            <w:bottom w:val="none" w:sz="0" w:space="0" w:color="auto"/>
            <w:right w:val="none" w:sz="0" w:space="0" w:color="auto"/>
          </w:divBdr>
        </w:div>
        <w:div w:id="840241563">
          <w:marLeft w:val="0"/>
          <w:marRight w:val="0"/>
          <w:marTop w:val="0"/>
          <w:marBottom w:val="0"/>
          <w:divBdr>
            <w:top w:val="none" w:sz="0" w:space="0" w:color="auto"/>
            <w:left w:val="none" w:sz="0" w:space="0" w:color="auto"/>
            <w:bottom w:val="none" w:sz="0" w:space="0" w:color="auto"/>
            <w:right w:val="none" w:sz="0" w:space="0" w:color="auto"/>
          </w:divBdr>
        </w:div>
        <w:div w:id="1987928982">
          <w:marLeft w:val="0"/>
          <w:marRight w:val="0"/>
          <w:marTop w:val="0"/>
          <w:marBottom w:val="0"/>
          <w:divBdr>
            <w:top w:val="none" w:sz="0" w:space="0" w:color="auto"/>
            <w:left w:val="none" w:sz="0" w:space="0" w:color="auto"/>
            <w:bottom w:val="none" w:sz="0" w:space="0" w:color="auto"/>
            <w:right w:val="none" w:sz="0" w:space="0" w:color="auto"/>
          </w:divBdr>
        </w:div>
        <w:div w:id="559482650">
          <w:marLeft w:val="0"/>
          <w:marRight w:val="0"/>
          <w:marTop w:val="0"/>
          <w:marBottom w:val="0"/>
          <w:divBdr>
            <w:top w:val="none" w:sz="0" w:space="0" w:color="auto"/>
            <w:left w:val="none" w:sz="0" w:space="0" w:color="auto"/>
            <w:bottom w:val="none" w:sz="0" w:space="0" w:color="auto"/>
            <w:right w:val="none" w:sz="0" w:space="0" w:color="auto"/>
          </w:divBdr>
        </w:div>
        <w:div w:id="1921794943">
          <w:marLeft w:val="0"/>
          <w:marRight w:val="0"/>
          <w:marTop w:val="0"/>
          <w:marBottom w:val="0"/>
          <w:divBdr>
            <w:top w:val="none" w:sz="0" w:space="0" w:color="auto"/>
            <w:left w:val="none" w:sz="0" w:space="0" w:color="auto"/>
            <w:bottom w:val="none" w:sz="0" w:space="0" w:color="auto"/>
            <w:right w:val="none" w:sz="0" w:space="0" w:color="auto"/>
          </w:divBdr>
        </w:div>
        <w:div w:id="1119027366">
          <w:marLeft w:val="0"/>
          <w:marRight w:val="0"/>
          <w:marTop w:val="0"/>
          <w:marBottom w:val="0"/>
          <w:divBdr>
            <w:top w:val="none" w:sz="0" w:space="0" w:color="auto"/>
            <w:left w:val="none" w:sz="0" w:space="0" w:color="auto"/>
            <w:bottom w:val="none" w:sz="0" w:space="0" w:color="auto"/>
            <w:right w:val="none" w:sz="0" w:space="0" w:color="auto"/>
          </w:divBdr>
        </w:div>
        <w:div w:id="1742942218">
          <w:marLeft w:val="0"/>
          <w:marRight w:val="0"/>
          <w:marTop w:val="0"/>
          <w:marBottom w:val="0"/>
          <w:divBdr>
            <w:top w:val="none" w:sz="0" w:space="0" w:color="auto"/>
            <w:left w:val="none" w:sz="0" w:space="0" w:color="auto"/>
            <w:bottom w:val="none" w:sz="0" w:space="0" w:color="auto"/>
            <w:right w:val="none" w:sz="0" w:space="0" w:color="auto"/>
          </w:divBdr>
        </w:div>
        <w:div w:id="121506193">
          <w:marLeft w:val="0"/>
          <w:marRight w:val="0"/>
          <w:marTop w:val="0"/>
          <w:marBottom w:val="0"/>
          <w:divBdr>
            <w:top w:val="none" w:sz="0" w:space="0" w:color="auto"/>
            <w:left w:val="none" w:sz="0" w:space="0" w:color="auto"/>
            <w:bottom w:val="none" w:sz="0" w:space="0" w:color="auto"/>
            <w:right w:val="none" w:sz="0" w:space="0" w:color="auto"/>
          </w:divBdr>
        </w:div>
        <w:div w:id="23872116">
          <w:marLeft w:val="0"/>
          <w:marRight w:val="0"/>
          <w:marTop w:val="0"/>
          <w:marBottom w:val="0"/>
          <w:divBdr>
            <w:top w:val="none" w:sz="0" w:space="0" w:color="auto"/>
            <w:left w:val="none" w:sz="0" w:space="0" w:color="auto"/>
            <w:bottom w:val="none" w:sz="0" w:space="0" w:color="auto"/>
            <w:right w:val="none" w:sz="0" w:space="0" w:color="auto"/>
          </w:divBdr>
        </w:div>
        <w:div w:id="102070542">
          <w:marLeft w:val="0"/>
          <w:marRight w:val="0"/>
          <w:marTop w:val="0"/>
          <w:marBottom w:val="0"/>
          <w:divBdr>
            <w:top w:val="none" w:sz="0" w:space="0" w:color="auto"/>
            <w:left w:val="none" w:sz="0" w:space="0" w:color="auto"/>
            <w:bottom w:val="none" w:sz="0" w:space="0" w:color="auto"/>
            <w:right w:val="none" w:sz="0" w:space="0" w:color="auto"/>
          </w:divBdr>
        </w:div>
        <w:div w:id="977609898">
          <w:marLeft w:val="0"/>
          <w:marRight w:val="0"/>
          <w:marTop w:val="0"/>
          <w:marBottom w:val="0"/>
          <w:divBdr>
            <w:top w:val="none" w:sz="0" w:space="0" w:color="auto"/>
            <w:left w:val="none" w:sz="0" w:space="0" w:color="auto"/>
            <w:bottom w:val="none" w:sz="0" w:space="0" w:color="auto"/>
            <w:right w:val="none" w:sz="0" w:space="0" w:color="auto"/>
          </w:divBdr>
        </w:div>
        <w:div w:id="561140211">
          <w:marLeft w:val="0"/>
          <w:marRight w:val="0"/>
          <w:marTop w:val="0"/>
          <w:marBottom w:val="0"/>
          <w:divBdr>
            <w:top w:val="none" w:sz="0" w:space="0" w:color="auto"/>
            <w:left w:val="none" w:sz="0" w:space="0" w:color="auto"/>
            <w:bottom w:val="none" w:sz="0" w:space="0" w:color="auto"/>
            <w:right w:val="none" w:sz="0" w:space="0" w:color="auto"/>
          </w:divBdr>
        </w:div>
        <w:div w:id="1980840670">
          <w:marLeft w:val="0"/>
          <w:marRight w:val="0"/>
          <w:marTop w:val="0"/>
          <w:marBottom w:val="0"/>
          <w:divBdr>
            <w:top w:val="none" w:sz="0" w:space="0" w:color="auto"/>
            <w:left w:val="none" w:sz="0" w:space="0" w:color="auto"/>
            <w:bottom w:val="none" w:sz="0" w:space="0" w:color="auto"/>
            <w:right w:val="none" w:sz="0" w:space="0" w:color="auto"/>
          </w:divBdr>
        </w:div>
        <w:div w:id="849761000">
          <w:marLeft w:val="0"/>
          <w:marRight w:val="0"/>
          <w:marTop w:val="0"/>
          <w:marBottom w:val="0"/>
          <w:divBdr>
            <w:top w:val="none" w:sz="0" w:space="0" w:color="auto"/>
            <w:left w:val="none" w:sz="0" w:space="0" w:color="auto"/>
            <w:bottom w:val="none" w:sz="0" w:space="0" w:color="auto"/>
            <w:right w:val="none" w:sz="0" w:space="0" w:color="auto"/>
          </w:divBdr>
        </w:div>
        <w:div w:id="553079609">
          <w:marLeft w:val="0"/>
          <w:marRight w:val="0"/>
          <w:marTop w:val="0"/>
          <w:marBottom w:val="0"/>
          <w:divBdr>
            <w:top w:val="none" w:sz="0" w:space="0" w:color="auto"/>
            <w:left w:val="none" w:sz="0" w:space="0" w:color="auto"/>
            <w:bottom w:val="none" w:sz="0" w:space="0" w:color="auto"/>
            <w:right w:val="none" w:sz="0" w:space="0" w:color="auto"/>
          </w:divBdr>
        </w:div>
        <w:div w:id="1464809493">
          <w:marLeft w:val="0"/>
          <w:marRight w:val="0"/>
          <w:marTop w:val="0"/>
          <w:marBottom w:val="0"/>
          <w:divBdr>
            <w:top w:val="none" w:sz="0" w:space="0" w:color="auto"/>
            <w:left w:val="none" w:sz="0" w:space="0" w:color="auto"/>
            <w:bottom w:val="none" w:sz="0" w:space="0" w:color="auto"/>
            <w:right w:val="none" w:sz="0" w:space="0" w:color="auto"/>
          </w:divBdr>
        </w:div>
        <w:div w:id="414017305">
          <w:marLeft w:val="0"/>
          <w:marRight w:val="0"/>
          <w:marTop w:val="0"/>
          <w:marBottom w:val="0"/>
          <w:divBdr>
            <w:top w:val="none" w:sz="0" w:space="0" w:color="auto"/>
            <w:left w:val="none" w:sz="0" w:space="0" w:color="auto"/>
            <w:bottom w:val="none" w:sz="0" w:space="0" w:color="auto"/>
            <w:right w:val="none" w:sz="0" w:space="0" w:color="auto"/>
          </w:divBdr>
        </w:div>
        <w:div w:id="1530022414">
          <w:marLeft w:val="0"/>
          <w:marRight w:val="0"/>
          <w:marTop w:val="0"/>
          <w:marBottom w:val="0"/>
          <w:divBdr>
            <w:top w:val="none" w:sz="0" w:space="0" w:color="auto"/>
            <w:left w:val="none" w:sz="0" w:space="0" w:color="auto"/>
            <w:bottom w:val="none" w:sz="0" w:space="0" w:color="auto"/>
            <w:right w:val="none" w:sz="0" w:space="0" w:color="auto"/>
          </w:divBdr>
        </w:div>
        <w:div w:id="640889523">
          <w:marLeft w:val="0"/>
          <w:marRight w:val="0"/>
          <w:marTop w:val="0"/>
          <w:marBottom w:val="0"/>
          <w:divBdr>
            <w:top w:val="none" w:sz="0" w:space="0" w:color="auto"/>
            <w:left w:val="none" w:sz="0" w:space="0" w:color="auto"/>
            <w:bottom w:val="none" w:sz="0" w:space="0" w:color="auto"/>
            <w:right w:val="none" w:sz="0" w:space="0" w:color="auto"/>
          </w:divBdr>
        </w:div>
        <w:div w:id="500505775">
          <w:marLeft w:val="0"/>
          <w:marRight w:val="0"/>
          <w:marTop w:val="0"/>
          <w:marBottom w:val="0"/>
          <w:divBdr>
            <w:top w:val="none" w:sz="0" w:space="0" w:color="auto"/>
            <w:left w:val="none" w:sz="0" w:space="0" w:color="auto"/>
            <w:bottom w:val="none" w:sz="0" w:space="0" w:color="auto"/>
            <w:right w:val="none" w:sz="0" w:space="0" w:color="auto"/>
          </w:divBdr>
        </w:div>
        <w:div w:id="2077777473">
          <w:marLeft w:val="0"/>
          <w:marRight w:val="0"/>
          <w:marTop w:val="0"/>
          <w:marBottom w:val="0"/>
          <w:divBdr>
            <w:top w:val="none" w:sz="0" w:space="0" w:color="auto"/>
            <w:left w:val="none" w:sz="0" w:space="0" w:color="auto"/>
            <w:bottom w:val="none" w:sz="0" w:space="0" w:color="auto"/>
            <w:right w:val="none" w:sz="0" w:space="0" w:color="auto"/>
          </w:divBdr>
        </w:div>
        <w:div w:id="2005013792">
          <w:marLeft w:val="0"/>
          <w:marRight w:val="0"/>
          <w:marTop w:val="0"/>
          <w:marBottom w:val="0"/>
          <w:divBdr>
            <w:top w:val="none" w:sz="0" w:space="0" w:color="auto"/>
            <w:left w:val="none" w:sz="0" w:space="0" w:color="auto"/>
            <w:bottom w:val="none" w:sz="0" w:space="0" w:color="auto"/>
            <w:right w:val="none" w:sz="0" w:space="0" w:color="auto"/>
          </w:divBdr>
        </w:div>
        <w:div w:id="182673276">
          <w:marLeft w:val="0"/>
          <w:marRight w:val="0"/>
          <w:marTop w:val="0"/>
          <w:marBottom w:val="0"/>
          <w:divBdr>
            <w:top w:val="none" w:sz="0" w:space="0" w:color="auto"/>
            <w:left w:val="none" w:sz="0" w:space="0" w:color="auto"/>
            <w:bottom w:val="none" w:sz="0" w:space="0" w:color="auto"/>
            <w:right w:val="none" w:sz="0" w:space="0" w:color="auto"/>
          </w:divBdr>
        </w:div>
        <w:div w:id="1176657070">
          <w:marLeft w:val="0"/>
          <w:marRight w:val="0"/>
          <w:marTop w:val="0"/>
          <w:marBottom w:val="0"/>
          <w:divBdr>
            <w:top w:val="none" w:sz="0" w:space="0" w:color="auto"/>
            <w:left w:val="none" w:sz="0" w:space="0" w:color="auto"/>
            <w:bottom w:val="none" w:sz="0" w:space="0" w:color="auto"/>
            <w:right w:val="none" w:sz="0" w:space="0" w:color="auto"/>
          </w:divBdr>
        </w:div>
        <w:div w:id="389547609">
          <w:marLeft w:val="0"/>
          <w:marRight w:val="0"/>
          <w:marTop w:val="0"/>
          <w:marBottom w:val="0"/>
          <w:divBdr>
            <w:top w:val="none" w:sz="0" w:space="0" w:color="auto"/>
            <w:left w:val="none" w:sz="0" w:space="0" w:color="auto"/>
            <w:bottom w:val="none" w:sz="0" w:space="0" w:color="auto"/>
            <w:right w:val="none" w:sz="0" w:space="0" w:color="auto"/>
          </w:divBdr>
        </w:div>
        <w:div w:id="324282158">
          <w:marLeft w:val="0"/>
          <w:marRight w:val="0"/>
          <w:marTop w:val="0"/>
          <w:marBottom w:val="0"/>
          <w:divBdr>
            <w:top w:val="none" w:sz="0" w:space="0" w:color="auto"/>
            <w:left w:val="none" w:sz="0" w:space="0" w:color="auto"/>
            <w:bottom w:val="none" w:sz="0" w:space="0" w:color="auto"/>
            <w:right w:val="none" w:sz="0" w:space="0" w:color="auto"/>
          </w:divBdr>
        </w:div>
        <w:div w:id="477311032">
          <w:marLeft w:val="0"/>
          <w:marRight w:val="0"/>
          <w:marTop w:val="0"/>
          <w:marBottom w:val="0"/>
          <w:divBdr>
            <w:top w:val="none" w:sz="0" w:space="0" w:color="auto"/>
            <w:left w:val="none" w:sz="0" w:space="0" w:color="auto"/>
            <w:bottom w:val="none" w:sz="0" w:space="0" w:color="auto"/>
            <w:right w:val="none" w:sz="0" w:space="0" w:color="auto"/>
          </w:divBdr>
        </w:div>
        <w:div w:id="1412384631">
          <w:marLeft w:val="0"/>
          <w:marRight w:val="0"/>
          <w:marTop w:val="0"/>
          <w:marBottom w:val="0"/>
          <w:divBdr>
            <w:top w:val="none" w:sz="0" w:space="0" w:color="auto"/>
            <w:left w:val="none" w:sz="0" w:space="0" w:color="auto"/>
            <w:bottom w:val="none" w:sz="0" w:space="0" w:color="auto"/>
            <w:right w:val="none" w:sz="0" w:space="0" w:color="auto"/>
          </w:divBdr>
        </w:div>
      </w:divsChild>
    </w:div>
    <w:div w:id="1075056642">
      <w:bodyDiv w:val="1"/>
      <w:marLeft w:val="0"/>
      <w:marRight w:val="0"/>
      <w:marTop w:val="0"/>
      <w:marBottom w:val="0"/>
      <w:divBdr>
        <w:top w:val="none" w:sz="0" w:space="0" w:color="auto"/>
        <w:left w:val="none" w:sz="0" w:space="0" w:color="auto"/>
        <w:bottom w:val="none" w:sz="0" w:space="0" w:color="auto"/>
        <w:right w:val="none" w:sz="0" w:space="0" w:color="auto"/>
      </w:divBdr>
    </w:div>
    <w:div w:id="1077093277">
      <w:bodyDiv w:val="1"/>
      <w:marLeft w:val="0"/>
      <w:marRight w:val="0"/>
      <w:marTop w:val="0"/>
      <w:marBottom w:val="0"/>
      <w:divBdr>
        <w:top w:val="none" w:sz="0" w:space="0" w:color="auto"/>
        <w:left w:val="none" w:sz="0" w:space="0" w:color="auto"/>
        <w:bottom w:val="none" w:sz="0" w:space="0" w:color="auto"/>
        <w:right w:val="none" w:sz="0" w:space="0" w:color="auto"/>
      </w:divBdr>
    </w:div>
    <w:div w:id="1092430975">
      <w:bodyDiv w:val="1"/>
      <w:marLeft w:val="0"/>
      <w:marRight w:val="0"/>
      <w:marTop w:val="0"/>
      <w:marBottom w:val="0"/>
      <w:divBdr>
        <w:top w:val="none" w:sz="0" w:space="0" w:color="auto"/>
        <w:left w:val="none" w:sz="0" w:space="0" w:color="auto"/>
        <w:bottom w:val="none" w:sz="0" w:space="0" w:color="auto"/>
        <w:right w:val="none" w:sz="0" w:space="0" w:color="auto"/>
      </w:divBdr>
    </w:div>
    <w:div w:id="1096710549">
      <w:bodyDiv w:val="1"/>
      <w:marLeft w:val="0"/>
      <w:marRight w:val="0"/>
      <w:marTop w:val="0"/>
      <w:marBottom w:val="0"/>
      <w:divBdr>
        <w:top w:val="none" w:sz="0" w:space="0" w:color="auto"/>
        <w:left w:val="none" w:sz="0" w:space="0" w:color="auto"/>
        <w:bottom w:val="none" w:sz="0" w:space="0" w:color="auto"/>
        <w:right w:val="none" w:sz="0" w:space="0" w:color="auto"/>
      </w:divBdr>
      <w:divsChild>
        <w:div w:id="410464302">
          <w:marLeft w:val="0"/>
          <w:marRight w:val="0"/>
          <w:marTop w:val="0"/>
          <w:marBottom w:val="0"/>
          <w:divBdr>
            <w:top w:val="none" w:sz="0" w:space="0" w:color="auto"/>
            <w:left w:val="none" w:sz="0" w:space="0" w:color="auto"/>
            <w:bottom w:val="none" w:sz="0" w:space="0" w:color="auto"/>
            <w:right w:val="none" w:sz="0" w:space="0" w:color="auto"/>
          </w:divBdr>
        </w:div>
        <w:div w:id="1744598210">
          <w:marLeft w:val="0"/>
          <w:marRight w:val="0"/>
          <w:marTop w:val="0"/>
          <w:marBottom w:val="0"/>
          <w:divBdr>
            <w:top w:val="none" w:sz="0" w:space="0" w:color="auto"/>
            <w:left w:val="none" w:sz="0" w:space="0" w:color="auto"/>
            <w:bottom w:val="none" w:sz="0" w:space="0" w:color="auto"/>
            <w:right w:val="none" w:sz="0" w:space="0" w:color="auto"/>
          </w:divBdr>
        </w:div>
        <w:div w:id="1610817675">
          <w:marLeft w:val="0"/>
          <w:marRight w:val="0"/>
          <w:marTop w:val="0"/>
          <w:marBottom w:val="0"/>
          <w:divBdr>
            <w:top w:val="none" w:sz="0" w:space="0" w:color="auto"/>
            <w:left w:val="none" w:sz="0" w:space="0" w:color="auto"/>
            <w:bottom w:val="none" w:sz="0" w:space="0" w:color="auto"/>
            <w:right w:val="none" w:sz="0" w:space="0" w:color="auto"/>
          </w:divBdr>
        </w:div>
        <w:div w:id="1993100469">
          <w:marLeft w:val="0"/>
          <w:marRight w:val="0"/>
          <w:marTop w:val="0"/>
          <w:marBottom w:val="0"/>
          <w:divBdr>
            <w:top w:val="none" w:sz="0" w:space="0" w:color="auto"/>
            <w:left w:val="none" w:sz="0" w:space="0" w:color="auto"/>
            <w:bottom w:val="none" w:sz="0" w:space="0" w:color="auto"/>
            <w:right w:val="none" w:sz="0" w:space="0" w:color="auto"/>
          </w:divBdr>
        </w:div>
        <w:div w:id="1260141002">
          <w:marLeft w:val="0"/>
          <w:marRight w:val="0"/>
          <w:marTop w:val="0"/>
          <w:marBottom w:val="0"/>
          <w:divBdr>
            <w:top w:val="none" w:sz="0" w:space="0" w:color="auto"/>
            <w:left w:val="none" w:sz="0" w:space="0" w:color="auto"/>
            <w:bottom w:val="none" w:sz="0" w:space="0" w:color="auto"/>
            <w:right w:val="none" w:sz="0" w:space="0" w:color="auto"/>
          </w:divBdr>
        </w:div>
        <w:div w:id="322778032">
          <w:marLeft w:val="0"/>
          <w:marRight w:val="0"/>
          <w:marTop w:val="0"/>
          <w:marBottom w:val="0"/>
          <w:divBdr>
            <w:top w:val="none" w:sz="0" w:space="0" w:color="auto"/>
            <w:left w:val="none" w:sz="0" w:space="0" w:color="auto"/>
            <w:bottom w:val="none" w:sz="0" w:space="0" w:color="auto"/>
            <w:right w:val="none" w:sz="0" w:space="0" w:color="auto"/>
          </w:divBdr>
        </w:div>
        <w:div w:id="1869289739">
          <w:marLeft w:val="0"/>
          <w:marRight w:val="0"/>
          <w:marTop w:val="0"/>
          <w:marBottom w:val="0"/>
          <w:divBdr>
            <w:top w:val="none" w:sz="0" w:space="0" w:color="auto"/>
            <w:left w:val="none" w:sz="0" w:space="0" w:color="auto"/>
            <w:bottom w:val="none" w:sz="0" w:space="0" w:color="auto"/>
            <w:right w:val="none" w:sz="0" w:space="0" w:color="auto"/>
          </w:divBdr>
        </w:div>
        <w:div w:id="1256598294">
          <w:marLeft w:val="0"/>
          <w:marRight w:val="0"/>
          <w:marTop w:val="0"/>
          <w:marBottom w:val="0"/>
          <w:divBdr>
            <w:top w:val="none" w:sz="0" w:space="0" w:color="auto"/>
            <w:left w:val="none" w:sz="0" w:space="0" w:color="auto"/>
            <w:bottom w:val="none" w:sz="0" w:space="0" w:color="auto"/>
            <w:right w:val="none" w:sz="0" w:space="0" w:color="auto"/>
          </w:divBdr>
        </w:div>
        <w:div w:id="199438949">
          <w:marLeft w:val="0"/>
          <w:marRight w:val="0"/>
          <w:marTop w:val="0"/>
          <w:marBottom w:val="0"/>
          <w:divBdr>
            <w:top w:val="none" w:sz="0" w:space="0" w:color="auto"/>
            <w:left w:val="none" w:sz="0" w:space="0" w:color="auto"/>
            <w:bottom w:val="none" w:sz="0" w:space="0" w:color="auto"/>
            <w:right w:val="none" w:sz="0" w:space="0" w:color="auto"/>
          </w:divBdr>
        </w:div>
        <w:div w:id="1984657703">
          <w:marLeft w:val="0"/>
          <w:marRight w:val="0"/>
          <w:marTop w:val="0"/>
          <w:marBottom w:val="0"/>
          <w:divBdr>
            <w:top w:val="none" w:sz="0" w:space="0" w:color="auto"/>
            <w:left w:val="none" w:sz="0" w:space="0" w:color="auto"/>
            <w:bottom w:val="none" w:sz="0" w:space="0" w:color="auto"/>
            <w:right w:val="none" w:sz="0" w:space="0" w:color="auto"/>
          </w:divBdr>
        </w:div>
        <w:div w:id="98070711">
          <w:marLeft w:val="0"/>
          <w:marRight w:val="0"/>
          <w:marTop w:val="0"/>
          <w:marBottom w:val="0"/>
          <w:divBdr>
            <w:top w:val="none" w:sz="0" w:space="0" w:color="auto"/>
            <w:left w:val="none" w:sz="0" w:space="0" w:color="auto"/>
            <w:bottom w:val="none" w:sz="0" w:space="0" w:color="auto"/>
            <w:right w:val="none" w:sz="0" w:space="0" w:color="auto"/>
          </w:divBdr>
        </w:div>
        <w:div w:id="897083363">
          <w:marLeft w:val="0"/>
          <w:marRight w:val="0"/>
          <w:marTop w:val="0"/>
          <w:marBottom w:val="0"/>
          <w:divBdr>
            <w:top w:val="none" w:sz="0" w:space="0" w:color="auto"/>
            <w:left w:val="none" w:sz="0" w:space="0" w:color="auto"/>
            <w:bottom w:val="none" w:sz="0" w:space="0" w:color="auto"/>
            <w:right w:val="none" w:sz="0" w:space="0" w:color="auto"/>
          </w:divBdr>
        </w:div>
        <w:div w:id="390883087">
          <w:marLeft w:val="0"/>
          <w:marRight w:val="0"/>
          <w:marTop w:val="0"/>
          <w:marBottom w:val="0"/>
          <w:divBdr>
            <w:top w:val="none" w:sz="0" w:space="0" w:color="auto"/>
            <w:left w:val="none" w:sz="0" w:space="0" w:color="auto"/>
            <w:bottom w:val="none" w:sz="0" w:space="0" w:color="auto"/>
            <w:right w:val="none" w:sz="0" w:space="0" w:color="auto"/>
          </w:divBdr>
        </w:div>
        <w:div w:id="1280795351">
          <w:marLeft w:val="0"/>
          <w:marRight w:val="0"/>
          <w:marTop w:val="0"/>
          <w:marBottom w:val="0"/>
          <w:divBdr>
            <w:top w:val="none" w:sz="0" w:space="0" w:color="auto"/>
            <w:left w:val="none" w:sz="0" w:space="0" w:color="auto"/>
            <w:bottom w:val="none" w:sz="0" w:space="0" w:color="auto"/>
            <w:right w:val="none" w:sz="0" w:space="0" w:color="auto"/>
          </w:divBdr>
        </w:div>
        <w:div w:id="1980648634">
          <w:marLeft w:val="0"/>
          <w:marRight w:val="0"/>
          <w:marTop w:val="0"/>
          <w:marBottom w:val="0"/>
          <w:divBdr>
            <w:top w:val="none" w:sz="0" w:space="0" w:color="auto"/>
            <w:left w:val="none" w:sz="0" w:space="0" w:color="auto"/>
            <w:bottom w:val="none" w:sz="0" w:space="0" w:color="auto"/>
            <w:right w:val="none" w:sz="0" w:space="0" w:color="auto"/>
          </w:divBdr>
        </w:div>
        <w:div w:id="628244624">
          <w:marLeft w:val="0"/>
          <w:marRight w:val="0"/>
          <w:marTop w:val="0"/>
          <w:marBottom w:val="0"/>
          <w:divBdr>
            <w:top w:val="none" w:sz="0" w:space="0" w:color="auto"/>
            <w:left w:val="none" w:sz="0" w:space="0" w:color="auto"/>
            <w:bottom w:val="none" w:sz="0" w:space="0" w:color="auto"/>
            <w:right w:val="none" w:sz="0" w:space="0" w:color="auto"/>
          </w:divBdr>
        </w:div>
        <w:div w:id="2122646873">
          <w:marLeft w:val="0"/>
          <w:marRight w:val="0"/>
          <w:marTop w:val="0"/>
          <w:marBottom w:val="0"/>
          <w:divBdr>
            <w:top w:val="none" w:sz="0" w:space="0" w:color="auto"/>
            <w:left w:val="none" w:sz="0" w:space="0" w:color="auto"/>
            <w:bottom w:val="none" w:sz="0" w:space="0" w:color="auto"/>
            <w:right w:val="none" w:sz="0" w:space="0" w:color="auto"/>
          </w:divBdr>
        </w:div>
        <w:div w:id="838541300">
          <w:marLeft w:val="0"/>
          <w:marRight w:val="0"/>
          <w:marTop w:val="0"/>
          <w:marBottom w:val="0"/>
          <w:divBdr>
            <w:top w:val="none" w:sz="0" w:space="0" w:color="auto"/>
            <w:left w:val="none" w:sz="0" w:space="0" w:color="auto"/>
            <w:bottom w:val="none" w:sz="0" w:space="0" w:color="auto"/>
            <w:right w:val="none" w:sz="0" w:space="0" w:color="auto"/>
          </w:divBdr>
        </w:div>
        <w:div w:id="1770201453">
          <w:marLeft w:val="0"/>
          <w:marRight w:val="0"/>
          <w:marTop w:val="0"/>
          <w:marBottom w:val="0"/>
          <w:divBdr>
            <w:top w:val="none" w:sz="0" w:space="0" w:color="auto"/>
            <w:left w:val="none" w:sz="0" w:space="0" w:color="auto"/>
            <w:bottom w:val="none" w:sz="0" w:space="0" w:color="auto"/>
            <w:right w:val="none" w:sz="0" w:space="0" w:color="auto"/>
          </w:divBdr>
        </w:div>
        <w:div w:id="1944409827">
          <w:marLeft w:val="0"/>
          <w:marRight w:val="0"/>
          <w:marTop w:val="0"/>
          <w:marBottom w:val="0"/>
          <w:divBdr>
            <w:top w:val="none" w:sz="0" w:space="0" w:color="auto"/>
            <w:left w:val="none" w:sz="0" w:space="0" w:color="auto"/>
            <w:bottom w:val="none" w:sz="0" w:space="0" w:color="auto"/>
            <w:right w:val="none" w:sz="0" w:space="0" w:color="auto"/>
          </w:divBdr>
        </w:div>
        <w:div w:id="1982425007">
          <w:marLeft w:val="0"/>
          <w:marRight w:val="0"/>
          <w:marTop w:val="0"/>
          <w:marBottom w:val="0"/>
          <w:divBdr>
            <w:top w:val="none" w:sz="0" w:space="0" w:color="auto"/>
            <w:left w:val="none" w:sz="0" w:space="0" w:color="auto"/>
            <w:bottom w:val="none" w:sz="0" w:space="0" w:color="auto"/>
            <w:right w:val="none" w:sz="0" w:space="0" w:color="auto"/>
          </w:divBdr>
        </w:div>
        <w:div w:id="1061557263">
          <w:marLeft w:val="0"/>
          <w:marRight w:val="0"/>
          <w:marTop w:val="0"/>
          <w:marBottom w:val="0"/>
          <w:divBdr>
            <w:top w:val="none" w:sz="0" w:space="0" w:color="auto"/>
            <w:left w:val="none" w:sz="0" w:space="0" w:color="auto"/>
            <w:bottom w:val="none" w:sz="0" w:space="0" w:color="auto"/>
            <w:right w:val="none" w:sz="0" w:space="0" w:color="auto"/>
          </w:divBdr>
        </w:div>
        <w:div w:id="91248479">
          <w:marLeft w:val="0"/>
          <w:marRight w:val="0"/>
          <w:marTop w:val="0"/>
          <w:marBottom w:val="0"/>
          <w:divBdr>
            <w:top w:val="none" w:sz="0" w:space="0" w:color="auto"/>
            <w:left w:val="none" w:sz="0" w:space="0" w:color="auto"/>
            <w:bottom w:val="none" w:sz="0" w:space="0" w:color="auto"/>
            <w:right w:val="none" w:sz="0" w:space="0" w:color="auto"/>
          </w:divBdr>
        </w:div>
        <w:div w:id="1313023340">
          <w:marLeft w:val="0"/>
          <w:marRight w:val="0"/>
          <w:marTop w:val="0"/>
          <w:marBottom w:val="0"/>
          <w:divBdr>
            <w:top w:val="none" w:sz="0" w:space="0" w:color="auto"/>
            <w:left w:val="none" w:sz="0" w:space="0" w:color="auto"/>
            <w:bottom w:val="none" w:sz="0" w:space="0" w:color="auto"/>
            <w:right w:val="none" w:sz="0" w:space="0" w:color="auto"/>
          </w:divBdr>
        </w:div>
        <w:div w:id="1172060459">
          <w:marLeft w:val="0"/>
          <w:marRight w:val="0"/>
          <w:marTop w:val="0"/>
          <w:marBottom w:val="0"/>
          <w:divBdr>
            <w:top w:val="none" w:sz="0" w:space="0" w:color="auto"/>
            <w:left w:val="none" w:sz="0" w:space="0" w:color="auto"/>
            <w:bottom w:val="none" w:sz="0" w:space="0" w:color="auto"/>
            <w:right w:val="none" w:sz="0" w:space="0" w:color="auto"/>
          </w:divBdr>
        </w:div>
        <w:div w:id="870071017">
          <w:marLeft w:val="0"/>
          <w:marRight w:val="0"/>
          <w:marTop w:val="0"/>
          <w:marBottom w:val="0"/>
          <w:divBdr>
            <w:top w:val="none" w:sz="0" w:space="0" w:color="auto"/>
            <w:left w:val="none" w:sz="0" w:space="0" w:color="auto"/>
            <w:bottom w:val="none" w:sz="0" w:space="0" w:color="auto"/>
            <w:right w:val="none" w:sz="0" w:space="0" w:color="auto"/>
          </w:divBdr>
        </w:div>
        <w:div w:id="558639668">
          <w:marLeft w:val="0"/>
          <w:marRight w:val="0"/>
          <w:marTop w:val="0"/>
          <w:marBottom w:val="0"/>
          <w:divBdr>
            <w:top w:val="none" w:sz="0" w:space="0" w:color="auto"/>
            <w:left w:val="none" w:sz="0" w:space="0" w:color="auto"/>
            <w:bottom w:val="none" w:sz="0" w:space="0" w:color="auto"/>
            <w:right w:val="none" w:sz="0" w:space="0" w:color="auto"/>
          </w:divBdr>
        </w:div>
        <w:div w:id="523598665">
          <w:marLeft w:val="0"/>
          <w:marRight w:val="0"/>
          <w:marTop w:val="0"/>
          <w:marBottom w:val="0"/>
          <w:divBdr>
            <w:top w:val="none" w:sz="0" w:space="0" w:color="auto"/>
            <w:left w:val="none" w:sz="0" w:space="0" w:color="auto"/>
            <w:bottom w:val="none" w:sz="0" w:space="0" w:color="auto"/>
            <w:right w:val="none" w:sz="0" w:space="0" w:color="auto"/>
          </w:divBdr>
        </w:div>
        <w:div w:id="1278410889">
          <w:marLeft w:val="0"/>
          <w:marRight w:val="0"/>
          <w:marTop w:val="0"/>
          <w:marBottom w:val="0"/>
          <w:divBdr>
            <w:top w:val="none" w:sz="0" w:space="0" w:color="auto"/>
            <w:left w:val="none" w:sz="0" w:space="0" w:color="auto"/>
            <w:bottom w:val="none" w:sz="0" w:space="0" w:color="auto"/>
            <w:right w:val="none" w:sz="0" w:space="0" w:color="auto"/>
          </w:divBdr>
        </w:div>
        <w:div w:id="444890879">
          <w:marLeft w:val="0"/>
          <w:marRight w:val="0"/>
          <w:marTop w:val="0"/>
          <w:marBottom w:val="0"/>
          <w:divBdr>
            <w:top w:val="none" w:sz="0" w:space="0" w:color="auto"/>
            <w:left w:val="none" w:sz="0" w:space="0" w:color="auto"/>
            <w:bottom w:val="none" w:sz="0" w:space="0" w:color="auto"/>
            <w:right w:val="none" w:sz="0" w:space="0" w:color="auto"/>
          </w:divBdr>
        </w:div>
        <w:div w:id="760758315">
          <w:marLeft w:val="0"/>
          <w:marRight w:val="0"/>
          <w:marTop w:val="0"/>
          <w:marBottom w:val="0"/>
          <w:divBdr>
            <w:top w:val="none" w:sz="0" w:space="0" w:color="auto"/>
            <w:left w:val="none" w:sz="0" w:space="0" w:color="auto"/>
            <w:bottom w:val="none" w:sz="0" w:space="0" w:color="auto"/>
            <w:right w:val="none" w:sz="0" w:space="0" w:color="auto"/>
          </w:divBdr>
        </w:div>
        <w:div w:id="1092316358">
          <w:marLeft w:val="0"/>
          <w:marRight w:val="0"/>
          <w:marTop w:val="0"/>
          <w:marBottom w:val="0"/>
          <w:divBdr>
            <w:top w:val="none" w:sz="0" w:space="0" w:color="auto"/>
            <w:left w:val="none" w:sz="0" w:space="0" w:color="auto"/>
            <w:bottom w:val="none" w:sz="0" w:space="0" w:color="auto"/>
            <w:right w:val="none" w:sz="0" w:space="0" w:color="auto"/>
          </w:divBdr>
        </w:div>
        <w:div w:id="77601529">
          <w:marLeft w:val="0"/>
          <w:marRight w:val="0"/>
          <w:marTop w:val="0"/>
          <w:marBottom w:val="0"/>
          <w:divBdr>
            <w:top w:val="none" w:sz="0" w:space="0" w:color="auto"/>
            <w:left w:val="none" w:sz="0" w:space="0" w:color="auto"/>
            <w:bottom w:val="none" w:sz="0" w:space="0" w:color="auto"/>
            <w:right w:val="none" w:sz="0" w:space="0" w:color="auto"/>
          </w:divBdr>
        </w:div>
        <w:div w:id="1436050245">
          <w:marLeft w:val="0"/>
          <w:marRight w:val="0"/>
          <w:marTop w:val="0"/>
          <w:marBottom w:val="0"/>
          <w:divBdr>
            <w:top w:val="none" w:sz="0" w:space="0" w:color="auto"/>
            <w:left w:val="none" w:sz="0" w:space="0" w:color="auto"/>
            <w:bottom w:val="none" w:sz="0" w:space="0" w:color="auto"/>
            <w:right w:val="none" w:sz="0" w:space="0" w:color="auto"/>
          </w:divBdr>
        </w:div>
        <w:div w:id="1869486338">
          <w:marLeft w:val="0"/>
          <w:marRight w:val="0"/>
          <w:marTop w:val="0"/>
          <w:marBottom w:val="0"/>
          <w:divBdr>
            <w:top w:val="none" w:sz="0" w:space="0" w:color="auto"/>
            <w:left w:val="none" w:sz="0" w:space="0" w:color="auto"/>
            <w:bottom w:val="none" w:sz="0" w:space="0" w:color="auto"/>
            <w:right w:val="none" w:sz="0" w:space="0" w:color="auto"/>
          </w:divBdr>
        </w:div>
        <w:div w:id="52125585">
          <w:marLeft w:val="0"/>
          <w:marRight w:val="0"/>
          <w:marTop w:val="0"/>
          <w:marBottom w:val="0"/>
          <w:divBdr>
            <w:top w:val="none" w:sz="0" w:space="0" w:color="auto"/>
            <w:left w:val="none" w:sz="0" w:space="0" w:color="auto"/>
            <w:bottom w:val="none" w:sz="0" w:space="0" w:color="auto"/>
            <w:right w:val="none" w:sz="0" w:space="0" w:color="auto"/>
          </w:divBdr>
        </w:div>
        <w:div w:id="1799953415">
          <w:marLeft w:val="0"/>
          <w:marRight w:val="0"/>
          <w:marTop w:val="0"/>
          <w:marBottom w:val="0"/>
          <w:divBdr>
            <w:top w:val="none" w:sz="0" w:space="0" w:color="auto"/>
            <w:left w:val="none" w:sz="0" w:space="0" w:color="auto"/>
            <w:bottom w:val="none" w:sz="0" w:space="0" w:color="auto"/>
            <w:right w:val="none" w:sz="0" w:space="0" w:color="auto"/>
          </w:divBdr>
        </w:div>
        <w:div w:id="1096055059">
          <w:marLeft w:val="0"/>
          <w:marRight w:val="0"/>
          <w:marTop w:val="0"/>
          <w:marBottom w:val="0"/>
          <w:divBdr>
            <w:top w:val="none" w:sz="0" w:space="0" w:color="auto"/>
            <w:left w:val="none" w:sz="0" w:space="0" w:color="auto"/>
            <w:bottom w:val="none" w:sz="0" w:space="0" w:color="auto"/>
            <w:right w:val="none" w:sz="0" w:space="0" w:color="auto"/>
          </w:divBdr>
        </w:div>
        <w:div w:id="2053261730">
          <w:marLeft w:val="0"/>
          <w:marRight w:val="0"/>
          <w:marTop w:val="0"/>
          <w:marBottom w:val="0"/>
          <w:divBdr>
            <w:top w:val="none" w:sz="0" w:space="0" w:color="auto"/>
            <w:left w:val="none" w:sz="0" w:space="0" w:color="auto"/>
            <w:bottom w:val="none" w:sz="0" w:space="0" w:color="auto"/>
            <w:right w:val="none" w:sz="0" w:space="0" w:color="auto"/>
          </w:divBdr>
        </w:div>
        <w:div w:id="1693143358">
          <w:marLeft w:val="0"/>
          <w:marRight w:val="0"/>
          <w:marTop w:val="0"/>
          <w:marBottom w:val="0"/>
          <w:divBdr>
            <w:top w:val="none" w:sz="0" w:space="0" w:color="auto"/>
            <w:left w:val="none" w:sz="0" w:space="0" w:color="auto"/>
            <w:bottom w:val="none" w:sz="0" w:space="0" w:color="auto"/>
            <w:right w:val="none" w:sz="0" w:space="0" w:color="auto"/>
          </w:divBdr>
        </w:div>
        <w:div w:id="1541014439">
          <w:marLeft w:val="0"/>
          <w:marRight w:val="0"/>
          <w:marTop w:val="0"/>
          <w:marBottom w:val="0"/>
          <w:divBdr>
            <w:top w:val="none" w:sz="0" w:space="0" w:color="auto"/>
            <w:left w:val="none" w:sz="0" w:space="0" w:color="auto"/>
            <w:bottom w:val="none" w:sz="0" w:space="0" w:color="auto"/>
            <w:right w:val="none" w:sz="0" w:space="0" w:color="auto"/>
          </w:divBdr>
        </w:div>
        <w:div w:id="813915608">
          <w:marLeft w:val="0"/>
          <w:marRight w:val="0"/>
          <w:marTop w:val="0"/>
          <w:marBottom w:val="0"/>
          <w:divBdr>
            <w:top w:val="none" w:sz="0" w:space="0" w:color="auto"/>
            <w:left w:val="none" w:sz="0" w:space="0" w:color="auto"/>
            <w:bottom w:val="none" w:sz="0" w:space="0" w:color="auto"/>
            <w:right w:val="none" w:sz="0" w:space="0" w:color="auto"/>
          </w:divBdr>
        </w:div>
        <w:div w:id="1093667949">
          <w:marLeft w:val="0"/>
          <w:marRight w:val="0"/>
          <w:marTop w:val="0"/>
          <w:marBottom w:val="0"/>
          <w:divBdr>
            <w:top w:val="none" w:sz="0" w:space="0" w:color="auto"/>
            <w:left w:val="none" w:sz="0" w:space="0" w:color="auto"/>
            <w:bottom w:val="none" w:sz="0" w:space="0" w:color="auto"/>
            <w:right w:val="none" w:sz="0" w:space="0" w:color="auto"/>
          </w:divBdr>
        </w:div>
        <w:div w:id="1032027468">
          <w:marLeft w:val="0"/>
          <w:marRight w:val="0"/>
          <w:marTop w:val="0"/>
          <w:marBottom w:val="0"/>
          <w:divBdr>
            <w:top w:val="none" w:sz="0" w:space="0" w:color="auto"/>
            <w:left w:val="none" w:sz="0" w:space="0" w:color="auto"/>
            <w:bottom w:val="none" w:sz="0" w:space="0" w:color="auto"/>
            <w:right w:val="none" w:sz="0" w:space="0" w:color="auto"/>
          </w:divBdr>
        </w:div>
        <w:div w:id="2080398971">
          <w:marLeft w:val="0"/>
          <w:marRight w:val="0"/>
          <w:marTop w:val="0"/>
          <w:marBottom w:val="0"/>
          <w:divBdr>
            <w:top w:val="none" w:sz="0" w:space="0" w:color="auto"/>
            <w:left w:val="none" w:sz="0" w:space="0" w:color="auto"/>
            <w:bottom w:val="none" w:sz="0" w:space="0" w:color="auto"/>
            <w:right w:val="none" w:sz="0" w:space="0" w:color="auto"/>
          </w:divBdr>
        </w:div>
        <w:div w:id="690305203">
          <w:marLeft w:val="0"/>
          <w:marRight w:val="0"/>
          <w:marTop w:val="0"/>
          <w:marBottom w:val="0"/>
          <w:divBdr>
            <w:top w:val="none" w:sz="0" w:space="0" w:color="auto"/>
            <w:left w:val="none" w:sz="0" w:space="0" w:color="auto"/>
            <w:bottom w:val="none" w:sz="0" w:space="0" w:color="auto"/>
            <w:right w:val="none" w:sz="0" w:space="0" w:color="auto"/>
          </w:divBdr>
        </w:div>
      </w:divsChild>
    </w:div>
    <w:div w:id="1102534485">
      <w:bodyDiv w:val="1"/>
      <w:marLeft w:val="0"/>
      <w:marRight w:val="0"/>
      <w:marTop w:val="0"/>
      <w:marBottom w:val="0"/>
      <w:divBdr>
        <w:top w:val="none" w:sz="0" w:space="0" w:color="auto"/>
        <w:left w:val="none" w:sz="0" w:space="0" w:color="auto"/>
        <w:bottom w:val="none" w:sz="0" w:space="0" w:color="auto"/>
        <w:right w:val="none" w:sz="0" w:space="0" w:color="auto"/>
      </w:divBdr>
    </w:div>
    <w:div w:id="1130442909">
      <w:bodyDiv w:val="1"/>
      <w:marLeft w:val="0"/>
      <w:marRight w:val="0"/>
      <w:marTop w:val="0"/>
      <w:marBottom w:val="0"/>
      <w:divBdr>
        <w:top w:val="none" w:sz="0" w:space="0" w:color="auto"/>
        <w:left w:val="none" w:sz="0" w:space="0" w:color="auto"/>
        <w:bottom w:val="none" w:sz="0" w:space="0" w:color="auto"/>
        <w:right w:val="none" w:sz="0" w:space="0" w:color="auto"/>
      </w:divBdr>
    </w:div>
    <w:div w:id="1218711305">
      <w:bodyDiv w:val="1"/>
      <w:marLeft w:val="0"/>
      <w:marRight w:val="0"/>
      <w:marTop w:val="0"/>
      <w:marBottom w:val="0"/>
      <w:divBdr>
        <w:top w:val="none" w:sz="0" w:space="0" w:color="auto"/>
        <w:left w:val="none" w:sz="0" w:space="0" w:color="auto"/>
        <w:bottom w:val="none" w:sz="0" w:space="0" w:color="auto"/>
        <w:right w:val="none" w:sz="0" w:space="0" w:color="auto"/>
      </w:divBdr>
    </w:div>
    <w:div w:id="1240166776">
      <w:bodyDiv w:val="1"/>
      <w:marLeft w:val="0"/>
      <w:marRight w:val="0"/>
      <w:marTop w:val="0"/>
      <w:marBottom w:val="0"/>
      <w:divBdr>
        <w:top w:val="none" w:sz="0" w:space="0" w:color="auto"/>
        <w:left w:val="none" w:sz="0" w:space="0" w:color="auto"/>
        <w:bottom w:val="none" w:sz="0" w:space="0" w:color="auto"/>
        <w:right w:val="none" w:sz="0" w:space="0" w:color="auto"/>
      </w:divBdr>
    </w:div>
    <w:div w:id="1249533388">
      <w:bodyDiv w:val="1"/>
      <w:marLeft w:val="0"/>
      <w:marRight w:val="0"/>
      <w:marTop w:val="0"/>
      <w:marBottom w:val="0"/>
      <w:divBdr>
        <w:top w:val="none" w:sz="0" w:space="0" w:color="auto"/>
        <w:left w:val="none" w:sz="0" w:space="0" w:color="auto"/>
        <w:bottom w:val="none" w:sz="0" w:space="0" w:color="auto"/>
        <w:right w:val="none" w:sz="0" w:space="0" w:color="auto"/>
      </w:divBdr>
    </w:div>
    <w:div w:id="1466704415">
      <w:bodyDiv w:val="1"/>
      <w:marLeft w:val="0"/>
      <w:marRight w:val="0"/>
      <w:marTop w:val="0"/>
      <w:marBottom w:val="0"/>
      <w:divBdr>
        <w:top w:val="none" w:sz="0" w:space="0" w:color="auto"/>
        <w:left w:val="none" w:sz="0" w:space="0" w:color="auto"/>
        <w:bottom w:val="none" w:sz="0" w:space="0" w:color="auto"/>
        <w:right w:val="none" w:sz="0" w:space="0" w:color="auto"/>
      </w:divBdr>
    </w:div>
    <w:div w:id="1500803174">
      <w:bodyDiv w:val="1"/>
      <w:marLeft w:val="0"/>
      <w:marRight w:val="0"/>
      <w:marTop w:val="0"/>
      <w:marBottom w:val="0"/>
      <w:divBdr>
        <w:top w:val="none" w:sz="0" w:space="0" w:color="auto"/>
        <w:left w:val="none" w:sz="0" w:space="0" w:color="auto"/>
        <w:bottom w:val="none" w:sz="0" w:space="0" w:color="auto"/>
        <w:right w:val="none" w:sz="0" w:space="0" w:color="auto"/>
      </w:divBdr>
    </w:div>
    <w:div w:id="1634286627">
      <w:bodyDiv w:val="1"/>
      <w:marLeft w:val="0"/>
      <w:marRight w:val="0"/>
      <w:marTop w:val="0"/>
      <w:marBottom w:val="0"/>
      <w:divBdr>
        <w:top w:val="none" w:sz="0" w:space="0" w:color="auto"/>
        <w:left w:val="none" w:sz="0" w:space="0" w:color="auto"/>
        <w:bottom w:val="none" w:sz="0" w:space="0" w:color="auto"/>
        <w:right w:val="none" w:sz="0" w:space="0" w:color="auto"/>
      </w:divBdr>
    </w:div>
    <w:div w:id="1674599953">
      <w:bodyDiv w:val="1"/>
      <w:marLeft w:val="0"/>
      <w:marRight w:val="0"/>
      <w:marTop w:val="0"/>
      <w:marBottom w:val="0"/>
      <w:divBdr>
        <w:top w:val="none" w:sz="0" w:space="0" w:color="auto"/>
        <w:left w:val="none" w:sz="0" w:space="0" w:color="auto"/>
        <w:bottom w:val="none" w:sz="0" w:space="0" w:color="auto"/>
        <w:right w:val="none" w:sz="0" w:space="0" w:color="auto"/>
      </w:divBdr>
    </w:div>
    <w:div w:id="1691174892">
      <w:bodyDiv w:val="1"/>
      <w:marLeft w:val="0"/>
      <w:marRight w:val="0"/>
      <w:marTop w:val="0"/>
      <w:marBottom w:val="0"/>
      <w:divBdr>
        <w:top w:val="none" w:sz="0" w:space="0" w:color="auto"/>
        <w:left w:val="none" w:sz="0" w:space="0" w:color="auto"/>
        <w:bottom w:val="none" w:sz="0" w:space="0" w:color="auto"/>
        <w:right w:val="none" w:sz="0" w:space="0" w:color="auto"/>
      </w:divBdr>
    </w:div>
    <w:div w:id="1869757127">
      <w:bodyDiv w:val="1"/>
      <w:marLeft w:val="0"/>
      <w:marRight w:val="0"/>
      <w:marTop w:val="0"/>
      <w:marBottom w:val="0"/>
      <w:divBdr>
        <w:top w:val="none" w:sz="0" w:space="0" w:color="auto"/>
        <w:left w:val="none" w:sz="0" w:space="0" w:color="auto"/>
        <w:bottom w:val="none" w:sz="0" w:space="0" w:color="auto"/>
        <w:right w:val="none" w:sz="0" w:space="0" w:color="auto"/>
      </w:divBdr>
    </w:div>
    <w:div w:id="1930190679">
      <w:bodyDiv w:val="1"/>
      <w:marLeft w:val="0"/>
      <w:marRight w:val="0"/>
      <w:marTop w:val="0"/>
      <w:marBottom w:val="0"/>
      <w:divBdr>
        <w:top w:val="none" w:sz="0" w:space="0" w:color="auto"/>
        <w:left w:val="none" w:sz="0" w:space="0" w:color="auto"/>
        <w:bottom w:val="none" w:sz="0" w:space="0" w:color="auto"/>
        <w:right w:val="none" w:sz="0" w:space="0" w:color="auto"/>
      </w:divBdr>
    </w:div>
    <w:div w:id="1972902120">
      <w:bodyDiv w:val="1"/>
      <w:marLeft w:val="0"/>
      <w:marRight w:val="0"/>
      <w:marTop w:val="0"/>
      <w:marBottom w:val="0"/>
      <w:divBdr>
        <w:top w:val="none" w:sz="0" w:space="0" w:color="auto"/>
        <w:left w:val="none" w:sz="0" w:space="0" w:color="auto"/>
        <w:bottom w:val="none" w:sz="0" w:space="0" w:color="auto"/>
        <w:right w:val="none" w:sz="0" w:space="0" w:color="auto"/>
      </w:divBdr>
    </w:div>
    <w:div w:id="2001343446">
      <w:bodyDiv w:val="1"/>
      <w:marLeft w:val="0"/>
      <w:marRight w:val="0"/>
      <w:marTop w:val="0"/>
      <w:marBottom w:val="0"/>
      <w:divBdr>
        <w:top w:val="none" w:sz="0" w:space="0" w:color="auto"/>
        <w:left w:val="none" w:sz="0" w:space="0" w:color="auto"/>
        <w:bottom w:val="none" w:sz="0" w:space="0" w:color="auto"/>
        <w:right w:val="none" w:sz="0" w:space="0" w:color="auto"/>
      </w:divBdr>
    </w:div>
    <w:div w:id="212527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s://tta-lightest.eu:8443/integration/ttaFM/mng/rsc/translation" TargetMode="External"/><Relationship Id="rId26" Type="http://schemas.openxmlformats.org/officeDocument/2006/relationships/hyperlink" Target="https://tomcat.apache.org/download-80.cgi" TargetMode="External"/><Relationship Id="rId3" Type="http://schemas.openxmlformats.org/officeDocument/2006/relationships/numbering" Target="numbering.xml"/><Relationship Id="rId21" Type="http://schemas.openxmlformats.org/officeDocument/2006/relationships/hyperlink" Target="https://tta-lightest.eu:8443/unittesting/ttaFM/mng/rsc/trustScheme/eidas-esignature"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s://tta-lightest.eu:8443/integration/ttaFM/mng/rsc/translation" TargetMode="External"/><Relationship Id="rId25" Type="http://schemas.openxmlformats.org/officeDocument/2006/relationships/hyperlink" Target="https://integration.tta-lightest.eu/ttaFM/mng/TrustTranslationDeclaration/eidas_eseal-fido" TargetMode="Externa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yperlink" Target="https://tta-lightest.eu:8443/unittesting/ttaFM/mng/rsc/trustScheme/eidas-esea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integration.tta-lightest.eu/ttaFM/mng/TrustTranslationDeclaration/eidas_eseal-fido" TargetMode="Externa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yperlink" Target="https://tta-lightest.eu:8443/unittesting/ttaFM/mng/rsc/trustScheme/eidas" TargetMode="External"/><Relationship Id="rId28" Type="http://schemas.openxmlformats.org/officeDocument/2006/relationships/hyperlink" Target="https://tta-lightest.eu:8441/ttaFM/mng/rsc/translation/" TargetMode="External"/><Relationship Id="rId10" Type="http://schemas.openxmlformats.org/officeDocument/2006/relationships/header" Target="header1.xml"/><Relationship Id="rId19" Type="http://schemas.openxmlformats.org/officeDocument/2006/relationships/hyperlink" Target="https://tta-lightest.eu:8443/unittesting/ttaFM/mng/rsc/trustSchem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yperlink" Target="https://tta-lightest.eu:8443/unittesting/ttaFM/mng/rsc/trustScheme" TargetMode="External"/><Relationship Id="rId27" Type="http://schemas.openxmlformats.org/officeDocument/2006/relationships/hyperlink" Target="https://extgit.iaik.tugraz.at/LIGHTest/TTA.git" TargetMode="Externa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dietric\Downloads\Lightest.Deliverable.Template_v.2.dotx" TargetMode="External"/></Relationships>
</file>

<file path=word/theme/theme1.xml><?xml version="1.0" encoding="utf-8"?>
<a:theme xmlns:a="http://schemas.openxmlformats.org/drawingml/2006/main" name="Larissa">
  <a:themeElements>
    <a:clrScheme name="Lightest">
      <a:dk1>
        <a:srgbClr val="000000"/>
      </a:dk1>
      <a:lt1>
        <a:srgbClr val="FFFFFF"/>
      </a:lt1>
      <a:dk2>
        <a:srgbClr val="002060"/>
      </a:dk2>
      <a:lt2>
        <a:srgbClr val="DCDFDF"/>
      </a:lt2>
      <a:accent1>
        <a:srgbClr val="0045D6"/>
      </a:accent1>
      <a:accent2>
        <a:srgbClr val="FFFF00"/>
      </a:accent2>
      <a:accent3>
        <a:srgbClr val="D8D8D8"/>
      </a:accent3>
      <a:accent4>
        <a:srgbClr val="002D89"/>
      </a:accent4>
      <a:accent5>
        <a:srgbClr val="7030A0"/>
      </a:accent5>
      <a:accent6>
        <a:srgbClr val="00B0F0"/>
      </a:accent6>
      <a:hlink>
        <a:srgbClr val="FFC000"/>
      </a:hlink>
      <a:folHlink>
        <a:srgbClr val="B4391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1.0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41705A-1AA1-4A39-9F3D-C5B5E9D70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Lightest.Deliverable.Template_v.2.dotx</Template>
  <TotalTime>0</TotalTime>
  <Pages>19</Pages>
  <Words>2600</Words>
  <Characters>14306</Characters>
  <Application>Microsoft Office Word</Application>
  <DocSecurity>0</DocSecurity>
  <Lines>119</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D9.2</vt:lpstr>
      <vt:lpstr>D8.3</vt:lpstr>
    </vt:vector>
  </TitlesOfParts>
  <Manager>PU</Manager>
  <Company>FutureID</Company>
  <LinksUpToDate>false</LinksUpToDate>
  <CharactersWithSpaces>16873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D9.2</dc:title>
  <dc:subject>Trust Translation Authority short guide</dc:subject>
  <dc:creator>Dietrich, Fabina</dc:creator>
  <cp:lastModifiedBy>Mateo Montero, Miguel Angel</cp:lastModifiedBy>
  <cp:revision>4</cp:revision>
  <cp:lastPrinted>2016-09-07T14:40:00Z</cp:lastPrinted>
  <dcterms:created xsi:type="dcterms:W3CDTF">2020-01-21T13:35:00Z</dcterms:created>
  <dcterms:modified xsi:type="dcterms:W3CDTF">2020-01-21T14:17:00Z</dcterms:modified>
  <cp:category>WP3, WP4, WP5, WP6</cp:category>
  <cp:contentStatus>Final</cp:contentStatus>
</cp:coreProperties>
</file>